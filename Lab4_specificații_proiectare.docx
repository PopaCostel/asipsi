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174AE0B3" w14:textId="091D3B72" w:rsidR="00601F16" w:rsidRDefault="00601F16" w:rsidP="00601F16">
      <w:pPr>
        <w:pStyle w:val="Heading1"/>
        <w:rPr>
          <w:lang w:val="ro-RO"/>
        </w:rPr>
      </w:pPr>
      <w:bookmarkStart w:id="0" w:name="_GoBack"/>
      <w:r>
        <w:rPr>
          <w:lang w:val="ro-RO"/>
        </w:rPr>
        <w:t>Aplicație web pentru gestionarea orelor dintr-o școală de ski</w:t>
      </w:r>
    </w:p>
    <w:bookmarkEnd w:id="0"/>
    <w:p w14:paraId="1BAABAEF" w14:textId="4D5978E9" w:rsidR="007F1014" w:rsidRPr="00A114E1" w:rsidRDefault="007F1014" w:rsidP="00601F16">
      <w:pPr>
        <w:pStyle w:val="Heading1"/>
        <w:numPr>
          <w:ilvl w:val="0"/>
          <w:numId w:val="0"/>
        </w:numPr>
        <w:ind w:left="360"/>
        <w:rPr>
          <w:lang w:val="ro-RO"/>
        </w:rPr>
      </w:pPr>
    </w:p>
    <w:p w14:paraId="7A97C427" w14:textId="2B4D1178" w:rsidR="007F1014" w:rsidRPr="00A114E1" w:rsidRDefault="007F1014" w:rsidP="009C53BC">
      <w:pPr>
        <w:pStyle w:val="BodyText"/>
        <w:rPr>
          <w:lang w:val="ro-RO"/>
        </w:rPr>
      </w:pPr>
      <w:r w:rsidRPr="00A114E1">
        <w:rPr>
          <w:lang w:val="ro-RO"/>
        </w:rPr>
        <w:br w:type="page"/>
      </w:r>
    </w:p>
    <w:p w14:paraId="33EF4BE4" w14:textId="762FA907" w:rsidR="008F03D1" w:rsidRPr="00A114E1" w:rsidRDefault="005D03C0">
      <w:pPr>
        <w:pStyle w:val="FrontMatterHeader"/>
        <w:rPr>
          <w:lang w:val="ro-RO"/>
        </w:rPr>
      </w:pPr>
      <w:r>
        <w:rPr>
          <w:lang w:val="ro-RO"/>
        </w:rPr>
        <w:lastRenderedPageBreak/>
        <w:t>Cuprins</w:t>
      </w:r>
    </w:p>
    <w:p w14:paraId="0D14AE3D" w14:textId="02CF5F10" w:rsidR="00102B47" w:rsidRDefault="00DD5A09">
      <w:pPr>
        <w:pStyle w:val="TOC1"/>
        <w:rPr>
          <w:rFonts w:asciiTheme="minorHAnsi" w:eastAsiaTheme="minorEastAsia" w:hAnsiTheme="minorHAnsi" w:cstheme="minorBidi"/>
          <w:b w:val="0"/>
          <w:kern w:val="2"/>
          <w:szCs w:val="24"/>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0527836" w:history="1">
        <w:r w:rsidR="00102B47" w:rsidRPr="00C25FCC">
          <w:rPr>
            <w:rStyle w:val="Hyperlink"/>
            <w:lang w:val="ro-RO"/>
          </w:rPr>
          <w:t>1.</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Introducere</w:t>
        </w:r>
        <w:r w:rsidR="00102B47">
          <w:rPr>
            <w:webHidden/>
          </w:rPr>
          <w:tab/>
        </w:r>
        <w:r w:rsidR="00102B47">
          <w:rPr>
            <w:webHidden/>
          </w:rPr>
          <w:fldChar w:fldCharType="begin"/>
        </w:r>
        <w:r w:rsidR="00102B47">
          <w:rPr>
            <w:webHidden/>
          </w:rPr>
          <w:instrText xml:space="preserve"> PAGEREF _Toc160527836 \h </w:instrText>
        </w:r>
        <w:r w:rsidR="00102B47">
          <w:rPr>
            <w:webHidden/>
          </w:rPr>
        </w:r>
        <w:r w:rsidR="00102B47">
          <w:rPr>
            <w:webHidden/>
          </w:rPr>
          <w:fldChar w:fldCharType="separate"/>
        </w:r>
        <w:r w:rsidR="00102B47">
          <w:rPr>
            <w:webHidden/>
          </w:rPr>
          <w:t>1</w:t>
        </w:r>
        <w:r w:rsidR="00102B47">
          <w:rPr>
            <w:webHidden/>
          </w:rPr>
          <w:fldChar w:fldCharType="end"/>
        </w:r>
      </w:hyperlink>
    </w:p>
    <w:p w14:paraId="6D6D19D9" w14:textId="57C50FB8" w:rsidR="00102B47" w:rsidRDefault="009C57BE">
      <w:pPr>
        <w:pStyle w:val="TOC2"/>
        <w:rPr>
          <w:rFonts w:asciiTheme="minorHAnsi" w:eastAsiaTheme="minorEastAsia" w:hAnsiTheme="minorHAnsi" w:cstheme="minorBidi"/>
          <w:kern w:val="2"/>
          <w:szCs w:val="24"/>
          <w:lang w:val="en-GB" w:eastAsia="en-GB"/>
          <w14:ligatures w14:val="standardContextual"/>
        </w:rPr>
      </w:pPr>
      <w:hyperlink w:anchor="_Toc160527837" w:history="1">
        <w:r w:rsidR="00102B47" w:rsidRPr="00C25FCC">
          <w:rPr>
            <w:rStyle w:val="Hyperlink"/>
            <w:lang w:val="ro-RO"/>
          </w:rPr>
          <w:t>1.1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Scopul documentului</w:t>
        </w:r>
        <w:r w:rsidR="00102B47">
          <w:rPr>
            <w:webHidden/>
          </w:rPr>
          <w:tab/>
        </w:r>
        <w:r w:rsidR="00102B47">
          <w:rPr>
            <w:webHidden/>
          </w:rPr>
          <w:fldChar w:fldCharType="begin"/>
        </w:r>
        <w:r w:rsidR="00102B47">
          <w:rPr>
            <w:webHidden/>
          </w:rPr>
          <w:instrText xml:space="preserve"> PAGEREF _Toc160527837 \h </w:instrText>
        </w:r>
        <w:r w:rsidR="00102B47">
          <w:rPr>
            <w:webHidden/>
          </w:rPr>
        </w:r>
        <w:r w:rsidR="00102B47">
          <w:rPr>
            <w:webHidden/>
          </w:rPr>
          <w:fldChar w:fldCharType="separate"/>
        </w:r>
        <w:r w:rsidR="00102B47">
          <w:rPr>
            <w:webHidden/>
          </w:rPr>
          <w:t>1</w:t>
        </w:r>
        <w:r w:rsidR="00102B47">
          <w:rPr>
            <w:webHidden/>
          </w:rPr>
          <w:fldChar w:fldCharType="end"/>
        </w:r>
      </w:hyperlink>
    </w:p>
    <w:p w14:paraId="0D8582CF" w14:textId="48DED123" w:rsidR="00102B47" w:rsidRDefault="009C57BE">
      <w:pPr>
        <w:pStyle w:val="TOC1"/>
        <w:rPr>
          <w:rFonts w:asciiTheme="minorHAnsi" w:eastAsiaTheme="minorEastAsia" w:hAnsiTheme="minorHAnsi" w:cstheme="minorBidi"/>
          <w:b w:val="0"/>
          <w:kern w:val="2"/>
          <w:szCs w:val="24"/>
          <w:lang w:val="en-GB" w:eastAsia="en-GB"/>
          <w14:ligatures w14:val="standardContextual"/>
        </w:rPr>
      </w:pPr>
      <w:hyperlink w:anchor="_Toc160527838" w:history="1">
        <w:r w:rsidR="00102B47" w:rsidRPr="00C25FCC">
          <w:rPr>
            <w:rStyle w:val="Hyperlink"/>
            <w:lang w:val="ro-RO"/>
          </w:rPr>
          <w:t>2.</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Prezentare generală și abordări de proiectare</w:t>
        </w:r>
        <w:r w:rsidR="00102B47">
          <w:rPr>
            <w:webHidden/>
          </w:rPr>
          <w:tab/>
        </w:r>
        <w:r w:rsidR="00102B47">
          <w:rPr>
            <w:webHidden/>
          </w:rPr>
          <w:fldChar w:fldCharType="begin"/>
        </w:r>
        <w:r w:rsidR="00102B47">
          <w:rPr>
            <w:webHidden/>
          </w:rPr>
          <w:instrText xml:space="preserve"> PAGEREF _Toc160527838 \h </w:instrText>
        </w:r>
        <w:r w:rsidR="00102B47">
          <w:rPr>
            <w:webHidden/>
          </w:rPr>
        </w:r>
        <w:r w:rsidR="00102B47">
          <w:rPr>
            <w:webHidden/>
          </w:rPr>
          <w:fldChar w:fldCharType="separate"/>
        </w:r>
        <w:r w:rsidR="00102B47">
          <w:rPr>
            <w:webHidden/>
          </w:rPr>
          <w:t>2</w:t>
        </w:r>
        <w:r w:rsidR="00102B47">
          <w:rPr>
            <w:webHidden/>
          </w:rPr>
          <w:fldChar w:fldCharType="end"/>
        </w:r>
      </w:hyperlink>
    </w:p>
    <w:p w14:paraId="55F8051B" w14:textId="43BFD69F" w:rsidR="00102B47" w:rsidRDefault="009C57BE">
      <w:pPr>
        <w:pStyle w:val="TOC2"/>
        <w:rPr>
          <w:rFonts w:asciiTheme="minorHAnsi" w:eastAsiaTheme="minorEastAsia" w:hAnsiTheme="minorHAnsi" w:cstheme="minorBidi"/>
          <w:kern w:val="2"/>
          <w:szCs w:val="24"/>
          <w:lang w:val="en-GB" w:eastAsia="en-GB"/>
          <w14:ligatures w14:val="standardContextual"/>
        </w:rPr>
      </w:pPr>
      <w:hyperlink w:anchor="_Toc160527839" w:history="1">
        <w:r w:rsidR="00102B47" w:rsidRPr="00C25FCC">
          <w:rPr>
            <w:rStyle w:val="Hyperlink"/>
            <w:lang w:val="ro-RO"/>
          </w:rPr>
          <w:t>2.1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Prezentare generală</w:t>
        </w:r>
        <w:r w:rsidR="00102B47">
          <w:rPr>
            <w:webHidden/>
          </w:rPr>
          <w:tab/>
        </w:r>
        <w:r w:rsidR="00102B47">
          <w:rPr>
            <w:webHidden/>
          </w:rPr>
          <w:fldChar w:fldCharType="begin"/>
        </w:r>
        <w:r w:rsidR="00102B47">
          <w:rPr>
            <w:webHidden/>
          </w:rPr>
          <w:instrText xml:space="preserve"> PAGEREF _Toc160527839 \h </w:instrText>
        </w:r>
        <w:r w:rsidR="00102B47">
          <w:rPr>
            <w:webHidden/>
          </w:rPr>
        </w:r>
        <w:r w:rsidR="00102B47">
          <w:rPr>
            <w:webHidden/>
          </w:rPr>
          <w:fldChar w:fldCharType="separate"/>
        </w:r>
        <w:r w:rsidR="00102B47">
          <w:rPr>
            <w:webHidden/>
          </w:rPr>
          <w:t>2</w:t>
        </w:r>
        <w:r w:rsidR="00102B47">
          <w:rPr>
            <w:webHidden/>
          </w:rPr>
          <w:fldChar w:fldCharType="end"/>
        </w:r>
      </w:hyperlink>
    </w:p>
    <w:p w14:paraId="26E8C8B5" w14:textId="523049FB" w:rsidR="00102B47" w:rsidRDefault="009C57BE">
      <w:pPr>
        <w:pStyle w:val="TOC2"/>
        <w:rPr>
          <w:rFonts w:asciiTheme="minorHAnsi" w:eastAsiaTheme="minorEastAsia" w:hAnsiTheme="minorHAnsi" w:cstheme="minorBidi"/>
          <w:kern w:val="2"/>
          <w:szCs w:val="24"/>
          <w:lang w:val="en-GB" w:eastAsia="en-GB"/>
          <w14:ligatures w14:val="standardContextual"/>
        </w:rPr>
      </w:pPr>
      <w:hyperlink w:anchor="_Toc160527840" w:history="1">
        <w:r w:rsidR="00102B47" w:rsidRPr="00C25FCC">
          <w:rPr>
            <w:rStyle w:val="Hyperlink"/>
            <w:lang w:val="ro-RO"/>
          </w:rPr>
          <w:t>2.2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Presupuneri/ Constrângeri/ Riscuri</w:t>
        </w:r>
        <w:r w:rsidR="00102B47">
          <w:rPr>
            <w:webHidden/>
          </w:rPr>
          <w:tab/>
        </w:r>
        <w:r w:rsidR="00102B47">
          <w:rPr>
            <w:webHidden/>
          </w:rPr>
          <w:fldChar w:fldCharType="begin"/>
        </w:r>
        <w:r w:rsidR="00102B47">
          <w:rPr>
            <w:webHidden/>
          </w:rPr>
          <w:instrText xml:space="preserve"> PAGEREF _Toc160527840 \h </w:instrText>
        </w:r>
        <w:r w:rsidR="00102B47">
          <w:rPr>
            <w:webHidden/>
          </w:rPr>
        </w:r>
        <w:r w:rsidR="00102B47">
          <w:rPr>
            <w:webHidden/>
          </w:rPr>
          <w:fldChar w:fldCharType="separate"/>
        </w:r>
        <w:r w:rsidR="00102B47">
          <w:rPr>
            <w:webHidden/>
          </w:rPr>
          <w:t>2</w:t>
        </w:r>
        <w:r w:rsidR="00102B47">
          <w:rPr>
            <w:webHidden/>
          </w:rPr>
          <w:fldChar w:fldCharType="end"/>
        </w:r>
      </w:hyperlink>
    </w:p>
    <w:p w14:paraId="4B6890CF" w14:textId="2D6DE28F" w:rsidR="00102B47" w:rsidRDefault="009C57BE">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1" w:history="1">
        <w:r w:rsidR="00102B47" w:rsidRPr="00C25FCC">
          <w:rPr>
            <w:rStyle w:val="Hyperlink"/>
            <w:noProof/>
            <w:lang w:val="ro-RO"/>
          </w:rPr>
          <w:t>2.2.1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Presupuneri</w:t>
        </w:r>
        <w:r w:rsidR="00102B47">
          <w:rPr>
            <w:noProof/>
            <w:webHidden/>
          </w:rPr>
          <w:tab/>
        </w:r>
        <w:r w:rsidR="00102B47">
          <w:rPr>
            <w:noProof/>
            <w:webHidden/>
          </w:rPr>
          <w:fldChar w:fldCharType="begin"/>
        </w:r>
        <w:r w:rsidR="00102B47">
          <w:rPr>
            <w:noProof/>
            <w:webHidden/>
          </w:rPr>
          <w:instrText xml:space="preserve"> PAGEREF _Toc160527841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058832DD" w14:textId="37F7B455" w:rsidR="00102B47" w:rsidRDefault="009C57BE">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2" w:history="1">
        <w:r w:rsidR="00102B47" w:rsidRPr="00C25FCC">
          <w:rPr>
            <w:rStyle w:val="Hyperlink"/>
            <w:noProof/>
            <w:lang w:val="ro-RO"/>
          </w:rPr>
          <w:t>2.2.2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Constrângeri</w:t>
        </w:r>
        <w:r w:rsidR="00102B47">
          <w:rPr>
            <w:noProof/>
            <w:webHidden/>
          </w:rPr>
          <w:tab/>
        </w:r>
        <w:r w:rsidR="00102B47">
          <w:rPr>
            <w:noProof/>
            <w:webHidden/>
          </w:rPr>
          <w:fldChar w:fldCharType="begin"/>
        </w:r>
        <w:r w:rsidR="00102B47">
          <w:rPr>
            <w:noProof/>
            <w:webHidden/>
          </w:rPr>
          <w:instrText xml:space="preserve"> PAGEREF _Toc160527842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5513FDB5" w14:textId="3A7A58FE" w:rsidR="00102B47" w:rsidRDefault="009C57BE">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3" w:history="1">
        <w:r w:rsidR="00102B47" w:rsidRPr="00C25FCC">
          <w:rPr>
            <w:rStyle w:val="Hyperlink"/>
            <w:noProof/>
            <w:lang w:val="ro-RO"/>
          </w:rPr>
          <w:t>2.2.3</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Riscuri</w:t>
        </w:r>
        <w:r w:rsidR="00102B47">
          <w:rPr>
            <w:noProof/>
            <w:webHidden/>
          </w:rPr>
          <w:tab/>
        </w:r>
        <w:r w:rsidR="00102B47">
          <w:rPr>
            <w:noProof/>
            <w:webHidden/>
          </w:rPr>
          <w:fldChar w:fldCharType="begin"/>
        </w:r>
        <w:r w:rsidR="00102B47">
          <w:rPr>
            <w:noProof/>
            <w:webHidden/>
          </w:rPr>
          <w:instrText xml:space="preserve"> PAGEREF _Toc160527843 \h </w:instrText>
        </w:r>
        <w:r w:rsidR="00102B47">
          <w:rPr>
            <w:noProof/>
            <w:webHidden/>
          </w:rPr>
        </w:r>
        <w:r w:rsidR="00102B47">
          <w:rPr>
            <w:noProof/>
            <w:webHidden/>
          </w:rPr>
          <w:fldChar w:fldCharType="separate"/>
        </w:r>
        <w:r w:rsidR="00102B47">
          <w:rPr>
            <w:noProof/>
            <w:webHidden/>
          </w:rPr>
          <w:t>3</w:t>
        </w:r>
        <w:r w:rsidR="00102B47">
          <w:rPr>
            <w:noProof/>
            <w:webHidden/>
          </w:rPr>
          <w:fldChar w:fldCharType="end"/>
        </w:r>
      </w:hyperlink>
    </w:p>
    <w:p w14:paraId="7AF8F625" w14:textId="262471E1" w:rsidR="00102B47" w:rsidRDefault="009C57BE">
      <w:pPr>
        <w:pStyle w:val="TOC1"/>
        <w:rPr>
          <w:rFonts w:asciiTheme="minorHAnsi" w:eastAsiaTheme="minorEastAsia" w:hAnsiTheme="minorHAnsi" w:cstheme="minorBidi"/>
          <w:b w:val="0"/>
          <w:kern w:val="2"/>
          <w:szCs w:val="24"/>
          <w:lang w:val="en-GB" w:eastAsia="en-GB"/>
          <w14:ligatures w14:val="standardContextual"/>
        </w:rPr>
      </w:pPr>
      <w:hyperlink w:anchor="_Toc160527844" w:history="1">
        <w:r w:rsidR="00102B47" w:rsidRPr="00C25FCC">
          <w:rPr>
            <w:rStyle w:val="Hyperlink"/>
            <w:lang w:val="ro-RO"/>
          </w:rPr>
          <w:t>3.</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Considerațiii de proiectare</w:t>
        </w:r>
        <w:r w:rsidR="00102B47">
          <w:rPr>
            <w:webHidden/>
          </w:rPr>
          <w:tab/>
        </w:r>
        <w:r w:rsidR="00102B47">
          <w:rPr>
            <w:webHidden/>
          </w:rPr>
          <w:fldChar w:fldCharType="begin"/>
        </w:r>
        <w:r w:rsidR="00102B47">
          <w:rPr>
            <w:webHidden/>
          </w:rPr>
          <w:instrText xml:space="preserve"> PAGEREF _Toc160527844 \h </w:instrText>
        </w:r>
        <w:r w:rsidR="00102B47">
          <w:rPr>
            <w:webHidden/>
          </w:rPr>
        </w:r>
        <w:r w:rsidR="00102B47">
          <w:rPr>
            <w:webHidden/>
          </w:rPr>
          <w:fldChar w:fldCharType="separate"/>
        </w:r>
        <w:r w:rsidR="00102B47">
          <w:rPr>
            <w:webHidden/>
          </w:rPr>
          <w:t>4</w:t>
        </w:r>
        <w:r w:rsidR="00102B47">
          <w:rPr>
            <w:webHidden/>
          </w:rPr>
          <w:fldChar w:fldCharType="end"/>
        </w:r>
      </w:hyperlink>
    </w:p>
    <w:p w14:paraId="3C07F123" w14:textId="35F65C80" w:rsidR="00102B47" w:rsidRDefault="009C57BE">
      <w:pPr>
        <w:pStyle w:val="TOC2"/>
        <w:rPr>
          <w:rFonts w:asciiTheme="minorHAnsi" w:eastAsiaTheme="minorEastAsia" w:hAnsiTheme="minorHAnsi" w:cstheme="minorBidi"/>
          <w:kern w:val="2"/>
          <w:szCs w:val="24"/>
          <w:lang w:val="en-GB" w:eastAsia="en-GB"/>
          <w14:ligatures w14:val="standardContextual"/>
        </w:rPr>
      </w:pPr>
      <w:hyperlink w:anchor="_Toc160527845" w:history="1">
        <w:r w:rsidR="00102B47" w:rsidRPr="00C25FCC">
          <w:rPr>
            <w:rStyle w:val="Hyperlink"/>
            <w:lang w:val="ro-RO"/>
          </w:rPr>
          <w:t>3.1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Obiective și linii directoare (ghiduri)</w:t>
        </w:r>
        <w:r w:rsidR="00102B47">
          <w:rPr>
            <w:webHidden/>
          </w:rPr>
          <w:tab/>
        </w:r>
        <w:r w:rsidR="00102B47">
          <w:rPr>
            <w:webHidden/>
          </w:rPr>
          <w:fldChar w:fldCharType="begin"/>
        </w:r>
        <w:r w:rsidR="00102B47">
          <w:rPr>
            <w:webHidden/>
          </w:rPr>
          <w:instrText xml:space="preserve"> PAGEREF _Toc160527845 \h </w:instrText>
        </w:r>
        <w:r w:rsidR="00102B47">
          <w:rPr>
            <w:webHidden/>
          </w:rPr>
        </w:r>
        <w:r w:rsidR="00102B47">
          <w:rPr>
            <w:webHidden/>
          </w:rPr>
          <w:fldChar w:fldCharType="separate"/>
        </w:r>
        <w:r w:rsidR="00102B47">
          <w:rPr>
            <w:webHidden/>
          </w:rPr>
          <w:t>4</w:t>
        </w:r>
        <w:r w:rsidR="00102B47">
          <w:rPr>
            <w:webHidden/>
          </w:rPr>
          <w:fldChar w:fldCharType="end"/>
        </w:r>
      </w:hyperlink>
    </w:p>
    <w:p w14:paraId="17BAA3C2" w14:textId="76CA524E" w:rsidR="00102B47" w:rsidRDefault="009C57BE">
      <w:pPr>
        <w:pStyle w:val="TOC2"/>
        <w:rPr>
          <w:rFonts w:asciiTheme="minorHAnsi" w:eastAsiaTheme="minorEastAsia" w:hAnsiTheme="minorHAnsi" w:cstheme="minorBidi"/>
          <w:kern w:val="2"/>
          <w:szCs w:val="24"/>
          <w:lang w:val="en-GB" w:eastAsia="en-GB"/>
          <w14:ligatures w14:val="standardContextual"/>
        </w:rPr>
      </w:pPr>
      <w:hyperlink w:anchor="_Toc160527846" w:history="1">
        <w:r w:rsidR="00102B47" w:rsidRPr="00C25FCC">
          <w:rPr>
            <w:rStyle w:val="Hyperlink"/>
            <w:lang w:val="ro-RO"/>
          </w:rPr>
          <w:t>3.2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Metode de dezvoltare</w:t>
        </w:r>
        <w:r w:rsidR="00102B47">
          <w:rPr>
            <w:webHidden/>
          </w:rPr>
          <w:tab/>
        </w:r>
        <w:r w:rsidR="00102B47">
          <w:rPr>
            <w:webHidden/>
          </w:rPr>
          <w:fldChar w:fldCharType="begin"/>
        </w:r>
        <w:r w:rsidR="00102B47">
          <w:rPr>
            <w:webHidden/>
          </w:rPr>
          <w:instrText xml:space="preserve"> PAGEREF _Toc160527846 \h </w:instrText>
        </w:r>
        <w:r w:rsidR="00102B47">
          <w:rPr>
            <w:webHidden/>
          </w:rPr>
        </w:r>
        <w:r w:rsidR="00102B47">
          <w:rPr>
            <w:webHidden/>
          </w:rPr>
          <w:fldChar w:fldCharType="separate"/>
        </w:r>
        <w:r w:rsidR="00102B47">
          <w:rPr>
            <w:webHidden/>
          </w:rPr>
          <w:t>4</w:t>
        </w:r>
        <w:r w:rsidR="00102B47">
          <w:rPr>
            <w:webHidden/>
          </w:rPr>
          <w:fldChar w:fldCharType="end"/>
        </w:r>
      </w:hyperlink>
    </w:p>
    <w:p w14:paraId="6E290D5C" w14:textId="337D82C1" w:rsidR="00102B47" w:rsidRDefault="009C57BE">
      <w:pPr>
        <w:pStyle w:val="TOC2"/>
        <w:rPr>
          <w:rFonts w:asciiTheme="minorHAnsi" w:eastAsiaTheme="minorEastAsia" w:hAnsiTheme="minorHAnsi" w:cstheme="minorBidi"/>
          <w:kern w:val="2"/>
          <w:szCs w:val="24"/>
          <w:lang w:val="en-GB" w:eastAsia="en-GB"/>
          <w14:ligatures w14:val="standardContextual"/>
        </w:rPr>
      </w:pPr>
      <w:hyperlink w:anchor="_Toc160527847" w:history="1">
        <w:r w:rsidR="00102B47" w:rsidRPr="00C25FCC">
          <w:rPr>
            <w:rStyle w:val="Hyperlink"/>
            <w:lang w:val="ro-RO"/>
          </w:rPr>
          <w:t>3.3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Strategii de arhitectură</w:t>
        </w:r>
        <w:r w:rsidR="00102B47">
          <w:rPr>
            <w:webHidden/>
          </w:rPr>
          <w:tab/>
        </w:r>
        <w:r w:rsidR="00102B47">
          <w:rPr>
            <w:webHidden/>
          </w:rPr>
          <w:fldChar w:fldCharType="begin"/>
        </w:r>
        <w:r w:rsidR="00102B47">
          <w:rPr>
            <w:webHidden/>
          </w:rPr>
          <w:instrText xml:space="preserve"> PAGEREF _Toc160527847 \h </w:instrText>
        </w:r>
        <w:r w:rsidR="00102B47">
          <w:rPr>
            <w:webHidden/>
          </w:rPr>
        </w:r>
        <w:r w:rsidR="00102B47">
          <w:rPr>
            <w:webHidden/>
          </w:rPr>
          <w:fldChar w:fldCharType="separate"/>
        </w:r>
        <w:r w:rsidR="00102B47">
          <w:rPr>
            <w:webHidden/>
          </w:rPr>
          <w:t>4</w:t>
        </w:r>
        <w:r w:rsidR="00102B47">
          <w:rPr>
            <w:webHidden/>
          </w:rPr>
          <w:fldChar w:fldCharType="end"/>
        </w:r>
      </w:hyperlink>
    </w:p>
    <w:p w14:paraId="37F271FE" w14:textId="20D6BEDB" w:rsidR="00102B47" w:rsidRDefault="009C57BE">
      <w:pPr>
        <w:pStyle w:val="TOC1"/>
        <w:rPr>
          <w:rFonts w:asciiTheme="minorHAnsi" w:eastAsiaTheme="minorEastAsia" w:hAnsiTheme="minorHAnsi" w:cstheme="minorBidi"/>
          <w:b w:val="0"/>
          <w:kern w:val="2"/>
          <w:szCs w:val="24"/>
          <w:lang w:val="en-GB" w:eastAsia="en-GB"/>
          <w14:ligatures w14:val="standardContextual"/>
        </w:rPr>
      </w:pPr>
      <w:hyperlink w:anchor="_Toc160527848" w:history="1">
        <w:r w:rsidR="00102B47" w:rsidRPr="00C25FCC">
          <w:rPr>
            <w:rStyle w:val="Hyperlink"/>
            <w:lang w:val="ro-RO"/>
          </w:rPr>
          <w:t>4.</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Arhitectura Sistemului și Proiectarea Arhitecturii</w:t>
        </w:r>
        <w:r w:rsidR="00102B47">
          <w:rPr>
            <w:webHidden/>
          </w:rPr>
          <w:tab/>
        </w:r>
        <w:r w:rsidR="00102B47">
          <w:rPr>
            <w:webHidden/>
          </w:rPr>
          <w:fldChar w:fldCharType="begin"/>
        </w:r>
        <w:r w:rsidR="00102B47">
          <w:rPr>
            <w:webHidden/>
          </w:rPr>
          <w:instrText xml:space="preserve"> PAGEREF _Toc160527848 \h </w:instrText>
        </w:r>
        <w:r w:rsidR="00102B47">
          <w:rPr>
            <w:webHidden/>
          </w:rPr>
        </w:r>
        <w:r w:rsidR="00102B47">
          <w:rPr>
            <w:webHidden/>
          </w:rPr>
          <w:fldChar w:fldCharType="separate"/>
        </w:r>
        <w:r w:rsidR="00102B47">
          <w:rPr>
            <w:webHidden/>
          </w:rPr>
          <w:t>6</w:t>
        </w:r>
        <w:r w:rsidR="00102B47">
          <w:rPr>
            <w:webHidden/>
          </w:rPr>
          <w:fldChar w:fldCharType="end"/>
        </w:r>
      </w:hyperlink>
    </w:p>
    <w:p w14:paraId="6B0BE294" w14:textId="61AEA2D0" w:rsidR="00102B47" w:rsidRDefault="009C57BE">
      <w:pPr>
        <w:pStyle w:val="TOC2"/>
        <w:rPr>
          <w:rFonts w:asciiTheme="minorHAnsi" w:eastAsiaTheme="minorEastAsia" w:hAnsiTheme="minorHAnsi" w:cstheme="minorBidi"/>
          <w:kern w:val="2"/>
          <w:szCs w:val="24"/>
          <w:lang w:val="en-GB" w:eastAsia="en-GB"/>
          <w14:ligatures w14:val="standardContextual"/>
        </w:rPr>
      </w:pPr>
      <w:hyperlink w:anchor="_Toc160527849" w:history="1">
        <w:r w:rsidR="00102B47" w:rsidRPr="00C25FCC">
          <w:rPr>
            <w:rStyle w:val="Hyperlink"/>
            <w:lang w:val="ro-RO"/>
          </w:rPr>
          <w:t>4.1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Vedere logică</w:t>
        </w:r>
        <w:r w:rsidR="00102B47">
          <w:rPr>
            <w:webHidden/>
          </w:rPr>
          <w:tab/>
        </w:r>
        <w:r w:rsidR="00102B47">
          <w:rPr>
            <w:webHidden/>
          </w:rPr>
          <w:fldChar w:fldCharType="begin"/>
        </w:r>
        <w:r w:rsidR="00102B47">
          <w:rPr>
            <w:webHidden/>
          </w:rPr>
          <w:instrText xml:space="preserve"> PAGEREF _Toc160527849 \h </w:instrText>
        </w:r>
        <w:r w:rsidR="00102B47">
          <w:rPr>
            <w:webHidden/>
          </w:rPr>
        </w:r>
        <w:r w:rsidR="00102B47">
          <w:rPr>
            <w:webHidden/>
          </w:rPr>
          <w:fldChar w:fldCharType="separate"/>
        </w:r>
        <w:r w:rsidR="00102B47">
          <w:rPr>
            <w:webHidden/>
          </w:rPr>
          <w:t>6</w:t>
        </w:r>
        <w:r w:rsidR="00102B47">
          <w:rPr>
            <w:webHidden/>
          </w:rPr>
          <w:fldChar w:fldCharType="end"/>
        </w:r>
      </w:hyperlink>
    </w:p>
    <w:p w14:paraId="420048A4" w14:textId="72D3ED03" w:rsidR="00102B47" w:rsidRDefault="009C57BE">
      <w:pPr>
        <w:pStyle w:val="TOC2"/>
        <w:rPr>
          <w:rFonts w:asciiTheme="minorHAnsi" w:eastAsiaTheme="minorEastAsia" w:hAnsiTheme="minorHAnsi" w:cstheme="minorBidi"/>
          <w:kern w:val="2"/>
          <w:szCs w:val="24"/>
          <w:lang w:val="en-GB" w:eastAsia="en-GB"/>
          <w14:ligatures w14:val="standardContextual"/>
        </w:rPr>
      </w:pPr>
      <w:hyperlink w:anchor="_Toc160527850" w:history="1">
        <w:r w:rsidR="00102B47" w:rsidRPr="00C25FCC">
          <w:rPr>
            <w:rStyle w:val="Hyperlink"/>
            <w:lang w:val="ro-RO"/>
          </w:rPr>
          <w:t>4.2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hardware</w:t>
        </w:r>
        <w:r w:rsidR="00102B47">
          <w:rPr>
            <w:webHidden/>
          </w:rPr>
          <w:tab/>
        </w:r>
        <w:r w:rsidR="00102B47">
          <w:rPr>
            <w:webHidden/>
          </w:rPr>
          <w:fldChar w:fldCharType="begin"/>
        </w:r>
        <w:r w:rsidR="00102B47">
          <w:rPr>
            <w:webHidden/>
          </w:rPr>
          <w:instrText xml:space="preserve"> PAGEREF _Toc160527850 \h </w:instrText>
        </w:r>
        <w:r w:rsidR="00102B47">
          <w:rPr>
            <w:webHidden/>
          </w:rPr>
        </w:r>
        <w:r w:rsidR="00102B47">
          <w:rPr>
            <w:webHidden/>
          </w:rPr>
          <w:fldChar w:fldCharType="separate"/>
        </w:r>
        <w:r w:rsidR="00102B47">
          <w:rPr>
            <w:webHidden/>
          </w:rPr>
          <w:t>6</w:t>
        </w:r>
        <w:r w:rsidR="00102B47">
          <w:rPr>
            <w:webHidden/>
          </w:rPr>
          <w:fldChar w:fldCharType="end"/>
        </w:r>
      </w:hyperlink>
    </w:p>
    <w:p w14:paraId="1FEFA59B" w14:textId="7D1DAFF2" w:rsidR="00102B47" w:rsidRDefault="009C57BE">
      <w:pPr>
        <w:pStyle w:val="TOC2"/>
        <w:rPr>
          <w:rFonts w:asciiTheme="minorHAnsi" w:eastAsiaTheme="minorEastAsia" w:hAnsiTheme="minorHAnsi" w:cstheme="minorBidi"/>
          <w:kern w:val="2"/>
          <w:szCs w:val="24"/>
          <w:lang w:val="en-GB" w:eastAsia="en-GB"/>
          <w14:ligatures w14:val="standardContextual"/>
        </w:rPr>
      </w:pPr>
      <w:hyperlink w:anchor="_Toc160527851" w:history="1">
        <w:r w:rsidR="00102B47" w:rsidRPr="00C25FCC">
          <w:rPr>
            <w:rStyle w:val="Hyperlink"/>
            <w:lang w:val="ro-RO"/>
          </w:rPr>
          <w:t>4.3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software</w:t>
        </w:r>
        <w:r w:rsidR="00102B47">
          <w:rPr>
            <w:webHidden/>
          </w:rPr>
          <w:tab/>
        </w:r>
        <w:r w:rsidR="00102B47">
          <w:rPr>
            <w:webHidden/>
          </w:rPr>
          <w:fldChar w:fldCharType="begin"/>
        </w:r>
        <w:r w:rsidR="00102B47">
          <w:rPr>
            <w:webHidden/>
          </w:rPr>
          <w:instrText xml:space="preserve"> PAGEREF _Toc160527851 \h </w:instrText>
        </w:r>
        <w:r w:rsidR="00102B47">
          <w:rPr>
            <w:webHidden/>
          </w:rPr>
        </w:r>
        <w:r w:rsidR="00102B47">
          <w:rPr>
            <w:webHidden/>
          </w:rPr>
          <w:fldChar w:fldCharType="separate"/>
        </w:r>
        <w:r w:rsidR="00102B47">
          <w:rPr>
            <w:webHidden/>
          </w:rPr>
          <w:t>6</w:t>
        </w:r>
        <w:r w:rsidR="00102B47">
          <w:rPr>
            <w:webHidden/>
          </w:rPr>
          <w:fldChar w:fldCharType="end"/>
        </w:r>
      </w:hyperlink>
    </w:p>
    <w:p w14:paraId="47B0DF9C" w14:textId="03F08E58" w:rsidR="00102B47" w:rsidRDefault="009C57BE">
      <w:pPr>
        <w:pStyle w:val="TOC2"/>
        <w:rPr>
          <w:rFonts w:asciiTheme="minorHAnsi" w:eastAsiaTheme="minorEastAsia" w:hAnsiTheme="minorHAnsi" w:cstheme="minorBidi"/>
          <w:kern w:val="2"/>
          <w:szCs w:val="24"/>
          <w:lang w:val="en-GB" w:eastAsia="en-GB"/>
          <w14:ligatures w14:val="standardContextual"/>
        </w:rPr>
      </w:pPr>
      <w:hyperlink w:anchor="_Toc160527852" w:history="1">
        <w:r w:rsidR="00102B47" w:rsidRPr="00C25FCC">
          <w:rPr>
            <w:rStyle w:val="Hyperlink"/>
            <w:lang w:val="ro-RO"/>
          </w:rPr>
          <w:t>4.4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informațiilor</w:t>
        </w:r>
        <w:r w:rsidR="00102B47">
          <w:rPr>
            <w:webHidden/>
          </w:rPr>
          <w:tab/>
        </w:r>
        <w:r w:rsidR="00102B47">
          <w:rPr>
            <w:webHidden/>
          </w:rPr>
          <w:fldChar w:fldCharType="begin"/>
        </w:r>
        <w:r w:rsidR="00102B47">
          <w:rPr>
            <w:webHidden/>
          </w:rPr>
          <w:instrText xml:space="preserve"> PAGEREF _Toc160527852 \h </w:instrText>
        </w:r>
        <w:r w:rsidR="00102B47">
          <w:rPr>
            <w:webHidden/>
          </w:rPr>
        </w:r>
        <w:r w:rsidR="00102B47">
          <w:rPr>
            <w:webHidden/>
          </w:rPr>
          <w:fldChar w:fldCharType="separate"/>
        </w:r>
        <w:r w:rsidR="00102B47">
          <w:rPr>
            <w:webHidden/>
          </w:rPr>
          <w:t>7</w:t>
        </w:r>
        <w:r w:rsidR="00102B47">
          <w:rPr>
            <w:webHidden/>
          </w:rPr>
          <w:fldChar w:fldCharType="end"/>
        </w:r>
      </w:hyperlink>
    </w:p>
    <w:p w14:paraId="677F3544" w14:textId="4015F94F" w:rsidR="00102B47" w:rsidRDefault="009C57BE">
      <w:pPr>
        <w:pStyle w:val="TOC2"/>
        <w:rPr>
          <w:rFonts w:asciiTheme="minorHAnsi" w:eastAsiaTheme="minorEastAsia" w:hAnsiTheme="minorHAnsi" w:cstheme="minorBidi"/>
          <w:kern w:val="2"/>
          <w:szCs w:val="24"/>
          <w:lang w:val="en-GB" w:eastAsia="en-GB"/>
          <w14:ligatures w14:val="standardContextual"/>
        </w:rPr>
      </w:pPr>
      <w:hyperlink w:anchor="_Toc160527853" w:history="1">
        <w:r w:rsidR="00102B47" w:rsidRPr="00C25FCC">
          <w:rPr>
            <w:rStyle w:val="Hyperlink"/>
            <w:lang w:val="ro-RO"/>
          </w:rPr>
          <w:t>4.5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de comunicații interne</w:t>
        </w:r>
        <w:r w:rsidR="00102B47">
          <w:rPr>
            <w:webHidden/>
          </w:rPr>
          <w:tab/>
        </w:r>
        <w:r w:rsidR="00102B47">
          <w:rPr>
            <w:webHidden/>
          </w:rPr>
          <w:fldChar w:fldCharType="begin"/>
        </w:r>
        <w:r w:rsidR="00102B47">
          <w:rPr>
            <w:webHidden/>
          </w:rPr>
          <w:instrText xml:space="preserve"> PAGEREF _Toc160527853 \h </w:instrText>
        </w:r>
        <w:r w:rsidR="00102B47">
          <w:rPr>
            <w:webHidden/>
          </w:rPr>
        </w:r>
        <w:r w:rsidR="00102B47">
          <w:rPr>
            <w:webHidden/>
          </w:rPr>
          <w:fldChar w:fldCharType="separate"/>
        </w:r>
        <w:r w:rsidR="00102B47">
          <w:rPr>
            <w:webHidden/>
          </w:rPr>
          <w:t>7</w:t>
        </w:r>
        <w:r w:rsidR="00102B47">
          <w:rPr>
            <w:webHidden/>
          </w:rPr>
          <w:fldChar w:fldCharType="end"/>
        </w:r>
      </w:hyperlink>
    </w:p>
    <w:p w14:paraId="162B6A7E" w14:textId="6DCF271F" w:rsidR="00102B47" w:rsidRDefault="009C57BE">
      <w:pPr>
        <w:pStyle w:val="TOC2"/>
        <w:rPr>
          <w:rFonts w:asciiTheme="minorHAnsi" w:eastAsiaTheme="minorEastAsia" w:hAnsiTheme="minorHAnsi" w:cstheme="minorBidi"/>
          <w:kern w:val="2"/>
          <w:szCs w:val="24"/>
          <w:lang w:val="en-GB" w:eastAsia="en-GB"/>
          <w14:ligatures w14:val="standardContextual"/>
        </w:rPr>
      </w:pPr>
      <w:hyperlink w:anchor="_Toc160527854" w:history="1">
        <w:r w:rsidR="00102B47" w:rsidRPr="00C25FCC">
          <w:rPr>
            <w:rStyle w:val="Hyperlink"/>
            <w:lang w:val="ro-RO"/>
          </w:rPr>
          <w:t>4.6</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Diagrama de arhitectură a sistemului</w:t>
        </w:r>
        <w:r w:rsidR="00102B47">
          <w:rPr>
            <w:webHidden/>
          </w:rPr>
          <w:tab/>
        </w:r>
        <w:r w:rsidR="00102B47">
          <w:rPr>
            <w:webHidden/>
          </w:rPr>
          <w:fldChar w:fldCharType="begin"/>
        </w:r>
        <w:r w:rsidR="00102B47">
          <w:rPr>
            <w:webHidden/>
          </w:rPr>
          <w:instrText xml:space="preserve"> PAGEREF _Toc160527854 \h </w:instrText>
        </w:r>
        <w:r w:rsidR="00102B47">
          <w:rPr>
            <w:webHidden/>
          </w:rPr>
        </w:r>
        <w:r w:rsidR="00102B47">
          <w:rPr>
            <w:webHidden/>
          </w:rPr>
          <w:fldChar w:fldCharType="separate"/>
        </w:r>
        <w:r w:rsidR="00102B47">
          <w:rPr>
            <w:webHidden/>
          </w:rPr>
          <w:t>8</w:t>
        </w:r>
        <w:r w:rsidR="00102B47">
          <w:rPr>
            <w:webHidden/>
          </w:rPr>
          <w:fldChar w:fldCharType="end"/>
        </w:r>
      </w:hyperlink>
    </w:p>
    <w:p w14:paraId="1AA10FC2" w14:textId="72230C89" w:rsidR="00102B47" w:rsidRDefault="009C57BE">
      <w:pPr>
        <w:pStyle w:val="TOC1"/>
        <w:rPr>
          <w:rFonts w:asciiTheme="minorHAnsi" w:eastAsiaTheme="minorEastAsia" w:hAnsiTheme="minorHAnsi" w:cstheme="minorBidi"/>
          <w:b w:val="0"/>
          <w:kern w:val="2"/>
          <w:szCs w:val="24"/>
          <w:lang w:val="en-GB" w:eastAsia="en-GB"/>
          <w14:ligatures w14:val="standardContextual"/>
        </w:rPr>
      </w:pPr>
      <w:hyperlink w:anchor="_Toc160527855" w:history="1">
        <w:r w:rsidR="00102B47" w:rsidRPr="00C25FCC">
          <w:rPr>
            <w:rStyle w:val="Hyperlink"/>
            <w:lang w:val="ro-RO"/>
          </w:rPr>
          <w:t>5.</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Proiectarea sistemului</w:t>
        </w:r>
        <w:r w:rsidR="00102B47">
          <w:rPr>
            <w:webHidden/>
          </w:rPr>
          <w:tab/>
        </w:r>
        <w:r w:rsidR="00102B47">
          <w:rPr>
            <w:webHidden/>
          </w:rPr>
          <w:fldChar w:fldCharType="begin"/>
        </w:r>
        <w:r w:rsidR="00102B47">
          <w:rPr>
            <w:webHidden/>
          </w:rPr>
          <w:instrText xml:space="preserve"> PAGEREF _Toc160527855 \h </w:instrText>
        </w:r>
        <w:r w:rsidR="00102B47">
          <w:rPr>
            <w:webHidden/>
          </w:rPr>
        </w:r>
        <w:r w:rsidR="00102B47">
          <w:rPr>
            <w:webHidden/>
          </w:rPr>
          <w:fldChar w:fldCharType="separate"/>
        </w:r>
        <w:r w:rsidR="00102B47">
          <w:rPr>
            <w:webHidden/>
          </w:rPr>
          <w:t>9</w:t>
        </w:r>
        <w:r w:rsidR="00102B47">
          <w:rPr>
            <w:webHidden/>
          </w:rPr>
          <w:fldChar w:fldCharType="end"/>
        </w:r>
      </w:hyperlink>
    </w:p>
    <w:p w14:paraId="2FE650DB" w14:textId="12D7F819" w:rsidR="00102B47" w:rsidRDefault="009C57BE">
      <w:pPr>
        <w:pStyle w:val="TOC2"/>
        <w:rPr>
          <w:rFonts w:asciiTheme="minorHAnsi" w:eastAsiaTheme="minorEastAsia" w:hAnsiTheme="minorHAnsi" w:cstheme="minorBidi"/>
          <w:kern w:val="2"/>
          <w:szCs w:val="24"/>
          <w:lang w:val="en-GB" w:eastAsia="en-GB"/>
          <w14:ligatures w14:val="standardContextual"/>
        </w:rPr>
      </w:pPr>
      <w:hyperlink w:anchor="_Toc160527856" w:history="1">
        <w:r w:rsidR="00102B47" w:rsidRPr="00C25FCC">
          <w:rPr>
            <w:rStyle w:val="Hyperlink"/>
            <w:lang w:val="ro-RO"/>
          </w:rPr>
          <w:t>5.1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bazei de date</w:t>
        </w:r>
        <w:r w:rsidR="00102B47">
          <w:rPr>
            <w:webHidden/>
          </w:rPr>
          <w:tab/>
        </w:r>
        <w:r w:rsidR="00102B47">
          <w:rPr>
            <w:webHidden/>
          </w:rPr>
          <w:fldChar w:fldCharType="begin"/>
        </w:r>
        <w:r w:rsidR="00102B47">
          <w:rPr>
            <w:webHidden/>
          </w:rPr>
          <w:instrText xml:space="preserve"> PAGEREF _Toc160527856 \h </w:instrText>
        </w:r>
        <w:r w:rsidR="00102B47">
          <w:rPr>
            <w:webHidden/>
          </w:rPr>
        </w:r>
        <w:r w:rsidR="00102B47">
          <w:rPr>
            <w:webHidden/>
          </w:rPr>
          <w:fldChar w:fldCharType="separate"/>
        </w:r>
        <w:r w:rsidR="00102B47">
          <w:rPr>
            <w:webHidden/>
          </w:rPr>
          <w:t>9</w:t>
        </w:r>
        <w:r w:rsidR="00102B47">
          <w:rPr>
            <w:webHidden/>
          </w:rPr>
          <w:fldChar w:fldCharType="end"/>
        </w:r>
      </w:hyperlink>
    </w:p>
    <w:p w14:paraId="31B8B10F" w14:textId="607AA457" w:rsidR="00102B47" w:rsidRDefault="009C57BE">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7" w:history="1">
        <w:r w:rsidR="00102B47" w:rsidRPr="00C25FCC">
          <w:rPr>
            <w:rStyle w:val="Hyperlink"/>
            <w:noProof/>
            <w:lang w:val="ro-RO"/>
          </w:rPr>
          <w:t>5.1.1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Obiecte de date și structuri de date rezultante</w:t>
        </w:r>
        <w:r w:rsidR="00102B47">
          <w:rPr>
            <w:noProof/>
            <w:webHidden/>
          </w:rPr>
          <w:tab/>
        </w:r>
        <w:r w:rsidR="00102B47">
          <w:rPr>
            <w:noProof/>
            <w:webHidden/>
          </w:rPr>
          <w:fldChar w:fldCharType="begin"/>
        </w:r>
        <w:r w:rsidR="00102B47">
          <w:rPr>
            <w:noProof/>
            <w:webHidden/>
          </w:rPr>
          <w:instrText xml:space="preserve"> PAGEREF _Toc160527857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56D5B94" w14:textId="6AF401B2" w:rsidR="00102B47" w:rsidRDefault="009C57BE">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8" w:history="1">
        <w:r w:rsidR="00102B47" w:rsidRPr="00C25FCC">
          <w:rPr>
            <w:rStyle w:val="Hyperlink"/>
            <w:noProof/>
            <w:lang w:val="ro-RO"/>
          </w:rPr>
          <w:t>5.1.2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Fișiere și baze de date</w:t>
        </w:r>
        <w:r w:rsidR="00102B47">
          <w:rPr>
            <w:noProof/>
            <w:webHidden/>
          </w:rPr>
          <w:tab/>
        </w:r>
        <w:r w:rsidR="00102B47">
          <w:rPr>
            <w:noProof/>
            <w:webHidden/>
          </w:rPr>
          <w:fldChar w:fldCharType="begin"/>
        </w:r>
        <w:r w:rsidR="00102B47">
          <w:rPr>
            <w:noProof/>
            <w:webHidden/>
          </w:rPr>
          <w:instrText xml:space="preserve"> PAGEREF _Toc160527858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F5EE90D" w14:textId="69202270" w:rsidR="00102B47" w:rsidRDefault="009C57BE">
      <w:pPr>
        <w:pStyle w:val="TOC2"/>
        <w:rPr>
          <w:rFonts w:asciiTheme="minorHAnsi" w:eastAsiaTheme="minorEastAsia" w:hAnsiTheme="minorHAnsi" w:cstheme="minorBidi"/>
          <w:kern w:val="2"/>
          <w:szCs w:val="24"/>
          <w:lang w:val="en-GB" w:eastAsia="en-GB"/>
          <w14:ligatures w14:val="standardContextual"/>
        </w:rPr>
      </w:pPr>
      <w:hyperlink w:anchor="_Toc160527859" w:history="1">
        <w:r w:rsidR="00102B47" w:rsidRPr="00C25FCC">
          <w:rPr>
            <w:rStyle w:val="Hyperlink"/>
            <w:lang w:val="ro-RO"/>
          </w:rPr>
          <w:t>5.2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Conversii de date</w:t>
        </w:r>
        <w:r w:rsidR="00102B47">
          <w:rPr>
            <w:webHidden/>
          </w:rPr>
          <w:tab/>
        </w:r>
        <w:r w:rsidR="00102B47">
          <w:rPr>
            <w:webHidden/>
          </w:rPr>
          <w:fldChar w:fldCharType="begin"/>
        </w:r>
        <w:r w:rsidR="00102B47">
          <w:rPr>
            <w:webHidden/>
          </w:rPr>
          <w:instrText xml:space="preserve"> PAGEREF _Toc160527859 \h </w:instrText>
        </w:r>
        <w:r w:rsidR="00102B47">
          <w:rPr>
            <w:webHidden/>
          </w:rPr>
        </w:r>
        <w:r w:rsidR="00102B47">
          <w:rPr>
            <w:webHidden/>
          </w:rPr>
          <w:fldChar w:fldCharType="separate"/>
        </w:r>
        <w:r w:rsidR="00102B47">
          <w:rPr>
            <w:webHidden/>
          </w:rPr>
          <w:t>9</w:t>
        </w:r>
        <w:r w:rsidR="00102B47">
          <w:rPr>
            <w:webHidden/>
          </w:rPr>
          <w:fldChar w:fldCharType="end"/>
        </w:r>
      </w:hyperlink>
    </w:p>
    <w:p w14:paraId="171F589D" w14:textId="6D04DAE1" w:rsidR="00102B47" w:rsidRDefault="009C57BE">
      <w:pPr>
        <w:pStyle w:val="TOC2"/>
        <w:rPr>
          <w:rFonts w:asciiTheme="minorHAnsi" w:eastAsiaTheme="minorEastAsia" w:hAnsiTheme="minorHAnsi" w:cstheme="minorBidi"/>
          <w:kern w:val="2"/>
          <w:szCs w:val="24"/>
          <w:lang w:val="en-GB" w:eastAsia="en-GB"/>
          <w14:ligatures w14:val="standardContextual"/>
        </w:rPr>
      </w:pPr>
      <w:hyperlink w:anchor="_Toc160527860" w:history="1">
        <w:r w:rsidR="00102B47" w:rsidRPr="00C25FCC">
          <w:rPr>
            <w:rStyle w:val="Hyperlink"/>
            <w:lang w:val="ro-RO"/>
          </w:rPr>
          <w:t>5.3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Interfețe utilizator</w:t>
        </w:r>
        <w:r w:rsidR="00102B47">
          <w:rPr>
            <w:webHidden/>
          </w:rPr>
          <w:tab/>
        </w:r>
        <w:r w:rsidR="00102B47">
          <w:rPr>
            <w:webHidden/>
          </w:rPr>
          <w:fldChar w:fldCharType="begin"/>
        </w:r>
        <w:r w:rsidR="00102B47">
          <w:rPr>
            <w:webHidden/>
          </w:rPr>
          <w:instrText xml:space="preserve"> PAGEREF _Toc160527860 \h </w:instrText>
        </w:r>
        <w:r w:rsidR="00102B47">
          <w:rPr>
            <w:webHidden/>
          </w:rPr>
        </w:r>
        <w:r w:rsidR="00102B47">
          <w:rPr>
            <w:webHidden/>
          </w:rPr>
          <w:fldChar w:fldCharType="separate"/>
        </w:r>
        <w:r w:rsidR="00102B47">
          <w:rPr>
            <w:webHidden/>
          </w:rPr>
          <w:t>10</w:t>
        </w:r>
        <w:r w:rsidR="00102B47">
          <w:rPr>
            <w:webHidden/>
          </w:rPr>
          <w:fldChar w:fldCharType="end"/>
        </w:r>
      </w:hyperlink>
    </w:p>
    <w:p w14:paraId="28973E0D" w14:textId="71C8CDE1" w:rsidR="00102B47" w:rsidRDefault="009C57BE">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1" w:history="1">
        <w:r w:rsidR="00102B47" w:rsidRPr="00C25FCC">
          <w:rPr>
            <w:rStyle w:val="Hyperlink"/>
            <w:noProof/>
            <w:lang w:val="ro-RO"/>
          </w:rPr>
          <w:t>5.3.1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Intrări</w:t>
        </w:r>
        <w:r w:rsidR="00102B47">
          <w:rPr>
            <w:noProof/>
            <w:webHidden/>
          </w:rPr>
          <w:tab/>
        </w:r>
        <w:r w:rsidR="00102B47">
          <w:rPr>
            <w:noProof/>
            <w:webHidden/>
          </w:rPr>
          <w:fldChar w:fldCharType="begin"/>
        </w:r>
        <w:r w:rsidR="00102B47">
          <w:rPr>
            <w:noProof/>
            <w:webHidden/>
          </w:rPr>
          <w:instrText xml:space="preserve"> PAGEREF _Toc160527861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4D344958" w14:textId="7C12271B" w:rsidR="00102B47" w:rsidRDefault="009C57BE">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2" w:history="1">
        <w:r w:rsidR="00102B47" w:rsidRPr="00C25FCC">
          <w:rPr>
            <w:rStyle w:val="Hyperlink"/>
            <w:noProof/>
            <w:lang w:val="ro-RO"/>
          </w:rPr>
          <w:t>5.3.2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Ieșiri</w:t>
        </w:r>
        <w:r w:rsidR="00102B47">
          <w:rPr>
            <w:noProof/>
            <w:webHidden/>
          </w:rPr>
          <w:tab/>
        </w:r>
        <w:r w:rsidR="00102B47">
          <w:rPr>
            <w:noProof/>
            <w:webHidden/>
          </w:rPr>
          <w:fldChar w:fldCharType="begin"/>
        </w:r>
        <w:r w:rsidR="00102B47">
          <w:rPr>
            <w:noProof/>
            <w:webHidden/>
          </w:rPr>
          <w:instrText xml:space="preserve"> PAGEREF _Toc160527862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69EE9FE4" w14:textId="204293EB" w:rsidR="00102B47" w:rsidRDefault="009C57BE">
      <w:pPr>
        <w:pStyle w:val="TOC2"/>
        <w:rPr>
          <w:rFonts w:asciiTheme="minorHAnsi" w:eastAsiaTheme="minorEastAsia" w:hAnsiTheme="minorHAnsi" w:cstheme="minorBidi"/>
          <w:kern w:val="2"/>
          <w:szCs w:val="24"/>
          <w:lang w:val="en-GB" w:eastAsia="en-GB"/>
          <w14:ligatures w14:val="standardContextual"/>
        </w:rPr>
      </w:pPr>
      <w:hyperlink w:anchor="_Toc160527863" w:history="1">
        <w:r w:rsidR="00102B47" w:rsidRPr="00C25FCC">
          <w:rPr>
            <w:rStyle w:val="Hyperlink"/>
            <w:lang w:val="ro-RO"/>
          </w:rPr>
          <w:t>5.4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interfețelor cu utilizatorul</w:t>
        </w:r>
        <w:r w:rsidR="00102B47">
          <w:rPr>
            <w:webHidden/>
          </w:rPr>
          <w:tab/>
        </w:r>
        <w:r w:rsidR="00102B47">
          <w:rPr>
            <w:webHidden/>
          </w:rPr>
          <w:fldChar w:fldCharType="begin"/>
        </w:r>
        <w:r w:rsidR="00102B47">
          <w:rPr>
            <w:webHidden/>
          </w:rPr>
          <w:instrText xml:space="preserve"> PAGEREF _Toc160527863 \h </w:instrText>
        </w:r>
        <w:r w:rsidR="00102B47">
          <w:rPr>
            <w:webHidden/>
          </w:rPr>
        </w:r>
        <w:r w:rsidR="00102B47">
          <w:rPr>
            <w:webHidden/>
          </w:rPr>
          <w:fldChar w:fldCharType="separate"/>
        </w:r>
        <w:r w:rsidR="00102B47">
          <w:rPr>
            <w:webHidden/>
          </w:rPr>
          <w:t>10</w:t>
        </w:r>
        <w:r w:rsidR="00102B47">
          <w:rPr>
            <w:webHidden/>
          </w:rPr>
          <w:fldChar w:fldCharType="end"/>
        </w:r>
      </w:hyperlink>
    </w:p>
    <w:p w14:paraId="0278CF64" w14:textId="46A4E24B" w:rsidR="00102B47" w:rsidRDefault="009C57BE">
      <w:pPr>
        <w:pStyle w:val="TOC1"/>
        <w:rPr>
          <w:rFonts w:asciiTheme="minorHAnsi" w:eastAsiaTheme="minorEastAsia" w:hAnsiTheme="minorHAnsi" w:cstheme="minorBidi"/>
          <w:b w:val="0"/>
          <w:kern w:val="2"/>
          <w:szCs w:val="24"/>
          <w:lang w:val="en-GB" w:eastAsia="en-GB"/>
          <w14:ligatures w14:val="standardContextual"/>
        </w:rPr>
      </w:pPr>
      <w:hyperlink w:anchor="_Toc160527864" w:history="1">
        <w:r w:rsidR="00102B47" w:rsidRPr="00C25FCC">
          <w:rPr>
            <w:rStyle w:val="Hyperlink"/>
            <w:lang w:val="ro-RO"/>
          </w:rPr>
          <w:t>6.</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Scenarii de utilizare</w:t>
        </w:r>
        <w:r w:rsidR="00102B47">
          <w:rPr>
            <w:webHidden/>
          </w:rPr>
          <w:tab/>
        </w:r>
        <w:r w:rsidR="00102B47">
          <w:rPr>
            <w:webHidden/>
          </w:rPr>
          <w:fldChar w:fldCharType="begin"/>
        </w:r>
        <w:r w:rsidR="00102B47">
          <w:rPr>
            <w:webHidden/>
          </w:rPr>
          <w:instrText xml:space="preserve"> PAGEREF _Toc160527864 \h </w:instrText>
        </w:r>
        <w:r w:rsidR="00102B47">
          <w:rPr>
            <w:webHidden/>
          </w:rPr>
        </w:r>
        <w:r w:rsidR="00102B47">
          <w:rPr>
            <w:webHidden/>
          </w:rPr>
          <w:fldChar w:fldCharType="separate"/>
        </w:r>
        <w:r w:rsidR="00102B47">
          <w:rPr>
            <w:webHidden/>
          </w:rPr>
          <w:t>11</w:t>
        </w:r>
        <w:r w:rsidR="00102B47">
          <w:rPr>
            <w:webHidden/>
          </w:rPr>
          <w:fldChar w:fldCharType="end"/>
        </w:r>
      </w:hyperlink>
    </w:p>
    <w:p w14:paraId="6FB8CF78" w14:textId="7280F940" w:rsidR="00102B47" w:rsidRDefault="009C57BE">
      <w:pPr>
        <w:pStyle w:val="TOC1"/>
        <w:rPr>
          <w:rFonts w:asciiTheme="minorHAnsi" w:eastAsiaTheme="minorEastAsia" w:hAnsiTheme="minorHAnsi" w:cstheme="minorBidi"/>
          <w:b w:val="0"/>
          <w:kern w:val="2"/>
          <w:szCs w:val="24"/>
          <w:lang w:val="en-GB" w:eastAsia="en-GB"/>
          <w14:ligatures w14:val="standardContextual"/>
        </w:rPr>
      </w:pPr>
      <w:hyperlink w:anchor="_Toc160527865" w:history="1">
        <w:r w:rsidR="00102B47" w:rsidRPr="00C25FCC">
          <w:rPr>
            <w:rStyle w:val="Hyperlink"/>
            <w:lang w:val="ro-RO"/>
          </w:rPr>
          <w:t>7.</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 de detaliu</w:t>
        </w:r>
        <w:r w:rsidR="00102B47">
          <w:rPr>
            <w:webHidden/>
          </w:rPr>
          <w:tab/>
        </w:r>
        <w:r w:rsidR="00102B47">
          <w:rPr>
            <w:webHidden/>
          </w:rPr>
          <w:fldChar w:fldCharType="begin"/>
        </w:r>
        <w:r w:rsidR="00102B47">
          <w:rPr>
            <w:webHidden/>
          </w:rPr>
          <w:instrText xml:space="preserve"> PAGEREF _Toc160527865 \h </w:instrText>
        </w:r>
        <w:r w:rsidR="00102B47">
          <w:rPr>
            <w:webHidden/>
          </w:rPr>
        </w:r>
        <w:r w:rsidR="00102B47">
          <w:rPr>
            <w:webHidden/>
          </w:rPr>
          <w:fldChar w:fldCharType="separate"/>
        </w:r>
        <w:r w:rsidR="00102B47">
          <w:rPr>
            <w:webHidden/>
          </w:rPr>
          <w:t>12</w:t>
        </w:r>
        <w:r w:rsidR="00102B47">
          <w:rPr>
            <w:webHidden/>
          </w:rPr>
          <w:fldChar w:fldCharType="end"/>
        </w:r>
      </w:hyperlink>
    </w:p>
    <w:p w14:paraId="1FFC2BE1" w14:textId="36C6B750" w:rsidR="00102B47" w:rsidRDefault="009C57BE">
      <w:pPr>
        <w:pStyle w:val="TOC2"/>
        <w:rPr>
          <w:rFonts w:asciiTheme="minorHAnsi" w:eastAsiaTheme="minorEastAsia" w:hAnsiTheme="minorHAnsi" w:cstheme="minorBidi"/>
          <w:kern w:val="2"/>
          <w:szCs w:val="24"/>
          <w:lang w:val="en-GB" w:eastAsia="en-GB"/>
          <w14:ligatures w14:val="standardContextual"/>
        </w:rPr>
      </w:pPr>
      <w:hyperlink w:anchor="_Toc160527866" w:history="1">
        <w:r w:rsidR="00102B47" w:rsidRPr="00C25FCC">
          <w:rPr>
            <w:rStyle w:val="Hyperlink"/>
            <w:lang w:val="ro-RO"/>
          </w:rPr>
          <w:t>7.1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hardware de detaliu</w:t>
        </w:r>
        <w:r w:rsidR="00102B47">
          <w:rPr>
            <w:webHidden/>
          </w:rPr>
          <w:tab/>
        </w:r>
        <w:r w:rsidR="00102B47">
          <w:rPr>
            <w:webHidden/>
          </w:rPr>
          <w:fldChar w:fldCharType="begin"/>
        </w:r>
        <w:r w:rsidR="00102B47">
          <w:rPr>
            <w:webHidden/>
          </w:rPr>
          <w:instrText xml:space="preserve"> PAGEREF _Toc160527866 \h </w:instrText>
        </w:r>
        <w:r w:rsidR="00102B47">
          <w:rPr>
            <w:webHidden/>
          </w:rPr>
        </w:r>
        <w:r w:rsidR="00102B47">
          <w:rPr>
            <w:webHidden/>
          </w:rPr>
          <w:fldChar w:fldCharType="separate"/>
        </w:r>
        <w:r w:rsidR="00102B47">
          <w:rPr>
            <w:webHidden/>
          </w:rPr>
          <w:t>12</w:t>
        </w:r>
        <w:r w:rsidR="00102B47">
          <w:rPr>
            <w:webHidden/>
          </w:rPr>
          <w:fldChar w:fldCharType="end"/>
        </w:r>
      </w:hyperlink>
    </w:p>
    <w:p w14:paraId="282C15E8" w14:textId="56D53EB6" w:rsidR="00102B47" w:rsidRDefault="009C57BE">
      <w:pPr>
        <w:pStyle w:val="TOC2"/>
        <w:rPr>
          <w:rFonts w:asciiTheme="minorHAnsi" w:eastAsiaTheme="minorEastAsia" w:hAnsiTheme="minorHAnsi" w:cstheme="minorBidi"/>
          <w:kern w:val="2"/>
          <w:szCs w:val="24"/>
          <w:lang w:val="en-GB" w:eastAsia="en-GB"/>
          <w14:ligatures w14:val="standardContextual"/>
        </w:rPr>
      </w:pPr>
      <w:hyperlink w:anchor="_Toc160527867" w:history="1">
        <w:r w:rsidR="00102B47" w:rsidRPr="00C25FCC">
          <w:rPr>
            <w:rStyle w:val="Hyperlink"/>
            <w:lang w:val="ro-RO"/>
          </w:rPr>
          <w:t>7.2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software de deatliu</w:t>
        </w:r>
        <w:r w:rsidR="00102B47">
          <w:rPr>
            <w:webHidden/>
          </w:rPr>
          <w:tab/>
        </w:r>
        <w:r w:rsidR="00102B47">
          <w:rPr>
            <w:webHidden/>
          </w:rPr>
          <w:fldChar w:fldCharType="begin"/>
        </w:r>
        <w:r w:rsidR="00102B47">
          <w:rPr>
            <w:webHidden/>
          </w:rPr>
          <w:instrText xml:space="preserve"> PAGEREF _Toc160527867 \h </w:instrText>
        </w:r>
        <w:r w:rsidR="00102B47">
          <w:rPr>
            <w:webHidden/>
          </w:rPr>
        </w:r>
        <w:r w:rsidR="00102B47">
          <w:rPr>
            <w:webHidden/>
          </w:rPr>
          <w:fldChar w:fldCharType="separate"/>
        </w:r>
        <w:r w:rsidR="00102B47">
          <w:rPr>
            <w:webHidden/>
          </w:rPr>
          <w:t>12</w:t>
        </w:r>
        <w:r w:rsidR="00102B47">
          <w:rPr>
            <w:webHidden/>
          </w:rPr>
          <w:fldChar w:fldCharType="end"/>
        </w:r>
      </w:hyperlink>
    </w:p>
    <w:p w14:paraId="3E511D7A" w14:textId="74D1E9CB" w:rsidR="00102B47" w:rsidRDefault="009C57BE">
      <w:pPr>
        <w:pStyle w:val="TOC2"/>
        <w:rPr>
          <w:rFonts w:asciiTheme="minorHAnsi" w:eastAsiaTheme="minorEastAsia" w:hAnsiTheme="minorHAnsi" w:cstheme="minorBidi"/>
          <w:kern w:val="2"/>
          <w:szCs w:val="24"/>
          <w:lang w:val="en-GB" w:eastAsia="en-GB"/>
          <w14:ligatures w14:val="standardContextual"/>
        </w:rPr>
      </w:pPr>
      <w:hyperlink w:anchor="_Toc160527868" w:history="1">
        <w:r w:rsidR="00102B47" w:rsidRPr="00C25FCC">
          <w:rPr>
            <w:rStyle w:val="Hyperlink"/>
            <w:lang w:val="ro-RO"/>
          </w:rPr>
          <w:t>7.3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de securitate</w:t>
        </w:r>
        <w:r w:rsidR="00102B47">
          <w:rPr>
            <w:webHidden/>
          </w:rPr>
          <w:tab/>
        </w:r>
        <w:r w:rsidR="00102B47">
          <w:rPr>
            <w:webHidden/>
          </w:rPr>
          <w:fldChar w:fldCharType="begin"/>
        </w:r>
        <w:r w:rsidR="00102B47">
          <w:rPr>
            <w:webHidden/>
          </w:rPr>
          <w:instrText xml:space="preserve"> PAGEREF _Toc160527868 \h </w:instrText>
        </w:r>
        <w:r w:rsidR="00102B47">
          <w:rPr>
            <w:webHidden/>
          </w:rPr>
        </w:r>
        <w:r w:rsidR="00102B47">
          <w:rPr>
            <w:webHidden/>
          </w:rPr>
          <w:fldChar w:fldCharType="separate"/>
        </w:r>
        <w:r w:rsidR="00102B47">
          <w:rPr>
            <w:webHidden/>
          </w:rPr>
          <w:t>13</w:t>
        </w:r>
        <w:r w:rsidR="00102B47">
          <w:rPr>
            <w:webHidden/>
          </w:rPr>
          <w:fldChar w:fldCharType="end"/>
        </w:r>
      </w:hyperlink>
    </w:p>
    <w:p w14:paraId="48E4B400" w14:textId="61BAD66F" w:rsidR="00102B47" w:rsidRDefault="009C57BE">
      <w:pPr>
        <w:pStyle w:val="TOC2"/>
        <w:rPr>
          <w:rFonts w:asciiTheme="minorHAnsi" w:eastAsiaTheme="minorEastAsia" w:hAnsiTheme="minorHAnsi" w:cstheme="minorBidi"/>
          <w:kern w:val="2"/>
          <w:szCs w:val="24"/>
          <w:lang w:val="en-GB" w:eastAsia="en-GB"/>
          <w14:ligatures w14:val="standardContextual"/>
        </w:rPr>
      </w:pPr>
      <w:hyperlink w:anchor="_Toc160527869" w:history="1">
        <w:r w:rsidR="00102B47" w:rsidRPr="00C25FCC">
          <w:rPr>
            <w:rStyle w:val="Hyperlink"/>
            <w:lang w:val="ro-RO"/>
          </w:rPr>
          <w:t>7.4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 detaliu pentru performanța sistemului</w:t>
        </w:r>
        <w:r w:rsidR="00102B47">
          <w:rPr>
            <w:webHidden/>
          </w:rPr>
          <w:tab/>
        </w:r>
        <w:r w:rsidR="00102B47">
          <w:rPr>
            <w:webHidden/>
          </w:rPr>
          <w:fldChar w:fldCharType="begin"/>
        </w:r>
        <w:r w:rsidR="00102B47">
          <w:rPr>
            <w:webHidden/>
          </w:rPr>
          <w:instrText xml:space="preserve"> PAGEREF _Toc160527869 \h </w:instrText>
        </w:r>
        <w:r w:rsidR="00102B47">
          <w:rPr>
            <w:webHidden/>
          </w:rPr>
        </w:r>
        <w:r w:rsidR="00102B47">
          <w:rPr>
            <w:webHidden/>
          </w:rPr>
          <w:fldChar w:fldCharType="separate"/>
        </w:r>
        <w:r w:rsidR="00102B47">
          <w:rPr>
            <w:webHidden/>
          </w:rPr>
          <w:t>14</w:t>
        </w:r>
        <w:r w:rsidR="00102B47">
          <w:rPr>
            <w:webHidden/>
          </w:rPr>
          <w:fldChar w:fldCharType="end"/>
        </w:r>
      </w:hyperlink>
    </w:p>
    <w:p w14:paraId="08DA464F" w14:textId="7820D36A" w:rsidR="00102B47" w:rsidRDefault="009C57BE">
      <w:pPr>
        <w:pStyle w:val="TOC2"/>
        <w:rPr>
          <w:rFonts w:asciiTheme="minorHAnsi" w:eastAsiaTheme="minorEastAsia" w:hAnsiTheme="minorHAnsi" w:cstheme="minorBidi"/>
          <w:kern w:val="2"/>
          <w:szCs w:val="24"/>
          <w:lang w:val="en-GB" w:eastAsia="en-GB"/>
          <w14:ligatures w14:val="standardContextual"/>
        </w:rPr>
      </w:pPr>
      <w:hyperlink w:anchor="_Toc160527870" w:history="1">
        <w:r w:rsidR="00102B47" w:rsidRPr="00C25FCC">
          <w:rPr>
            <w:rStyle w:val="Hyperlink"/>
            <w:lang w:val="ro-RO"/>
          </w:rPr>
          <w:t>7.5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a comunicațiilor interne (între componente)</w:t>
        </w:r>
        <w:r w:rsidR="00102B47">
          <w:rPr>
            <w:webHidden/>
          </w:rPr>
          <w:tab/>
        </w:r>
        <w:r w:rsidR="00102B47">
          <w:rPr>
            <w:webHidden/>
          </w:rPr>
          <w:fldChar w:fldCharType="begin"/>
        </w:r>
        <w:r w:rsidR="00102B47">
          <w:rPr>
            <w:webHidden/>
          </w:rPr>
          <w:instrText xml:space="preserve"> PAGEREF _Toc160527870 \h </w:instrText>
        </w:r>
        <w:r w:rsidR="00102B47">
          <w:rPr>
            <w:webHidden/>
          </w:rPr>
        </w:r>
        <w:r w:rsidR="00102B47">
          <w:rPr>
            <w:webHidden/>
          </w:rPr>
          <w:fldChar w:fldCharType="separate"/>
        </w:r>
        <w:r w:rsidR="00102B47">
          <w:rPr>
            <w:webHidden/>
          </w:rPr>
          <w:t>14</w:t>
        </w:r>
        <w:r w:rsidR="00102B47">
          <w:rPr>
            <w:webHidden/>
          </w:rPr>
          <w:fldChar w:fldCharType="end"/>
        </w:r>
      </w:hyperlink>
    </w:p>
    <w:p w14:paraId="38C8042A" w14:textId="093C258B" w:rsidR="00102B47" w:rsidRDefault="009C57BE">
      <w:pPr>
        <w:pStyle w:val="TOC1"/>
        <w:rPr>
          <w:rFonts w:asciiTheme="minorHAnsi" w:eastAsiaTheme="minorEastAsia" w:hAnsiTheme="minorHAnsi" w:cstheme="minorBidi"/>
          <w:b w:val="0"/>
          <w:kern w:val="2"/>
          <w:szCs w:val="24"/>
          <w:lang w:val="en-GB" w:eastAsia="en-GB"/>
          <w14:ligatures w14:val="standardContextual"/>
        </w:rPr>
      </w:pPr>
      <w:hyperlink w:anchor="_Toc160527871" w:history="1">
        <w:r w:rsidR="00102B47" w:rsidRPr="00C25FCC">
          <w:rPr>
            <w:rStyle w:val="Hyperlink"/>
            <w:lang w:val="ro-RO"/>
          </w:rPr>
          <w:t>8.</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Controale pentru verificarea integrității sistemului</w:t>
        </w:r>
        <w:r w:rsidR="00102B47">
          <w:rPr>
            <w:webHidden/>
          </w:rPr>
          <w:tab/>
        </w:r>
        <w:r w:rsidR="00102B47">
          <w:rPr>
            <w:webHidden/>
          </w:rPr>
          <w:fldChar w:fldCharType="begin"/>
        </w:r>
        <w:r w:rsidR="00102B47">
          <w:rPr>
            <w:webHidden/>
          </w:rPr>
          <w:instrText xml:space="preserve"> PAGEREF _Toc160527871 \h </w:instrText>
        </w:r>
        <w:r w:rsidR="00102B47">
          <w:rPr>
            <w:webHidden/>
          </w:rPr>
        </w:r>
        <w:r w:rsidR="00102B47">
          <w:rPr>
            <w:webHidden/>
          </w:rPr>
          <w:fldChar w:fldCharType="separate"/>
        </w:r>
        <w:r w:rsidR="00102B47">
          <w:rPr>
            <w:webHidden/>
          </w:rPr>
          <w:t>15</w:t>
        </w:r>
        <w:r w:rsidR="00102B47">
          <w:rPr>
            <w:webHidden/>
          </w:rPr>
          <w:fldChar w:fldCharType="end"/>
        </w:r>
      </w:hyperlink>
    </w:p>
    <w:p w14:paraId="6C549353" w14:textId="06244628" w:rsidR="00102B47" w:rsidRDefault="009C57BE">
      <w:pPr>
        <w:pStyle w:val="TOC1"/>
        <w:rPr>
          <w:rFonts w:asciiTheme="minorHAnsi" w:eastAsiaTheme="minorEastAsia" w:hAnsiTheme="minorHAnsi" w:cstheme="minorBidi"/>
          <w:b w:val="0"/>
          <w:kern w:val="2"/>
          <w:szCs w:val="24"/>
          <w:lang w:val="en-GB" w:eastAsia="en-GB"/>
          <w14:ligatures w14:val="standardContextual"/>
        </w:rPr>
      </w:pPr>
      <w:hyperlink w:anchor="_Toc160527872" w:history="1">
        <w:r w:rsidR="00102B47" w:rsidRPr="00C25FCC">
          <w:rPr>
            <w:rStyle w:val="Hyperlink"/>
            <w:lang w:val="ro-RO"/>
          </w:rPr>
          <w:t>Anexa A: Gestiunea modificărilor documentului</w:t>
        </w:r>
        <w:r w:rsidR="00102B47">
          <w:rPr>
            <w:webHidden/>
          </w:rPr>
          <w:tab/>
        </w:r>
        <w:r w:rsidR="00102B47">
          <w:rPr>
            <w:webHidden/>
          </w:rPr>
          <w:fldChar w:fldCharType="begin"/>
        </w:r>
        <w:r w:rsidR="00102B47">
          <w:rPr>
            <w:webHidden/>
          </w:rPr>
          <w:instrText xml:space="preserve"> PAGEREF _Toc160527872 \h </w:instrText>
        </w:r>
        <w:r w:rsidR="00102B47">
          <w:rPr>
            <w:webHidden/>
          </w:rPr>
        </w:r>
        <w:r w:rsidR="00102B47">
          <w:rPr>
            <w:webHidden/>
          </w:rPr>
          <w:fldChar w:fldCharType="separate"/>
        </w:r>
        <w:r w:rsidR="00102B47">
          <w:rPr>
            <w:webHidden/>
          </w:rPr>
          <w:t>16</w:t>
        </w:r>
        <w:r w:rsidR="00102B47">
          <w:rPr>
            <w:webHidden/>
          </w:rPr>
          <w:fldChar w:fldCharType="end"/>
        </w:r>
      </w:hyperlink>
    </w:p>
    <w:p w14:paraId="03A4CFB7" w14:textId="0189A74E" w:rsidR="00102B47" w:rsidRDefault="009C57BE">
      <w:pPr>
        <w:pStyle w:val="TOC1"/>
        <w:rPr>
          <w:rFonts w:asciiTheme="minorHAnsi" w:eastAsiaTheme="minorEastAsia" w:hAnsiTheme="minorHAnsi" w:cstheme="minorBidi"/>
          <w:b w:val="0"/>
          <w:kern w:val="2"/>
          <w:szCs w:val="24"/>
          <w:lang w:val="en-GB" w:eastAsia="en-GB"/>
          <w14:ligatures w14:val="standardContextual"/>
        </w:rPr>
      </w:pPr>
      <w:hyperlink w:anchor="_Toc160527873" w:history="1">
        <w:r w:rsidR="00102B47" w:rsidRPr="00C25FCC">
          <w:rPr>
            <w:rStyle w:val="Hyperlink"/>
            <w:lang w:val="ro-RO"/>
          </w:rPr>
          <w:t>Anexa B: Acronime</w:t>
        </w:r>
        <w:r w:rsidR="00102B47">
          <w:rPr>
            <w:webHidden/>
          </w:rPr>
          <w:tab/>
        </w:r>
        <w:r w:rsidR="00102B47">
          <w:rPr>
            <w:webHidden/>
          </w:rPr>
          <w:fldChar w:fldCharType="begin"/>
        </w:r>
        <w:r w:rsidR="00102B47">
          <w:rPr>
            <w:webHidden/>
          </w:rPr>
          <w:instrText xml:space="preserve"> PAGEREF _Toc160527873 \h </w:instrText>
        </w:r>
        <w:r w:rsidR="00102B47">
          <w:rPr>
            <w:webHidden/>
          </w:rPr>
        </w:r>
        <w:r w:rsidR="00102B47">
          <w:rPr>
            <w:webHidden/>
          </w:rPr>
          <w:fldChar w:fldCharType="separate"/>
        </w:r>
        <w:r w:rsidR="00102B47">
          <w:rPr>
            <w:webHidden/>
          </w:rPr>
          <w:t>17</w:t>
        </w:r>
        <w:r w:rsidR="00102B47">
          <w:rPr>
            <w:webHidden/>
          </w:rPr>
          <w:fldChar w:fldCharType="end"/>
        </w:r>
      </w:hyperlink>
    </w:p>
    <w:p w14:paraId="64C15CFF" w14:textId="2FCFEEF0" w:rsidR="00102B47" w:rsidRDefault="009C57BE">
      <w:pPr>
        <w:pStyle w:val="TOC1"/>
        <w:rPr>
          <w:rFonts w:asciiTheme="minorHAnsi" w:eastAsiaTheme="minorEastAsia" w:hAnsiTheme="minorHAnsi" w:cstheme="minorBidi"/>
          <w:b w:val="0"/>
          <w:kern w:val="2"/>
          <w:szCs w:val="24"/>
          <w:lang w:val="en-GB" w:eastAsia="en-GB"/>
          <w14:ligatures w14:val="standardContextual"/>
        </w:rPr>
      </w:pPr>
      <w:hyperlink w:anchor="_Toc160527874" w:history="1">
        <w:r w:rsidR="00102B47" w:rsidRPr="00C25FCC">
          <w:rPr>
            <w:rStyle w:val="Hyperlink"/>
            <w:lang w:val="ro-RO"/>
          </w:rPr>
          <w:t>Anexa C Documente la care se face referire</w:t>
        </w:r>
        <w:r w:rsidR="00102B47">
          <w:rPr>
            <w:webHidden/>
          </w:rPr>
          <w:tab/>
        </w:r>
        <w:r w:rsidR="00102B47">
          <w:rPr>
            <w:webHidden/>
          </w:rPr>
          <w:fldChar w:fldCharType="begin"/>
        </w:r>
        <w:r w:rsidR="00102B47">
          <w:rPr>
            <w:webHidden/>
          </w:rPr>
          <w:instrText xml:space="preserve"> PAGEREF _Toc160527874 \h </w:instrText>
        </w:r>
        <w:r w:rsidR="00102B47">
          <w:rPr>
            <w:webHidden/>
          </w:rPr>
        </w:r>
        <w:r w:rsidR="00102B47">
          <w:rPr>
            <w:webHidden/>
          </w:rPr>
          <w:fldChar w:fldCharType="separate"/>
        </w:r>
        <w:r w:rsidR="00102B47">
          <w:rPr>
            <w:webHidden/>
          </w:rPr>
          <w:t>18</w:t>
        </w:r>
        <w:r w:rsidR="00102B47">
          <w:rPr>
            <w:webHidden/>
          </w:rPr>
          <w:fldChar w:fldCharType="end"/>
        </w:r>
      </w:hyperlink>
    </w:p>
    <w:p w14:paraId="7BCCDE19" w14:textId="69198158" w:rsidR="00DD5A09" w:rsidRPr="00A114E1" w:rsidRDefault="00DD5A09" w:rsidP="00751096">
      <w:pPr>
        <w:pStyle w:val="BodyText"/>
        <w:rPr>
          <w:lang w:val="ro-RO"/>
        </w:rPr>
      </w:pPr>
      <w:r w:rsidRPr="00A114E1">
        <w:rPr>
          <w:lang w:val="ro-RO"/>
        </w:rPr>
        <w:fldChar w:fldCharType="end"/>
      </w:r>
    </w:p>
    <w:p w14:paraId="4381FFB2" w14:textId="61431667" w:rsidR="000025D3" w:rsidRPr="00A114E1" w:rsidRDefault="000025D3" w:rsidP="00CB525B">
      <w:pPr>
        <w:pStyle w:val="FrontMatterHeader"/>
        <w:rPr>
          <w:lang w:val="ro-RO"/>
        </w:rPr>
        <w:sectPr w:rsidR="000025D3" w:rsidRPr="00A114E1" w:rsidSect="001C72DC">
          <w:headerReference w:type="default" r:id="rId11"/>
          <w:footerReference w:type="default" r:id="rId12"/>
          <w:headerReference w:type="first" r:id="rId13"/>
          <w:footerReference w:type="first" r:id="rId14"/>
          <w:type w:val="continuous"/>
          <w:pgSz w:w="12240" w:h="15840" w:code="1"/>
          <w:pgMar w:top="1440" w:right="1440" w:bottom="1440" w:left="1440" w:header="504" w:footer="504" w:gutter="0"/>
          <w:pgNumType w:fmt="lowerRoman"/>
          <w:cols w:space="720"/>
          <w:titlePg/>
          <w:docGrid w:linePitch="360"/>
        </w:sectPr>
      </w:pPr>
      <w:bookmarkStart w:id="1" w:name="_Toc497634056"/>
      <w:bookmarkStart w:id="2" w:name="_Toc498235584"/>
      <w:bookmarkStart w:id="3" w:name="_Toc498325024"/>
      <w:bookmarkStart w:id="4" w:name="_Toc499106663"/>
    </w:p>
    <w:p w14:paraId="33EF4C29" w14:textId="4727D29C" w:rsidR="00721854" w:rsidRPr="00A114E1" w:rsidRDefault="00981085" w:rsidP="00315C8A">
      <w:pPr>
        <w:pStyle w:val="Heading2"/>
        <w:rPr>
          <w:lang w:val="ro-RO"/>
        </w:rPr>
      </w:pPr>
      <w:bookmarkStart w:id="5" w:name="_Toc403385924"/>
      <w:bookmarkStart w:id="6" w:name="_Toc160527836"/>
      <w:bookmarkStart w:id="7" w:name="_Toc497871702"/>
      <w:bookmarkStart w:id="8" w:name="_Toc497872046"/>
      <w:bookmarkStart w:id="9" w:name="_Toc497872814"/>
      <w:bookmarkStart w:id="10" w:name="_Toc497872969"/>
      <w:bookmarkStart w:id="11" w:name="_Toc497873017"/>
      <w:bookmarkEnd w:id="1"/>
      <w:bookmarkEnd w:id="2"/>
      <w:bookmarkEnd w:id="3"/>
      <w:bookmarkEnd w:id="4"/>
      <w:r w:rsidRPr="00A114E1">
        <w:rPr>
          <w:lang w:val="ro-RO"/>
        </w:rPr>
        <w:lastRenderedPageBreak/>
        <w:t>Introduc</w:t>
      </w:r>
      <w:bookmarkEnd w:id="5"/>
      <w:r w:rsidR="007D3F3A" w:rsidRPr="00A114E1">
        <w:rPr>
          <w:lang w:val="ro-RO"/>
        </w:rPr>
        <w:t>ere</w:t>
      </w:r>
      <w:bookmarkEnd w:id="6"/>
    </w:p>
    <w:p w14:paraId="33EF4C2C" w14:textId="398B7EC3" w:rsidR="00721854" w:rsidRPr="00C973DB" w:rsidRDefault="00C973DB" w:rsidP="00C973DB">
      <w:pPr>
        <w:pStyle w:val="BodyText10Glossary"/>
      </w:pPr>
      <w:r w:rsidRPr="00C973DB">
        <w:t>Acest document descrie designul sistemului pentru o aplicație de management al orelor la o școală de schi. Include o descriere a arhitecturii sistemului, a componentelor sale și a modului în care acestea interacționează. De asemenea, descrie cerințele funcționale și non-funcționale ale sistemului</w:t>
      </w:r>
      <w:proofErr w:type="gramStart"/>
      <w:r w:rsidRPr="00C973DB">
        <w:t>.</w:t>
      </w:r>
      <w:r w:rsidR="007D3F3A" w:rsidRPr="00C973DB">
        <w:t>.</w:t>
      </w:r>
      <w:proofErr w:type="gramEnd"/>
      <w:r w:rsidR="007D3F3A" w:rsidRPr="00C973DB">
        <w:t xml:space="preserve"> </w:t>
      </w:r>
    </w:p>
    <w:p w14:paraId="33EF4C2D" w14:textId="548B105C" w:rsidR="00981085" w:rsidRPr="00A114E1" w:rsidRDefault="004A5735" w:rsidP="00315C8A">
      <w:pPr>
        <w:pStyle w:val="Heading3"/>
        <w:rPr>
          <w:lang w:val="ro-RO"/>
        </w:rPr>
      </w:pPr>
      <w:bookmarkStart w:id="12" w:name="_Toc160527837"/>
      <w:r w:rsidRPr="00A114E1">
        <w:rPr>
          <w:lang w:val="ro-RO"/>
        </w:rPr>
        <w:t>Scopul documentului</w:t>
      </w:r>
      <w:bookmarkEnd w:id="12"/>
    </w:p>
    <w:p w14:paraId="438A4E4E" w14:textId="0236EEAE" w:rsidR="004A5735" w:rsidRPr="00AD376A" w:rsidRDefault="00AD376A" w:rsidP="00AD376A">
      <w:pPr>
        <w:pStyle w:val="BodyText10Glossary"/>
        <w:rPr>
          <w:rStyle w:val="Emphasis"/>
          <w:i w:val="0"/>
        </w:rPr>
      </w:pPr>
      <w:r w:rsidRPr="00AD376A">
        <w:rPr>
          <w:rStyle w:val="Emphasis"/>
          <w:i w:val="0"/>
        </w:rPr>
        <w:t xml:space="preserve">Scopul acestui document </w:t>
      </w:r>
      <w:proofErr w:type="gramStart"/>
      <w:r w:rsidRPr="00AD376A">
        <w:rPr>
          <w:rStyle w:val="Emphasis"/>
          <w:i w:val="0"/>
        </w:rPr>
        <w:t>este</w:t>
      </w:r>
      <w:proofErr w:type="gramEnd"/>
      <w:r w:rsidRPr="00AD376A">
        <w:rPr>
          <w:rStyle w:val="Emphasis"/>
          <w:i w:val="0"/>
        </w:rPr>
        <w:t xml:space="preserve"> de a oferi o descriere detaliată a designului sistemului pentru a facilita dezvoltarea, implementarea și testarea sa. De asemenea, </w:t>
      </w:r>
      <w:proofErr w:type="gramStart"/>
      <w:r w:rsidRPr="00AD376A">
        <w:rPr>
          <w:rStyle w:val="Emphasis"/>
          <w:i w:val="0"/>
        </w:rPr>
        <w:t>va</w:t>
      </w:r>
      <w:proofErr w:type="gramEnd"/>
      <w:r w:rsidRPr="00AD376A">
        <w:rPr>
          <w:rStyle w:val="Emphasis"/>
          <w:i w:val="0"/>
        </w:rPr>
        <w:t xml:space="preserve"> servi ca referință pentru echipa de proiect și pentru părțile interesate.</w:t>
      </w:r>
    </w:p>
    <w:p w14:paraId="2BEAD3D0" w14:textId="77777777" w:rsidR="004A5735" w:rsidRPr="00A114E1" w:rsidRDefault="004A5735" w:rsidP="004A5735">
      <w:pPr>
        <w:pStyle w:val="BodyText"/>
        <w:rPr>
          <w:lang w:val="ro-RO"/>
        </w:rPr>
      </w:pPr>
    </w:p>
    <w:p w14:paraId="33EF4C30" w14:textId="096940D0" w:rsidR="00981085" w:rsidRPr="00A114E1" w:rsidRDefault="004A5735" w:rsidP="00315C8A">
      <w:pPr>
        <w:pStyle w:val="Heading2"/>
        <w:rPr>
          <w:lang w:val="ro-RO"/>
        </w:rPr>
      </w:pPr>
      <w:bookmarkStart w:id="13" w:name="_Toc160527838"/>
      <w:r w:rsidRPr="00A114E1">
        <w:rPr>
          <w:lang w:val="ro-RO"/>
        </w:rPr>
        <w:lastRenderedPageBreak/>
        <w:t>Prezentare generală și abordări de proiectare</w:t>
      </w:r>
      <w:bookmarkEnd w:id="13"/>
    </w:p>
    <w:p w14:paraId="33EF4C31" w14:textId="70128A3E" w:rsidR="00981085" w:rsidRPr="00A114E1" w:rsidRDefault="004A5735" w:rsidP="00DD5A09">
      <w:pPr>
        <w:pStyle w:val="BodyText"/>
        <w:rPr>
          <w:lang w:val="ro-RO"/>
        </w:rPr>
      </w:pPr>
      <w:bookmarkStart w:id="14" w:name="_Toc494193646"/>
      <w:r w:rsidRPr="00A114E1">
        <w:rPr>
          <w:rFonts w:ascii="Segoe UI" w:hAnsi="Segoe UI" w:cs="Segoe UI"/>
          <w:color w:val="0D0D0D"/>
          <w:shd w:val="clear" w:color="auto" w:fill="FFFFFF"/>
          <w:lang w:val="ro-RO"/>
        </w:rPr>
        <w:t>Această secțiune descrie principiile și strategiile care vor fi utilizate ca ghiduri în momentul proiectării și implementării sistemului</w:t>
      </w:r>
      <w:r w:rsidR="00981085" w:rsidRPr="00A114E1">
        <w:rPr>
          <w:lang w:val="ro-RO"/>
        </w:rPr>
        <w:t>.</w:t>
      </w:r>
    </w:p>
    <w:p w14:paraId="33EF4C32" w14:textId="6C7C68C4" w:rsidR="00981085" w:rsidRPr="00A114E1" w:rsidRDefault="004A5735" w:rsidP="00315C8A">
      <w:pPr>
        <w:pStyle w:val="Heading3"/>
        <w:rPr>
          <w:lang w:val="ro-RO"/>
        </w:rPr>
      </w:pPr>
      <w:bookmarkStart w:id="15" w:name="_Toc160527839"/>
      <w:r w:rsidRPr="00A114E1">
        <w:rPr>
          <w:lang w:val="ro-RO"/>
        </w:rPr>
        <w:t>Prezentare generală</w:t>
      </w:r>
      <w:bookmarkEnd w:id="15"/>
    </w:p>
    <w:p w14:paraId="14E131A6" w14:textId="4BB6673A" w:rsidR="004A5735" w:rsidRPr="00AD376A" w:rsidRDefault="00AD376A" w:rsidP="00AD376A">
      <w:pPr>
        <w:pStyle w:val="BodyText10Italic"/>
        <w:rPr>
          <w:rStyle w:val="Emphasis"/>
        </w:rPr>
      </w:pPr>
      <w:r w:rsidRPr="00AD376A">
        <w:rPr>
          <w:rStyle w:val="Emphasis"/>
        </w:rPr>
        <w:t xml:space="preserve">Acest document </w:t>
      </w:r>
      <w:proofErr w:type="gramStart"/>
      <w:r w:rsidRPr="00AD376A">
        <w:rPr>
          <w:rStyle w:val="Emphasis"/>
        </w:rPr>
        <w:t>va</w:t>
      </w:r>
      <w:proofErr w:type="gramEnd"/>
      <w:r w:rsidRPr="00AD376A">
        <w:rPr>
          <w:rStyle w:val="Emphasis"/>
        </w:rPr>
        <w:t xml:space="preserve"> utiliza o abordare bazată pe arhitectură pentru a descrie designul sistemului. Arhitectura sistemului </w:t>
      </w:r>
      <w:proofErr w:type="gramStart"/>
      <w:r w:rsidRPr="00AD376A">
        <w:rPr>
          <w:rStyle w:val="Emphasis"/>
        </w:rPr>
        <w:t>va</w:t>
      </w:r>
      <w:proofErr w:type="gramEnd"/>
      <w:r w:rsidRPr="00AD376A">
        <w:rPr>
          <w:rStyle w:val="Emphasis"/>
        </w:rPr>
        <w:t xml:space="preserve"> fi descrisă la nivel înalt, cu detalii suplimentare furnizate pentru componentele cheie.</w:t>
      </w:r>
    </w:p>
    <w:p w14:paraId="33EF4C34" w14:textId="0BBA3B37" w:rsidR="00981085" w:rsidRPr="00A114E1" w:rsidRDefault="004A5735" w:rsidP="00315C8A">
      <w:pPr>
        <w:pStyle w:val="Heading3"/>
        <w:rPr>
          <w:lang w:val="ro-RO"/>
        </w:rPr>
      </w:pPr>
      <w:bookmarkStart w:id="16" w:name="_Toc403385928"/>
      <w:bookmarkStart w:id="17" w:name="_Toc160527840"/>
      <w:bookmarkEnd w:id="14"/>
      <w:r w:rsidRPr="00A114E1">
        <w:rPr>
          <w:lang w:val="ro-RO"/>
        </w:rPr>
        <w:t>Presupuneri/ Constrângeri/ Riscuri</w:t>
      </w:r>
      <w:bookmarkEnd w:id="16"/>
      <w:bookmarkEnd w:id="17"/>
    </w:p>
    <w:p w14:paraId="33EF4C35" w14:textId="478367CD" w:rsidR="00FE3073" w:rsidRPr="00A114E1" w:rsidRDefault="004A5735" w:rsidP="00315C8A">
      <w:pPr>
        <w:pStyle w:val="Heading4"/>
        <w:rPr>
          <w:lang w:val="ro-RO"/>
        </w:rPr>
      </w:pPr>
      <w:bookmarkStart w:id="18" w:name="_Toc160527841"/>
      <w:r w:rsidRPr="00A114E1">
        <w:rPr>
          <w:lang w:val="ro-RO"/>
        </w:rPr>
        <w:t>Presupuneri</w:t>
      </w:r>
      <w:bookmarkEnd w:id="18"/>
    </w:p>
    <w:p w14:paraId="1F2E55C8" w14:textId="77777777" w:rsidR="00AD376A" w:rsidRPr="00AD376A" w:rsidRDefault="00AD376A" w:rsidP="00AD376A">
      <w:pPr>
        <w:pStyle w:val="BodyText10Glossary"/>
        <w:rPr>
          <w:rStyle w:val="Emphasis"/>
          <w:i w:val="0"/>
        </w:rPr>
      </w:pPr>
      <w:r w:rsidRPr="00AD376A">
        <w:rPr>
          <w:rStyle w:val="Emphasis"/>
          <w:i w:val="0"/>
        </w:rPr>
        <w:t>Următoarele presupuneri au fost făcute în timpul dezvoltării acestui design:</w:t>
      </w:r>
    </w:p>
    <w:p w14:paraId="4F9DABC7" w14:textId="77777777" w:rsidR="00AD376A" w:rsidRPr="00AD376A" w:rsidRDefault="00AD376A" w:rsidP="00E52FDC">
      <w:pPr>
        <w:pStyle w:val="BodyText10Glossary"/>
        <w:numPr>
          <w:ilvl w:val="0"/>
          <w:numId w:val="27"/>
        </w:numPr>
        <w:rPr>
          <w:rStyle w:val="Emphasis"/>
          <w:i w:val="0"/>
        </w:rPr>
      </w:pPr>
      <w:r w:rsidRPr="00AD376A">
        <w:rPr>
          <w:rStyle w:val="Emphasis"/>
          <w:i w:val="0"/>
        </w:rPr>
        <w:t xml:space="preserve">Toți instructorii și elevii au acces la </w:t>
      </w:r>
      <w:proofErr w:type="gramStart"/>
      <w:r w:rsidRPr="00AD376A">
        <w:rPr>
          <w:rStyle w:val="Emphasis"/>
          <w:i w:val="0"/>
        </w:rPr>
        <w:t>un</w:t>
      </w:r>
      <w:proofErr w:type="gramEnd"/>
      <w:r w:rsidRPr="00AD376A">
        <w:rPr>
          <w:rStyle w:val="Emphasis"/>
          <w:i w:val="0"/>
        </w:rPr>
        <w:t xml:space="preserve"> dispozitiv cu internet.</w:t>
      </w:r>
    </w:p>
    <w:p w14:paraId="6ED3CE20" w14:textId="77777777" w:rsidR="00AD376A" w:rsidRPr="00AD376A" w:rsidRDefault="00AD376A" w:rsidP="00E52FDC">
      <w:pPr>
        <w:pStyle w:val="BodyText10Glossary"/>
        <w:numPr>
          <w:ilvl w:val="0"/>
          <w:numId w:val="27"/>
        </w:numPr>
        <w:rPr>
          <w:rStyle w:val="Emphasis"/>
          <w:i w:val="0"/>
        </w:rPr>
      </w:pPr>
      <w:r w:rsidRPr="00AD376A">
        <w:rPr>
          <w:rStyle w:val="Emphasis"/>
          <w:i w:val="0"/>
        </w:rPr>
        <w:t>Există o bază de date existentă cu informații despre instructori și elevi.</w:t>
      </w:r>
    </w:p>
    <w:p w14:paraId="4E97A3DA" w14:textId="77777777" w:rsidR="00AD376A" w:rsidRPr="00AD376A" w:rsidRDefault="00AD376A" w:rsidP="00E52FDC">
      <w:pPr>
        <w:pStyle w:val="BodyText10Glossary"/>
        <w:numPr>
          <w:ilvl w:val="0"/>
          <w:numId w:val="27"/>
        </w:numPr>
        <w:rPr>
          <w:rStyle w:val="Emphasis"/>
          <w:i w:val="0"/>
        </w:rPr>
      </w:pPr>
      <w:r w:rsidRPr="00AD376A">
        <w:rPr>
          <w:rStyle w:val="Emphasis"/>
          <w:i w:val="0"/>
        </w:rPr>
        <w:t>Instructorii și elevii au conturi de utilizator în sistem.</w:t>
      </w:r>
    </w:p>
    <w:p w14:paraId="33EF4C36" w14:textId="690C4CA3" w:rsidR="00FE3073" w:rsidRPr="00A114E1" w:rsidRDefault="00FE3073" w:rsidP="00DD5A09">
      <w:pPr>
        <w:pStyle w:val="InstructionalText"/>
        <w:rPr>
          <w:lang w:val="ro-RO"/>
        </w:rPr>
      </w:pPr>
    </w:p>
    <w:p w14:paraId="33EF4C37" w14:textId="325C78A9" w:rsidR="00FE3073" w:rsidRPr="00A114E1" w:rsidRDefault="00FE3073" w:rsidP="00315C8A">
      <w:pPr>
        <w:pStyle w:val="Heading4"/>
        <w:rPr>
          <w:lang w:val="ro-RO"/>
        </w:rPr>
      </w:pPr>
      <w:bookmarkStart w:id="19" w:name="_Toc403385930"/>
      <w:bookmarkStart w:id="20" w:name="_Toc160527842"/>
      <w:r w:rsidRPr="00A114E1">
        <w:rPr>
          <w:lang w:val="ro-RO"/>
        </w:rPr>
        <w:t>Constr</w:t>
      </w:r>
      <w:bookmarkEnd w:id="19"/>
      <w:r w:rsidR="004A5735" w:rsidRPr="00A114E1">
        <w:rPr>
          <w:lang w:val="ro-RO"/>
        </w:rPr>
        <w:t>ângeri</w:t>
      </w:r>
      <w:bookmarkEnd w:id="20"/>
    </w:p>
    <w:p w14:paraId="409B9CA9" w14:textId="77777777" w:rsidR="00AD376A" w:rsidRPr="00AD376A" w:rsidRDefault="00AD376A" w:rsidP="00AD376A">
      <w:pPr>
        <w:pStyle w:val="BodyText10Glossary"/>
      </w:pPr>
      <w:bookmarkStart w:id="21" w:name="_Toc403385931"/>
      <w:r w:rsidRPr="00AD376A">
        <w:t>Următoarele constrângeri se aplică designului sistemului:</w:t>
      </w:r>
    </w:p>
    <w:p w14:paraId="2CD5CA40" w14:textId="77777777" w:rsidR="00AD376A" w:rsidRPr="00AD376A" w:rsidRDefault="00AD376A" w:rsidP="00E52FDC">
      <w:pPr>
        <w:pStyle w:val="BodyText10Glossary"/>
        <w:numPr>
          <w:ilvl w:val="0"/>
          <w:numId w:val="28"/>
        </w:numPr>
      </w:pPr>
      <w:r w:rsidRPr="00AD376A">
        <w:t xml:space="preserve">Sistemul trebuie </w:t>
      </w:r>
      <w:proofErr w:type="gramStart"/>
      <w:r w:rsidRPr="00AD376A">
        <w:t>să</w:t>
      </w:r>
      <w:proofErr w:type="gramEnd"/>
      <w:r w:rsidRPr="00AD376A">
        <w:t xml:space="preserve"> fie disponibil 24/7.</w:t>
      </w:r>
    </w:p>
    <w:p w14:paraId="20BCC9CD" w14:textId="77777777" w:rsidR="00AD376A" w:rsidRPr="00AD376A" w:rsidRDefault="00AD376A" w:rsidP="00E52FDC">
      <w:pPr>
        <w:pStyle w:val="BodyText10Glossary"/>
        <w:numPr>
          <w:ilvl w:val="0"/>
          <w:numId w:val="28"/>
        </w:numPr>
      </w:pPr>
      <w:r w:rsidRPr="00AD376A">
        <w:t xml:space="preserve">Sistemul trebuie </w:t>
      </w:r>
      <w:proofErr w:type="gramStart"/>
      <w:r w:rsidRPr="00AD376A">
        <w:t>să</w:t>
      </w:r>
      <w:proofErr w:type="gramEnd"/>
      <w:r w:rsidRPr="00AD376A">
        <w:t xml:space="preserve"> fie sigur și să protejeze datele personale.</w:t>
      </w:r>
    </w:p>
    <w:p w14:paraId="05967B11" w14:textId="77777777" w:rsidR="00AD376A" w:rsidRPr="00AD376A" w:rsidRDefault="00AD376A" w:rsidP="00E52FDC">
      <w:pPr>
        <w:pStyle w:val="BodyText10Glossary"/>
        <w:numPr>
          <w:ilvl w:val="0"/>
          <w:numId w:val="28"/>
        </w:numPr>
      </w:pPr>
      <w:r w:rsidRPr="00AD376A">
        <w:t xml:space="preserve">Sistemul trebuie </w:t>
      </w:r>
      <w:proofErr w:type="gramStart"/>
      <w:r w:rsidRPr="00AD376A">
        <w:t>să</w:t>
      </w:r>
      <w:proofErr w:type="gramEnd"/>
      <w:r w:rsidRPr="00AD376A">
        <w:t xml:space="preserve"> fie ușor de utilizat pentru instructori și elevi.</w:t>
      </w:r>
    </w:p>
    <w:p w14:paraId="3B0B0488" w14:textId="77777777" w:rsidR="004A5735" w:rsidRPr="00A114E1" w:rsidRDefault="004A5735" w:rsidP="004A5735">
      <w:pPr>
        <w:rPr>
          <w:lang w:val="ro-RO" w:eastAsia="ar-SA"/>
        </w:rPr>
      </w:pPr>
    </w:p>
    <w:p w14:paraId="33EF4C48" w14:textId="3D96F19D" w:rsidR="00FE3073" w:rsidRPr="00A114E1" w:rsidRDefault="00FE3073" w:rsidP="00315C8A">
      <w:pPr>
        <w:pStyle w:val="Heading4"/>
        <w:rPr>
          <w:lang w:val="ro-RO"/>
        </w:rPr>
      </w:pPr>
      <w:bookmarkStart w:id="22" w:name="_Toc160527843"/>
      <w:r w:rsidRPr="00A114E1">
        <w:rPr>
          <w:lang w:val="ro-RO"/>
        </w:rPr>
        <w:t>Ris</w:t>
      </w:r>
      <w:bookmarkEnd w:id="21"/>
      <w:r w:rsidR="004A5735" w:rsidRPr="00A114E1">
        <w:rPr>
          <w:lang w:val="ro-RO"/>
        </w:rPr>
        <w:t>curi</w:t>
      </w:r>
      <w:bookmarkEnd w:id="22"/>
    </w:p>
    <w:p w14:paraId="575058C4" w14:textId="77777777" w:rsidR="00AD376A" w:rsidRPr="00AD376A" w:rsidRDefault="00AD376A" w:rsidP="00AD376A">
      <w:pPr>
        <w:pStyle w:val="BodyText10Glossary"/>
      </w:pPr>
      <w:r w:rsidRPr="00AD376A">
        <w:t>Următoarele riscuri au fost identificate pentru designul sistemului:</w:t>
      </w:r>
    </w:p>
    <w:p w14:paraId="406A2EDF" w14:textId="77777777" w:rsidR="00AD376A" w:rsidRPr="00AD376A" w:rsidRDefault="00AD376A" w:rsidP="00E52FDC">
      <w:pPr>
        <w:pStyle w:val="BodyText10Glossary"/>
        <w:numPr>
          <w:ilvl w:val="0"/>
          <w:numId w:val="29"/>
        </w:numPr>
      </w:pPr>
      <w:r w:rsidRPr="00AD376A">
        <w:t>Erori de software pot duce la pierderea datelor.</w:t>
      </w:r>
    </w:p>
    <w:p w14:paraId="4494E86B" w14:textId="77777777" w:rsidR="00AD376A" w:rsidRPr="00AD376A" w:rsidRDefault="00AD376A" w:rsidP="00E52FDC">
      <w:pPr>
        <w:pStyle w:val="BodyText10Glossary"/>
        <w:numPr>
          <w:ilvl w:val="0"/>
          <w:numId w:val="29"/>
        </w:numPr>
      </w:pPr>
      <w:r w:rsidRPr="00AD376A">
        <w:t>Atacurile cibernetice pot compromite securitatea sistemului.</w:t>
      </w:r>
    </w:p>
    <w:p w14:paraId="1FA52EAF" w14:textId="77777777" w:rsidR="00AD376A" w:rsidRPr="00AD376A" w:rsidRDefault="00AD376A" w:rsidP="00E52FDC">
      <w:pPr>
        <w:pStyle w:val="BodyText10Glossary"/>
        <w:numPr>
          <w:ilvl w:val="0"/>
          <w:numId w:val="29"/>
        </w:numPr>
      </w:pPr>
      <w:r w:rsidRPr="00AD376A">
        <w:t>Utilizatorii pot avea dificultăți în utilizarea sistemului.</w:t>
      </w:r>
    </w:p>
    <w:p w14:paraId="33EF4C4C" w14:textId="139FD3B1" w:rsidR="00FE3073" w:rsidRPr="00A114E1" w:rsidRDefault="004A5735" w:rsidP="00315C8A">
      <w:pPr>
        <w:pStyle w:val="Heading2"/>
        <w:rPr>
          <w:lang w:val="ro-RO"/>
        </w:rPr>
      </w:pPr>
      <w:bookmarkStart w:id="23" w:name="_Toc160527844"/>
      <w:r w:rsidRPr="00A114E1">
        <w:rPr>
          <w:lang w:val="ro-RO"/>
        </w:rPr>
        <w:lastRenderedPageBreak/>
        <w:t>Considerațiii de proiectare</w:t>
      </w:r>
      <w:bookmarkEnd w:id="23"/>
    </w:p>
    <w:p w14:paraId="33EF4C4E" w14:textId="1BF1C656" w:rsidR="00FE3073" w:rsidRPr="00A114E1" w:rsidRDefault="004A5735" w:rsidP="00315C8A">
      <w:pPr>
        <w:pStyle w:val="Heading3"/>
        <w:rPr>
          <w:lang w:val="ro-RO"/>
        </w:rPr>
      </w:pPr>
      <w:bookmarkStart w:id="24" w:name="_Toc160527845"/>
      <w:r w:rsidRPr="00A114E1">
        <w:rPr>
          <w:lang w:val="ro-RO"/>
        </w:rPr>
        <w:t xml:space="preserve">Obiective și </w:t>
      </w:r>
      <w:r w:rsidR="00FB5801" w:rsidRPr="00A114E1">
        <w:rPr>
          <w:lang w:val="ro-RO"/>
        </w:rPr>
        <w:t>linii directoare (ghiduri)</w:t>
      </w:r>
      <w:bookmarkEnd w:id="24"/>
    </w:p>
    <w:p w14:paraId="0C246711" w14:textId="77777777" w:rsidR="00AD376A" w:rsidRPr="00AD376A" w:rsidRDefault="00AD376A" w:rsidP="00AD376A">
      <w:pPr>
        <w:pStyle w:val="BodyText10Glossary"/>
      </w:pPr>
      <w:bookmarkStart w:id="25" w:name="_Toc160527846"/>
      <w:bookmarkStart w:id="26" w:name="_Toc403385935"/>
      <w:r w:rsidRPr="00AD376A">
        <w:t>Următoarele obiective și linii directoare au fost stabilite pentru designul sistemului:</w:t>
      </w:r>
    </w:p>
    <w:p w14:paraId="6B92A807" w14:textId="77777777" w:rsidR="00AD376A" w:rsidRPr="00AD376A" w:rsidRDefault="00AD376A" w:rsidP="00E52FDC">
      <w:pPr>
        <w:pStyle w:val="BodyText10Glossary"/>
        <w:numPr>
          <w:ilvl w:val="0"/>
          <w:numId w:val="30"/>
        </w:numPr>
      </w:pPr>
      <w:r w:rsidRPr="00AD376A">
        <w:t xml:space="preserve">Sistemul trebuie </w:t>
      </w:r>
      <w:proofErr w:type="gramStart"/>
      <w:r w:rsidRPr="00AD376A">
        <w:t>să</w:t>
      </w:r>
      <w:proofErr w:type="gramEnd"/>
      <w:r w:rsidRPr="00AD376A">
        <w:t xml:space="preserve"> permită instructorilor să gestioneze programul lor de predare.</w:t>
      </w:r>
    </w:p>
    <w:p w14:paraId="7444FEDD" w14:textId="77777777" w:rsidR="00AD376A" w:rsidRPr="00AD376A" w:rsidRDefault="00AD376A" w:rsidP="00E52FDC">
      <w:pPr>
        <w:pStyle w:val="BodyText10Glossary"/>
        <w:numPr>
          <w:ilvl w:val="0"/>
          <w:numId w:val="30"/>
        </w:numPr>
      </w:pPr>
      <w:r w:rsidRPr="00AD376A">
        <w:t xml:space="preserve">Sistemul trebuie </w:t>
      </w:r>
      <w:proofErr w:type="gramStart"/>
      <w:r w:rsidRPr="00AD376A">
        <w:t>să</w:t>
      </w:r>
      <w:proofErr w:type="gramEnd"/>
      <w:r w:rsidRPr="00AD376A">
        <w:t xml:space="preserve"> permită elevilor să rezerve lecții de schi cu instructorii preferați.</w:t>
      </w:r>
    </w:p>
    <w:p w14:paraId="15F25AE6" w14:textId="77777777" w:rsidR="00AD376A" w:rsidRPr="00AD376A" w:rsidRDefault="00AD376A" w:rsidP="00E52FDC">
      <w:pPr>
        <w:pStyle w:val="BodyText10Glossary"/>
        <w:numPr>
          <w:ilvl w:val="0"/>
          <w:numId w:val="30"/>
        </w:numPr>
      </w:pPr>
      <w:r w:rsidRPr="00AD376A">
        <w:t xml:space="preserve">Sistemul trebuie </w:t>
      </w:r>
      <w:proofErr w:type="gramStart"/>
      <w:r w:rsidRPr="00AD376A">
        <w:t>să</w:t>
      </w:r>
      <w:proofErr w:type="gramEnd"/>
      <w:r w:rsidRPr="00AD376A">
        <w:t xml:space="preserve"> permită administratorului școlii să gestioneze conturile de utilizator și să monitorizeze performanța sistemului.</w:t>
      </w:r>
    </w:p>
    <w:p w14:paraId="33EF4C50" w14:textId="2C2D294A" w:rsidR="00740395" w:rsidRPr="00A114E1" w:rsidRDefault="00FB5801" w:rsidP="00315C8A">
      <w:pPr>
        <w:pStyle w:val="Heading3"/>
        <w:rPr>
          <w:lang w:val="ro-RO"/>
        </w:rPr>
      </w:pPr>
      <w:r w:rsidRPr="00A114E1">
        <w:rPr>
          <w:lang w:val="ro-RO"/>
        </w:rPr>
        <w:t>Metode de dezvoltare</w:t>
      </w:r>
      <w:bookmarkEnd w:id="25"/>
      <w:r w:rsidRPr="00A114E1">
        <w:rPr>
          <w:lang w:val="ro-RO"/>
        </w:rPr>
        <w:t xml:space="preserve"> </w:t>
      </w:r>
      <w:bookmarkEnd w:id="26"/>
    </w:p>
    <w:p w14:paraId="07A4FB5D" w14:textId="77777777" w:rsidR="00AD376A" w:rsidRPr="00AD376A" w:rsidRDefault="00AD376A" w:rsidP="00AD376A">
      <w:pPr>
        <w:pStyle w:val="BodyText10Glossary"/>
      </w:pPr>
      <w:bookmarkStart w:id="27" w:name="_Toc160527847"/>
      <w:r w:rsidRPr="00AD376A">
        <w:t xml:space="preserve">Următoarele metode de dezvoltare vor fi utilizate pentru </w:t>
      </w:r>
      <w:proofErr w:type="gramStart"/>
      <w:r w:rsidRPr="00AD376A">
        <w:t>a</w:t>
      </w:r>
      <w:proofErr w:type="gramEnd"/>
      <w:r w:rsidRPr="00AD376A">
        <w:t xml:space="preserve"> implementa sistemul:</w:t>
      </w:r>
    </w:p>
    <w:p w14:paraId="5F4BD0C3" w14:textId="77777777" w:rsidR="00AD376A" w:rsidRPr="00AD376A" w:rsidRDefault="00AD376A" w:rsidP="00E52FDC">
      <w:pPr>
        <w:pStyle w:val="BodyText10Glossary"/>
        <w:numPr>
          <w:ilvl w:val="0"/>
          <w:numId w:val="31"/>
        </w:numPr>
      </w:pPr>
      <w:r w:rsidRPr="00AD376A">
        <w:t>Dezvoltare agilă</w:t>
      </w:r>
    </w:p>
    <w:p w14:paraId="7A94A898" w14:textId="77777777" w:rsidR="00AD376A" w:rsidRPr="00AD376A" w:rsidRDefault="00AD376A" w:rsidP="00E52FDC">
      <w:pPr>
        <w:pStyle w:val="BodyText10Glossary"/>
        <w:numPr>
          <w:ilvl w:val="0"/>
          <w:numId w:val="31"/>
        </w:numPr>
      </w:pPr>
      <w:r w:rsidRPr="00AD376A">
        <w:t>Metodologia Scrum</w:t>
      </w:r>
    </w:p>
    <w:p w14:paraId="33EF4C52" w14:textId="32BC8D6D" w:rsidR="00740395" w:rsidRDefault="00FB5801" w:rsidP="00315C8A">
      <w:pPr>
        <w:pStyle w:val="Heading3"/>
        <w:rPr>
          <w:lang w:val="ro-RO"/>
        </w:rPr>
      </w:pPr>
      <w:r w:rsidRPr="00A114E1">
        <w:rPr>
          <w:lang w:val="ro-RO"/>
        </w:rPr>
        <w:t>Strategii de arhitectură</w:t>
      </w:r>
      <w:bookmarkEnd w:id="27"/>
    </w:p>
    <w:p w14:paraId="3CFB79E4" w14:textId="77777777" w:rsidR="00AD376A" w:rsidRPr="00AD376A" w:rsidRDefault="00AD376A" w:rsidP="00AD376A">
      <w:pPr>
        <w:pStyle w:val="BodyText10Glossary"/>
      </w:pPr>
      <w:r w:rsidRPr="00AD376A">
        <w:t>Următoarele strategii de arhitectură vor fi utilizate pentru a dezvolta sistemul:</w:t>
      </w:r>
    </w:p>
    <w:p w14:paraId="1680079B" w14:textId="77777777" w:rsidR="00AD376A" w:rsidRPr="00AD376A" w:rsidRDefault="00AD376A" w:rsidP="00E52FDC">
      <w:pPr>
        <w:pStyle w:val="BodyText10Glossary"/>
        <w:numPr>
          <w:ilvl w:val="0"/>
          <w:numId w:val="32"/>
        </w:numPr>
      </w:pPr>
      <w:r w:rsidRPr="00AD376A">
        <w:t>Arhitectură web 3-tier</w:t>
      </w:r>
    </w:p>
    <w:p w14:paraId="48B08EBD" w14:textId="77777777" w:rsidR="00AD376A" w:rsidRPr="00AD376A" w:rsidRDefault="00AD376A" w:rsidP="00E52FDC">
      <w:pPr>
        <w:pStyle w:val="BodyText10Glossary"/>
        <w:numPr>
          <w:ilvl w:val="0"/>
          <w:numId w:val="32"/>
        </w:numPr>
      </w:pPr>
      <w:r w:rsidRPr="00AD376A">
        <w:t>Microservicii</w:t>
      </w:r>
    </w:p>
    <w:p w14:paraId="068A64EB" w14:textId="77777777" w:rsidR="00AD376A" w:rsidRPr="00AD376A" w:rsidRDefault="00AD376A" w:rsidP="00AD376A">
      <w:pPr>
        <w:rPr>
          <w:lang w:val="ro-RO"/>
        </w:rPr>
      </w:pPr>
    </w:p>
    <w:p w14:paraId="33EF4C63" w14:textId="01477E40" w:rsidR="00740395" w:rsidRPr="00A114E1" w:rsidRDefault="00FB5801" w:rsidP="00315C8A">
      <w:pPr>
        <w:pStyle w:val="Heading2"/>
        <w:rPr>
          <w:lang w:val="ro-RO"/>
        </w:rPr>
      </w:pPr>
      <w:bookmarkStart w:id="28" w:name="_Toc160527848"/>
      <w:r w:rsidRPr="00A114E1">
        <w:rPr>
          <w:lang w:val="ro-RO"/>
        </w:rPr>
        <w:lastRenderedPageBreak/>
        <w:t>Arhitectura Sistemului și Proiectarea Arhitecturii</w:t>
      </w:r>
      <w:bookmarkEnd w:id="28"/>
    </w:p>
    <w:p w14:paraId="6CD80D10" w14:textId="79794FC1" w:rsidR="009D4689" w:rsidRPr="009D4689" w:rsidRDefault="009D4689" w:rsidP="009D4689">
      <w:pPr>
        <w:pStyle w:val="InstructionalText"/>
        <w:rPr>
          <w:lang w:val="ro-RO"/>
        </w:rPr>
      </w:pPr>
      <w:r>
        <w:rPr>
          <w:lang w:val="ro-RO"/>
        </w:rPr>
        <w:t>I</w:t>
      </w:r>
      <w:r w:rsidRPr="009D4689">
        <w:rPr>
          <w:lang w:val="ro-RO"/>
        </w:rPr>
        <w:t xml:space="preserve">nstrucțiuni: Descrieți arhitectura sistemului, modul în care aplicația interacționează cu alte aplicații. Nu este neapărat nevoie să detaliați cum funcționează aplicația în sine, ci mai degrabă cum datele corespunzătoare sunt corect transferate între </w:t>
      </w:r>
      <w:r>
        <w:rPr>
          <w:lang w:val="ro-RO"/>
        </w:rPr>
        <w:t>componente</w:t>
      </w:r>
      <w:r w:rsidRPr="009D4689">
        <w:rPr>
          <w:lang w:val="ro-RO"/>
        </w:rPr>
        <w:t xml:space="preserve">. Furnizați o prezentare generală a modului în care funcționalitatea și responsabilitățile sistemului au fost partitionate și apoi atribuite sub-sisteme sau componente. Nu intrați prea mult în detalii despre componentele individuale în această secțiune. O secțiune ulterioară a </w:t>
      </w:r>
      <w:r>
        <w:rPr>
          <w:lang w:val="ro-RO"/>
        </w:rPr>
        <w:t>document</w:t>
      </w:r>
      <w:r w:rsidRPr="009D4689">
        <w:rPr>
          <w:lang w:val="ro-RO"/>
        </w:rPr>
        <w:t>ului va furniza descrieri detaliate ale componentelor. Scopul principal aici este de a obține o înțelegere generală a modului și motivelor pentru care sistemul a fost de</w:t>
      </w:r>
      <w:r>
        <w:rPr>
          <w:lang w:val="ro-RO"/>
        </w:rPr>
        <w:t>s</w:t>
      </w:r>
      <w:r w:rsidRPr="009D4689">
        <w:rPr>
          <w:lang w:val="ro-RO"/>
        </w:rPr>
        <w:t>com</w:t>
      </w:r>
      <w:r>
        <w:rPr>
          <w:lang w:val="ro-RO"/>
        </w:rPr>
        <w:t>pus</w:t>
      </w:r>
      <w:r w:rsidRPr="009D4689">
        <w:rPr>
          <w:lang w:val="ro-RO"/>
        </w:rPr>
        <w:t xml:space="preserve"> și cum părțile individuale lucrează împreună pentru a furniza funcționalitatea dorită.</w:t>
      </w:r>
    </w:p>
    <w:p w14:paraId="6147222B" w14:textId="1EF6158C" w:rsidR="009D4689" w:rsidRPr="009D4689" w:rsidRDefault="009D4689" w:rsidP="009D4689">
      <w:pPr>
        <w:pStyle w:val="InstructionalText"/>
        <w:rPr>
          <w:lang w:val="ro-RO"/>
        </w:rPr>
      </w:pPr>
      <w:r w:rsidRPr="009D4689">
        <w:rPr>
          <w:lang w:val="ro-RO"/>
        </w:rPr>
        <w:t>Descrieți cum sistemul a fost dezmembrat în componente/subsistemele sale (identificând fiecare componentă/subsistem de nivel superior și rolurile/responsabilitățile atribuite acestuia). Descrieți modul în care componentele de nivel superior colaborează între ele pentru a obține rezultatele dorite. Furnizați o anumită justificare pentru alegerea acestei decompuneri particulare a sistemului (poate discutați alte decompuneri propuse și motivele pentru care au fost respinse).</w:t>
      </w:r>
    </w:p>
    <w:p w14:paraId="00F6BDF7" w14:textId="77777777" w:rsidR="009D4689" w:rsidRPr="009D4689" w:rsidRDefault="009D4689" w:rsidP="009D4689">
      <w:pPr>
        <w:pStyle w:val="InstructionalText"/>
        <w:rPr>
          <w:lang w:val="ro-RO"/>
        </w:rPr>
      </w:pPr>
    </w:p>
    <w:p w14:paraId="33EF4C67" w14:textId="48BBF9BB" w:rsidR="00740395" w:rsidRPr="00A114E1" w:rsidRDefault="009D4689" w:rsidP="009D4689">
      <w:pPr>
        <w:pStyle w:val="InstructionalText"/>
        <w:rPr>
          <w:lang w:val="ro-RO"/>
        </w:rPr>
      </w:pPr>
      <w:r w:rsidRPr="009D4689">
        <w:rPr>
          <w:lang w:val="ro-RO"/>
        </w:rPr>
        <w:t>Faceți uz de tiparele de proiectare ori de câte ori este posibil, fie pentru a descrie părți ale arhitecturii (în format de tipar), fie pentru a face referire la elementele arhitecturii care le utilizează. Furnizați o justificare pentru alegerea unui algoritm sau idiom de programare (sau tipar de proiectare) pentru a implementa părți ale funcționalității sistemului</w:t>
      </w:r>
      <w:r w:rsidR="00740395" w:rsidRPr="00A114E1">
        <w:rPr>
          <w:lang w:val="ro-RO"/>
        </w:rPr>
        <w:t>.</w:t>
      </w:r>
    </w:p>
    <w:p w14:paraId="1134FDCB" w14:textId="0DD96684" w:rsidR="00776FE9" w:rsidRPr="00A114E1" w:rsidRDefault="009D4689" w:rsidP="00776FE9">
      <w:pPr>
        <w:pStyle w:val="BodyText"/>
        <w:rPr>
          <w:lang w:val="ro-RO" w:eastAsia="ar-SA"/>
        </w:rPr>
      </w:pPr>
      <w:r w:rsidRPr="009D4689">
        <w:rPr>
          <w:lang w:val="ro-RO"/>
        </w:rPr>
        <w:t>Această secțiune conturează designul arhitecturii sistemului și hardware-ului.</w:t>
      </w:r>
    </w:p>
    <w:p w14:paraId="33EF4C68" w14:textId="5B17F82E" w:rsidR="0094545E" w:rsidRPr="00A114E1" w:rsidRDefault="009D4689" w:rsidP="00315C8A">
      <w:pPr>
        <w:pStyle w:val="Heading3"/>
        <w:rPr>
          <w:lang w:val="ro-RO"/>
        </w:rPr>
      </w:pPr>
      <w:bookmarkStart w:id="29" w:name="_Toc160527849"/>
      <w:r>
        <w:rPr>
          <w:lang w:val="ro-RO"/>
        </w:rPr>
        <w:t>Vedere logică</w:t>
      </w:r>
      <w:bookmarkEnd w:id="29"/>
    </w:p>
    <w:p w14:paraId="33EF4C69" w14:textId="5C8737B9" w:rsidR="0094545E" w:rsidRPr="00A114E1" w:rsidRDefault="009D4689" w:rsidP="008D0B6D">
      <w:pPr>
        <w:pStyle w:val="InstructionalText"/>
        <w:rPr>
          <w:lang w:val="ro-RO"/>
        </w:rPr>
      </w:pPr>
      <w:r w:rsidRPr="009D4689">
        <w:rPr>
          <w:lang w:val="ro-RO"/>
        </w:rPr>
        <w:t>Instrucțiuni: Introduceți orice vederi logice relevante sau furnizați o referință către locul în care sunt stocate.</w:t>
      </w:r>
    </w:p>
    <w:p w14:paraId="33EF4C6A" w14:textId="33644CB8" w:rsidR="00740395" w:rsidRPr="00A114E1" w:rsidRDefault="009D4689" w:rsidP="00315C8A">
      <w:pPr>
        <w:pStyle w:val="Heading3"/>
        <w:rPr>
          <w:lang w:val="ro-RO"/>
        </w:rPr>
      </w:pPr>
      <w:bookmarkStart w:id="30" w:name="_Toc160527850"/>
      <w:r>
        <w:rPr>
          <w:lang w:val="ro-RO"/>
        </w:rPr>
        <w:t>Arhitectură hardware</w:t>
      </w:r>
      <w:bookmarkEnd w:id="30"/>
    </w:p>
    <w:p w14:paraId="6925BB5E" w14:textId="3B2471A2" w:rsidR="009D4689" w:rsidRPr="009D4689" w:rsidRDefault="009D4689" w:rsidP="009D4689">
      <w:pPr>
        <w:pStyle w:val="InstructionalText"/>
        <w:rPr>
          <w:lang w:val="ro-RO"/>
        </w:rPr>
      </w:pPr>
      <w:r w:rsidRPr="009D4689">
        <w:rPr>
          <w:lang w:val="ro-RO"/>
        </w:rPr>
        <w:t xml:space="preserve">Instrucțiuni: Descrieți hardware-ul și organizația generală a sistemului, indicând dacă sistemul de procesare este distribuit sau centralizat. Identificați tipul, numărul și locația tuturor componentelor hardware, inclusiv serverele de prezentare, aplicație și date și orice dispozitive periferice (de exemplu, </w:t>
      </w:r>
      <w:r>
        <w:rPr>
          <w:lang w:val="ro-RO"/>
        </w:rPr>
        <w:t>load balancers</w:t>
      </w:r>
      <w:r w:rsidRPr="009D4689">
        <w:rPr>
          <w:lang w:val="ro-RO"/>
        </w:rPr>
        <w:t>, acceleratori SSL, comutatoare, firewall-uri), cu o descriere succintă a fiecărui element și diagrame care arată conectivitatea între componente, împreună cu firewall-urile, porturile și benzile de rețea utilizate (de exemplu, banda de management). Includeți estimările resurselor pentru capacitatea procesorului, memoria, stocarea online și stocarea auxiliară.</w:t>
      </w:r>
    </w:p>
    <w:p w14:paraId="33EF4C70" w14:textId="645E0EFD" w:rsidR="0094545E" w:rsidRPr="00A114E1" w:rsidRDefault="009D4689" w:rsidP="00315C8A">
      <w:pPr>
        <w:pStyle w:val="Heading3"/>
        <w:rPr>
          <w:lang w:val="ro-RO"/>
        </w:rPr>
      </w:pPr>
      <w:bookmarkStart w:id="31" w:name="_Toc160527851"/>
      <w:r>
        <w:rPr>
          <w:lang w:val="ro-RO"/>
        </w:rPr>
        <w:t>Arhitectură software</w:t>
      </w:r>
      <w:bookmarkEnd w:id="31"/>
    </w:p>
    <w:p w14:paraId="60723752" w14:textId="77777777" w:rsidR="009D4689" w:rsidRDefault="009D4689" w:rsidP="009D4689">
      <w:pPr>
        <w:pStyle w:val="InstructionalText"/>
        <w:rPr>
          <w:lang w:val="ro-RO"/>
        </w:rPr>
      </w:pPr>
      <w:r w:rsidRPr="009D4689">
        <w:rPr>
          <w:lang w:val="ro-RO"/>
        </w:rPr>
        <w:t xml:space="preserve">Instrucțiuni: Descrieți toate </w:t>
      </w:r>
      <w:r>
        <w:rPr>
          <w:lang w:val="ro-RO"/>
        </w:rPr>
        <w:t xml:space="preserve">componentele </w:t>
      </w:r>
      <w:r w:rsidRPr="009D4689">
        <w:rPr>
          <w:lang w:val="ro-RO"/>
        </w:rPr>
        <w:t>software</w:t>
      </w:r>
      <w:r>
        <w:rPr>
          <w:lang w:val="ro-RO"/>
        </w:rPr>
        <w:t xml:space="preserve">. </w:t>
      </w:r>
      <w:r w:rsidRPr="009D4689">
        <w:rPr>
          <w:lang w:val="ro-RO"/>
        </w:rPr>
        <w:t xml:space="preserve">Enumerați elemente logice precum componente (de exemplu, JSP în stratul de prezentare, JNDI în stratul de aplicație, EJB </w:t>
      </w:r>
      <w:r w:rsidRPr="009D4689">
        <w:rPr>
          <w:lang w:val="ro-RO"/>
        </w:rPr>
        <w:lastRenderedPageBreak/>
        <w:t xml:space="preserve">și JDBC în stratul de date), platforme de baze de date, limbaje de programare, compilatoare, utilitare, sisteme de operare, software de comunicații, instrumente de inginerie software asistate de calculator, </w:t>
      </w:r>
      <w:r>
        <w:rPr>
          <w:lang w:val="ro-RO"/>
        </w:rPr>
        <w:t xml:space="preserve">produse </w:t>
      </w:r>
      <w:r w:rsidRPr="009D4689">
        <w:rPr>
          <w:lang w:val="ro-RO"/>
        </w:rPr>
        <w:t xml:space="preserve">software </w:t>
      </w:r>
      <w:r>
        <w:rPr>
          <w:lang w:val="ro-RO"/>
        </w:rPr>
        <w:t xml:space="preserve">externe – software </w:t>
      </w:r>
      <w:r w:rsidRPr="009D4689">
        <w:rPr>
          <w:lang w:val="ro-RO"/>
        </w:rPr>
        <w:t xml:space="preserve">comercial disponibil pe piață, </w:t>
      </w:r>
      <w:r>
        <w:rPr>
          <w:lang w:val="ro-RO"/>
        </w:rPr>
        <w:t>framework-uri</w:t>
      </w:r>
      <w:r w:rsidRPr="009D4689">
        <w:rPr>
          <w:lang w:val="ro-RO"/>
        </w:rPr>
        <w:t xml:space="preserve"> open source etc., cu o scurtă descriere a funcției fiecărui element și a oricăror informații de identificare, cum ar fi producătorul, numărul versiunii, numărul și tipurile de licențe necesare etc., dacă este cazul. Identificați toate elementele de configurare a software-ului computerului</w:t>
      </w:r>
      <w:r>
        <w:rPr>
          <w:lang w:val="ro-RO"/>
        </w:rPr>
        <w:t xml:space="preserve"> </w:t>
      </w:r>
      <w:r w:rsidRPr="009D4689">
        <w:rPr>
          <w:lang w:val="ro-RO"/>
        </w:rPr>
        <w:t xml:space="preserve">și interfețele de programare a aplicațiilor (APIs), inclusiv numele, tipul, scopul și funcția pentru fiecare; interfețele, mesajele și protocoalele pentru acele elemente; și raționamentul pentru designul arhitectural al software-ului. </w:t>
      </w:r>
    </w:p>
    <w:p w14:paraId="4E41DDCA" w14:textId="3062FC35" w:rsidR="009D4689" w:rsidRPr="009D4689" w:rsidRDefault="009D4689" w:rsidP="009D4689">
      <w:pPr>
        <w:pStyle w:val="InstructionalText"/>
        <w:rPr>
          <w:lang w:val="ro-RO"/>
        </w:rPr>
      </w:pPr>
      <w:r w:rsidRPr="009D4689">
        <w:rPr>
          <w:lang w:val="ro-RO"/>
        </w:rPr>
        <w:t>Includeți module de software care sunt funcții, subrutine sau clase. Utilizați diagrame ierarhice funcționale, diagrame de organizare structurată (de exemplu, diagrame de structură), sau diagrame orientate pe obiecte care arată diferitele niveluri de segmentare până la nivelul cel mai jos. Toate caracteristicile din diagrame ar trebui să aibă numere de referință și nume.</w:t>
      </w:r>
    </w:p>
    <w:p w14:paraId="4FE65CD5" w14:textId="36E15AC1" w:rsidR="009D4689" w:rsidRPr="009D4689" w:rsidRDefault="009D4689" w:rsidP="009D4689">
      <w:pPr>
        <w:pStyle w:val="InstructionalText"/>
        <w:rPr>
          <w:lang w:val="ro-RO"/>
        </w:rPr>
      </w:pPr>
      <w:r w:rsidRPr="009D4689">
        <w:rPr>
          <w:lang w:val="ro-RO"/>
        </w:rPr>
        <w:t xml:space="preserve">Dacă este necesar, descrieți cum o componentă a fost împărțită în subcomponente, precum și relațiile și interacțiunile dintre subcomponente. Continuați în cât mai multe niveluri/subsecțiuni de discuție cât este necesar pentru a oferi o înțelegere de nivel înalt a întregului sistem sau subsistem, lăsând detaliile pentru includerea într-o secțiune ulterioară a </w:t>
      </w:r>
      <w:r>
        <w:rPr>
          <w:lang w:val="ro-RO"/>
        </w:rPr>
        <w:t>documentului</w:t>
      </w:r>
      <w:r w:rsidRPr="009D4689">
        <w:rPr>
          <w:lang w:val="ro-RO"/>
        </w:rPr>
        <w:t>. Includeți diagrame de flux de date și furnizează fluxul fizic al proceselor și datelor legate de fluxul logic al proceselor și datelor dezagregat la nivelul procesului primitiv (descriind cum fiecare intrare este procesată/transformată în ieșirea rezultată). Dacă există părți ale sistemului care au existat deja înainte de începerea acestui efort de dezvoltare, atunci descrieți doar relațiile și interacțiunile dintre părțile vechi și cele noi. Părțile preexistente care sunt modificate sau îmbunătățite trebuie descrise doar în măsura în care este necesar pentru a oferi o înțelegere suficientă a naturii modificărilor care se fac.</w:t>
      </w:r>
    </w:p>
    <w:p w14:paraId="33EF4C72" w14:textId="1FAD166C" w:rsidR="0094545E" w:rsidRPr="00A114E1" w:rsidRDefault="0094545E" w:rsidP="008D0B6D">
      <w:pPr>
        <w:pStyle w:val="InstructionalText"/>
        <w:rPr>
          <w:lang w:val="ro-RO"/>
        </w:rPr>
      </w:pPr>
    </w:p>
    <w:p w14:paraId="33EF4C77" w14:textId="5134A8FA" w:rsidR="0094545E" w:rsidRPr="00A114E1" w:rsidRDefault="00956AF4" w:rsidP="00315C8A">
      <w:pPr>
        <w:pStyle w:val="Heading3"/>
        <w:rPr>
          <w:lang w:val="ro-RO"/>
        </w:rPr>
      </w:pPr>
      <w:bookmarkStart w:id="32" w:name="_Toc160527852"/>
      <w:r>
        <w:rPr>
          <w:lang w:val="ro-RO"/>
        </w:rPr>
        <w:t>Arhitectura informațiilor</w:t>
      </w:r>
      <w:bookmarkEnd w:id="32"/>
    </w:p>
    <w:p w14:paraId="33EF4C78" w14:textId="638E87A8" w:rsidR="0094545E" w:rsidRPr="00A114E1" w:rsidRDefault="00956AF4" w:rsidP="008D0B6D">
      <w:pPr>
        <w:pStyle w:val="InstructionalText"/>
        <w:rPr>
          <w:lang w:val="ro-RO"/>
        </w:rPr>
      </w:pPr>
      <w:r w:rsidRPr="00956AF4">
        <w:rPr>
          <w:lang w:val="ro-RO"/>
        </w:rPr>
        <w:t xml:space="preserve">Instrucțiuni: Descrieți informațiile care vor fi stocate în sistem (de exemplu, informații despre beneficiari, date despre cereri etc.). Identificați dacă vreuna dintre informații este informație </w:t>
      </w:r>
      <w:r>
        <w:rPr>
          <w:lang w:val="ro-RO"/>
        </w:rPr>
        <w:t>cu caracter sensibil.</w:t>
      </w:r>
    </w:p>
    <w:p w14:paraId="33EF4C7B" w14:textId="3CEAC0C0" w:rsidR="0094545E" w:rsidRDefault="00956AF4" w:rsidP="00F6688B">
      <w:pPr>
        <w:pStyle w:val="InstructionalText"/>
        <w:rPr>
          <w:lang w:val="ro-RO"/>
        </w:rPr>
      </w:pPr>
      <w:r w:rsidRPr="00956AF4">
        <w:rPr>
          <w:lang w:val="ro-RO"/>
        </w:rPr>
        <w:t>Identificați toate datele (precum și formatul datelor - hârtie, introducere manuală, date electronice) furnizate sistemului, precum și cine/ce furnizează datele.</w:t>
      </w:r>
    </w:p>
    <w:p w14:paraId="4DF22270" w14:textId="77777777" w:rsidR="00956AF4" w:rsidRPr="00956AF4" w:rsidRDefault="00956AF4" w:rsidP="00956AF4">
      <w:pPr>
        <w:pStyle w:val="BodyText"/>
        <w:rPr>
          <w:lang w:val="ro-RO" w:eastAsia="ar-SA"/>
        </w:rPr>
      </w:pPr>
    </w:p>
    <w:p w14:paraId="33EF4C7E" w14:textId="62B48F17" w:rsidR="00521555" w:rsidRPr="00A114E1" w:rsidRDefault="00956AF4" w:rsidP="00315C8A">
      <w:pPr>
        <w:pStyle w:val="Heading3"/>
        <w:rPr>
          <w:lang w:val="ro-RO"/>
        </w:rPr>
      </w:pPr>
      <w:bookmarkStart w:id="33" w:name="_Toc160527853"/>
      <w:r>
        <w:rPr>
          <w:lang w:val="ro-RO"/>
        </w:rPr>
        <w:t>Arhitectura de comunicații interne</w:t>
      </w:r>
      <w:bookmarkEnd w:id="33"/>
    </w:p>
    <w:p w14:paraId="0555BE4D" w14:textId="77777777" w:rsidR="00956AF4" w:rsidRDefault="00956AF4" w:rsidP="008D0B6D">
      <w:pPr>
        <w:pStyle w:val="InstructionalText"/>
        <w:rPr>
          <w:lang w:val="ro-RO"/>
        </w:rPr>
      </w:pPr>
      <w:r w:rsidRPr="00956AF4">
        <w:rPr>
          <w:lang w:val="ro-RO"/>
        </w:rPr>
        <w:t>Instrucțiuni: Furnizați o descriere detaliată a rețelei de comunicații a sistemului, indicând arhitectura</w:t>
      </w:r>
      <w:r>
        <w:rPr>
          <w:lang w:val="ro-RO"/>
        </w:rPr>
        <w:t xml:space="preserve"> de comunicații</w:t>
      </w:r>
      <w:r w:rsidRPr="00956AF4">
        <w:rPr>
          <w:lang w:val="ro-RO"/>
        </w:rPr>
        <w:t xml:space="preserve"> implementată și modul în care componentele sistemului sunt conectate. Includeți descrieri ale echipamentelor necesare (de exemplu, hub-uri, routere, transmițătoare, </w:t>
      </w:r>
      <w:r>
        <w:rPr>
          <w:lang w:val="ro-RO"/>
        </w:rPr>
        <w:t xml:space="preserve">module de comunicații, </w:t>
      </w:r>
      <w:r w:rsidRPr="00956AF4">
        <w:rPr>
          <w:lang w:val="ro-RO"/>
        </w:rPr>
        <w:t xml:space="preserve">firewall-uri, porturi etc.). Furnizați o </w:t>
      </w:r>
      <w:r w:rsidRPr="00956AF4">
        <w:rPr>
          <w:lang w:val="ro-RO"/>
        </w:rPr>
        <w:lastRenderedPageBreak/>
        <w:t xml:space="preserve">diagramă care să ilustreze fluxul de comunicații între componentele sistemului și subsisteme. </w:t>
      </w:r>
    </w:p>
    <w:p w14:paraId="33EF4C7F" w14:textId="2A908547" w:rsidR="00521555" w:rsidRPr="00A114E1" w:rsidRDefault="00956AF4" w:rsidP="008D0B6D">
      <w:pPr>
        <w:pStyle w:val="InstructionalText"/>
        <w:rPr>
          <w:lang w:val="ro-RO"/>
        </w:rPr>
      </w:pPr>
      <w:r w:rsidRPr="00956AF4">
        <w:rPr>
          <w:lang w:val="ro-RO"/>
        </w:rPr>
        <w:t>Includeți estimări ale resurselor necesare pentru capacitatea rețelei de comunicații (LAN și WAN) necesară pentru instalarea și executarea fiecărei aplicații pe fiecare platformă.</w:t>
      </w:r>
    </w:p>
    <w:p w14:paraId="33EF4C84" w14:textId="3149879B" w:rsidR="00521555" w:rsidRPr="00A114E1" w:rsidRDefault="00FC5E02" w:rsidP="00315C8A">
      <w:pPr>
        <w:pStyle w:val="Heading3"/>
        <w:rPr>
          <w:lang w:val="ro-RO"/>
        </w:rPr>
      </w:pPr>
      <w:bookmarkStart w:id="34" w:name="_Toc160527854"/>
      <w:r>
        <w:rPr>
          <w:lang w:val="ro-RO"/>
        </w:rPr>
        <w:t>Diagrama de arhitectură a sistemului</w:t>
      </w:r>
      <w:bookmarkEnd w:id="34"/>
    </w:p>
    <w:p w14:paraId="6BD679EF" w14:textId="52A3FDD6" w:rsidR="00FC5E02" w:rsidRPr="00FC5E02" w:rsidRDefault="00FC5E02" w:rsidP="00FC5E02">
      <w:pPr>
        <w:pStyle w:val="InstructionalText"/>
        <w:rPr>
          <w:lang w:val="ro-RO"/>
        </w:rPr>
      </w:pPr>
      <w:r w:rsidRPr="00FC5E02">
        <w:rPr>
          <w:lang w:val="ro-RO"/>
        </w:rPr>
        <w:t xml:space="preserve">Instrucțiuni: Utilizând </w:t>
      </w:r>
      <w:r>
        <w:rPr>
          <w:lang w:val="ro-RO"/>
        </w:rPr>
        <w:t>proiectarea</w:t>
      </w:r>
      <w:r w:rsidRPr="00FC5E02">
        <w:rPr>
          <w:lang w:val="ro-RO"/>
        </w:rPr>
        <w:t xml:space="preserve"> hardware, software,</w:t>
      </w:r>
      <w:r>
        <w:rPr>
          <w:lang w:val="ro-RO"/>
        </w:rPr>
        <w:t xml:space="preserve"> de</w:t>
      </w:r>
      <w:r w:rsidRPr="00FC5E02">
        <w:rPr>
          <w:lang w:val="ro-RO"/>
        </w:rPr>
        <w:t xml:space="preserve"> comunicații și </w:t>
      </w:r>
      <w:r>
        <w:rPr>
          <w:lang w:val="ro-RO"/>
        </w:rPr>
        <w:t xml:space="preserve">de </w:t>
      </w:r>
      <w:r w:rsidRPr="00FC5E02">
        <w:rPr>
          <w:lang w:val="ro-RO"/>
        </w:rPr>
        <w:t>informații descrise mai sus, redați structura generală și integrată a sistemului.</w:t>
      </w:r>
    </w:p>
    <w:p w14:paraId="33EF4C86" w14:textId="22066E4D" w:rsidR="00521555" w:rsidRPr="00A114E1" w:rsidRDefault="00956AF4" w:rsidP="00315C8A">
      <w:pPr>
        <w:pStyle w:val="Heading2"/>
        <w:rPr>
          <w:lang w:val="ro-RO"/>
        </w:rPr>
      </w:pPr>
      <w:bookmarkStart w:id="35" w:name="_Toc160527855"/>
      <w:r>
        <w:rPr>
          <w:lang w:val="ro-RO"/>
        </w:rPr>
        <w:lastRenderedPageBreak/>
        <w:t>Proiectarea sistemului</w:t>
      </w:r>
      <w:bookmarkEnd w:id="35"/>
    </w:p>
    <w:p w14:paraId="33EF4C89" w14:textId="7E08BD21" w:rsidR="00521555" w:rsidRPr="00A114E1" w:rsidRDefault="00956AF4" w:rsidP="00315C8A">
      <w:pPr>
        <w:pStyle w:val="Heading3"/>
        <w:rPr>
          <w:lang w:val="ro-RO"/>
        </w:rPr>
      </w:pPr>
      <w:bookmarkStart w:id="36" w:name="_Toc160527856"/>
      <w:r>
        <w:rPr>
          <w:lang w:val="ro-RO"/>
        </w:rPr>
        <w:t>Proiectarea bazei de date</w:t>
      </w:r>
      <w:bookmarkEnd w:id="36"/>
    </w:p>
    <w:p w14:paraId="3F3C88E8" w14:textId="77777777" w:rsidR="00AD376A" w:rsidRPr="00AD376A" w:rsidRDefault="00AD376A" w:rsidP="00AD376A">
      <w:pPr>
        <w:pStyle w:val="BodyText10Glossary"/>
      </w:pPr>
      <w:bookmarkStart w:id="37" w:name="_Toc160527857"/>
      <w:r w:rsidRPr="00AD376A">
        <w:t>Model de date:</w:t>
      </w:r>
    </w:p>
    <w:p w14:paraId="105D00A7" w14:textId="77777777" w:rsidR="00AD376A" w:rsidRPr="00AD376A" w:rsidRDefault="00AD376A" w:rsidP="00E52FDC">
      <w:pPr>
        <w:pStyle w:val="BodyText10Glossary"/>
        <w:numPr>
          <w:ilvl w:val="0"/>
          <w:numId w:val="33"/>
        </w:numPr>
      </w:pPr>
      <w:r w:rsidRPr="00AD376A">
        <w:t>Entități:</w:t>
      </w:r>
    </w:p>
    <w:p w14:paraId="5AEECE5F" w14:textId="77777777" w:rsidR="00AD376A" w:rsidRPr="00AD376A" w:rsidRDefault="00AD376A" w:rsidP="00E52FDC">
      <w:pPr>
        <w:pStyle w:val="BodyText10Glossary"/>
        <w:numPr>
          <w:ilvl w:val="0"/>
          <w:numId w:val="33"/>
        </w:numPr>
      </w:pPr>
      <w:r w:rsidRPr="00AD376A">
        <w:t>Utilizator (ID, nume, prenume, email, parola, tip_utilizator)</w:t>
      </w:r>
    </w:p>
    <w:p w14:paraId="16700C33" w14:textId="77777777" w:rsidR="00AD376A" w:rsidRPr="00AD376A" w:rsidRDefault="00AD376A" w:rsidP="00E52FDC">
      <w:pPr>
        <w:pStyle w:val="BodyText10Glossary"/>
        <w:numPr>
          <w:ilvl w:val="0"/>
          <w:numId w:val="33"/>
        </w:numPr>
      </w:pPr>
      <w:r w:rsidRPr="00AD376A">
        <w:t>Instructor (ID_utilizator, specializare, experienta)</w:t>
      </w:r>
    </w:p>
    <w:p w14:paraId="6390B367" w14:textId="77777777" w:rsidR="00AD376A" w:rsidRPr="00AD376A" w:rsidRDefault="00AD376A" w:rsidP="00E52FDC">
      <w:pPr>
        <w:pStyle w:val="BodyText10Glossary"/>
        <w:numPr>
          <w:ilvl w:val="0"/>
          <w:numId w:val="33"/>
        </w:numPr>
      </w:pPr>
      <w:r w:rsidRPr="00AD376A">
        <w:t>Elev (ID_utilizator, nivel_schi)</w:t>
      </w:r>
    </w:p>
    <w:p w14:paraId="413F5D12" w14:textId="77777777" w:rsidR="00AD376A" w:rsidRPr="00AD376A" w:rsidRDefault="00AD376A" w:rsidP="00E52FDC">
      <w:pPr>
        <w:pStyle w:val="BodyText10Glossary"/>
        <w:numPr>
          <w:ilvl w:val="0"/>
          <w:numId w:val="33"/>
        </w:numPr>
      </w:pPr>
      <w:r w:rsidRPr="00AD376A">
        <w:t>Lectie (ID, data, ora, durata, ID_instructor, ID_elev)</w:t>
      </w:r>
    </w:p>
    <w:p w14:paraId="36E24F89" w14:textId="77777777" w:rsidR="00AD376A" w:rsidRPr="00AD376A" w:rsidRDefault="00AD376A" w:rsidP="00AD376A">
      <w:pPr>
        <w:pStyle w:val="BodyText10Glossary"/>
      </w:pPr>
      <w:r w:rsidRPr="00AD376A">
        <w:t>Relații:</w:t>
      </w:r>
    </w:p>
    <w:p w14:paraId="23120600" w14:textId="77777777" w:rsidR="00AD376A" w:rsidRPr="00AD376A" w:rsidRDefault="00AD376A" w:rsidP="00E52FDC">
      <w:pPr>
        <w:pStyle w:val="BodyText10Glossary"/>
        <w:numPr>
          <w:ilvl w:val="0"/>
          <w:numId w:val="34"/>
        </w:numPr>
      </w:pPr>
      <w:proofErr w:type="gramStart"/>
      <w:r w:rsidRPr="00AD376A">
        <w:t>Un</w:t>
      </w:r>
      <w:proofErr w:type="gramEnd"/>
      <w:r w:rsidRPr="00AD376A">
        <w:t xml:space="preserve"> instructor poate avea mai multe lecții.</w:t>
      </w:r>
    </w:p>
    <w:p w14:paraId="057CEF91" w14:textId="77777777" w:rsidR="00AD376A" w:rsidRPr="00AD376A" w:rsidRDefault="00AD376A" w:rsidP="00E52FDC">
      <w:pPr>
        <w:pStyle w:val="BodyText10Glossary"/>
        <w:numPr>
          <w:ilvl w:val="0"/>
          <w:numId w:val="34"/>
        </w:numPr>
      </w:pPr>
      <w:proofErr w:type="gramStart"/>
      <w:r w:rsidRPr="00AD376A">
        <w:t>Un</w:t>
      </w:r>
      <w:proofErr w:type="gramEnd"/>
      <w:r w:rsidRPr="00AD376A">
        <w:t xml:space="preserve"> elev poate avea mai multe lecții.</w:t>
      </w:r>
    </w:p>
    <w:p w14:paraId="24FF3EAE" w14:textId="46EC524E" w:rsidR="00AD376A" w:rsidRPr="00AD376A" w:rsidRDefault="00AD376A" w:rsidP="00E52FDC">
      <w:pPr>
        <w:pStyle w:val="BodyText10Glossary"/>
        <w:numPr>
          <w:ilvl w:val="0"/>
          <w:numId w:val="34"/>
        </w:numPr>
      </w:pPr>
      <w:proofErr w:type="gramStart"/>
      <w:r w:rsidRPr="00AD376A">
        <w:t>lecție</w:t>
      </w:r>
      <w:proofErr w:type="gramEnd"/>
      <w:r w:rsidRPr="00AD376A">
        <w:t xml:space="preserve"> are un singur instructor.</w:t>
      </w:r>
    </w:p>
    <w:p w14:paraId="6F146B1B" w14:textId="731E4F01" w:rsidR="00AD376A" w:rsidRPr="00AD376A" w:rsidRDefault="00AD376A" w:rsidP="00E52FDC">
      <w:pPr>
        <w:pStyle w:val="BodyText10Glossary"/>
        <w:numPr>
          <w:ilvl w:val="0"/>
          <w:numId w:val="34"/>
        </w:numPr>
      </w:pPr>
      <w:proofErr w:type="gramStart"/>
      <w:r w:rsidRPr="00AD376A">
        <w:t>lecție</w:t>
      </w:r>
      <w:proofErr w:type="gramEnd"/>
      <w:r w:rsidRPr="00AD376A">
        <w:t xml:space="preserve"> are un singur elev.</w:t>
      </w:r>
    </w:p>
    <w:p w14:paraId="7D5DD91A" w14:textId="77777777" w:rsidR="00AD376A" w:rsidRPr="00AD376A" w:rsidRDefault="00AD376A" w:rsidP="00AD376A">
      <w:pPr>
        <w:pStyle w:val="BodyText10Glossary"/>
      </w:pPr>
      <w:r w:rsidRPr="00AD376A">
        <w:t>Dicționar de date:</w:t>
      </w:r>
    </w:p>
    <w:p w14:paraId="145EA2AC" w14:textId="77777777" w:rsidR="00AD376A" w:rsidRPr="00AD376A" w:rsidRDefault="00AD376A" w:rsidP="00E52FDC">
      <w:pPr>
        <w:pStyle w:val="BodyText10Glossary"/>
        <w:numPr>
          <w:ilvl w:val="0"/>
          <w:numId w:val="35"/>
        </w:numPr>
      </w:pPr>
      <w:r w:rsidRPr="00AD376A">
        <w:t>ID: identificator unic</w:t>
      </w:r>
    </w:p>
    <w:p w14:paraId="0D936D70" w14:textId="77777777" w:rsidR="00AD376A" w:rsidRPr="00AD376A" w:rsidRDefault="00AD376A" w:rsidP="00E52FDC">
      <w:pPr>
        <w:pStyle w:val="BodyText10Glossary"/>
        <w:numPr>
          <w:ilvl w:val="0"/>
          <w:numId w:val="35"/>
        </w:numPr>
      </w:pPr>
      <w:r w:rsidRPr="00AD376A">
        <w:t>Nume: nume complet al utilizatorului</w:t>
      </w:r>
    </w:p>
    <w:p w14:paraId="6BDA2A11" w14:textId="77777777" w:rsidR="00AD376A" w:rsidRPr="00AD376A" w:rsidRDefault="00AD376A" w:rsidP="00E52FDC">
      <w:pPr>
        <w:pStyle w:val="BodyText10Glossary"/>
        <w:numPr>
          <w:ilvl w:val="0"/>
          <w:numId w:val="35"/>
        </w:numPr>
      </w:pPr>
      <w:r w:rsidRPr="00AD376A">
        <w:t>Prenume: prenumele utilizatorului</w:t>
      </w:r>
    </w:p>
    <w:p w14:paraId="2B8CB9D9" w14:textId="77777777" w:rsidR="00AD376A" w:rsidRPr="00AD376A" w:rsidRDefault="00AD376A" w:rsidP="00E52FDC">
      <w:pPr>
        <w:pStyle w:val="BodyText10Glossary"/>
        <w:numPr>
          <w:ilvl w:val="0"/>
          <w:numId w:val="35"/>
        </w:numPr>
      </w:pPr>
      <w:r w:rsidRPr="00AD376A">
        <w:t>Email: adresa de email a utilizatorului</w:t>
      </w:r>
    </w:p>
    <w:p w14:paraId="50C2946B" w14:textId="77777777" w:rsidR="00AD376A" w:rsidRPr="00AD376A" w:rsidRDefault="00AD376A" w:rsidP="00E52FDC">
      <w:pPr>
        <w:pStyle w:val="BodyText10Glossary"/>
        <w:numPr>
          <w:ilvl w:val="0"/>
          <w:numId w:val="35"/>
        </w:numPr>
      </w:pPr>
      <w:r w:rsidRPr="00AD376A">
        <w:t>Parola: parola utilizatorului</w:t>
      </w:r>
    </w:p>
    <w:p w14:paraId="53C4BDDD" w14:textId="77777777" w:rsidR="00AD376A" w:rsidRPr="00AD376A" w:rsidRDefault="00AD376A" w:rsidP="00E52FDC">
      <w:pPr>
        <w:pStyle w:val="BodyText10Glossary"/>
        <w:numPr>
          <w:ilvl w:val="0"/>
          <w:numId w:val="35"/>
        </w:numPr>
      </w:pPr>
      <w:r w:rsidRPr="00AD376A">
        <w:t>Tip_utilizator: tipul de utilizator (instructor, elev, administrator)</w:t>
      </w:r>
    </w:p>
    <w:p w14:paraId="3DB49DD4" w14:textId="77777777" w:rsidR="00AD376A" w:rsidRPr="00AD376A" w:rsidRDefault="00AD376A" w:rsidP="00E52FDC">
      <w:pPr>
        <w:pStyle w:val="BodyText10Glossary"/>
        <w:numPr>
          <w:ilvl w:val="0"/>
          <w:numId w:val="35"/>
        </w:numPr>
      </w:pPr>
      <w:r w:rsidRPr="00AD376A">
        <w:t>Specializare: specializarea instructorului (schi alpin, snowboard, etc.)</w:t>
      </w:r>
    </w:p>
    <w:p w14:paraId="55179FFC" w14:textId="77777777" w:rsidR="00AD376A" w:rsidRPr="00AD376A" w:rsidRDefault="00AD376A" w:rsidP="00E52FDC">
      <w:pPr>
        <w:pStyle w:val="BodyText10Glossary"/>
        <w:numPr>
          <w:ilvl w:val="0"/>
          <w:numId w:val="35"/>
        </w:numPr>
      </w:pPr>
      <w:r w:rsidRPr="00AD376A">
        <w:t>Experienta: experiența instructorului (în ani)</w:t>
      </w:r>
    </w:p>
    <w:p w14:paraId="06617BD0" w14:textId="77777777" w:rsidR="00AD376A" w:rsidRPr="00AD376A" w:rsidRDefault="00AD376A" w:rsidP="00E52FDC">
      <w:pPr>
        <w:pStyle w:val="BodyText10Glossary"/>
        <w:numPr>
          <w:ilvl w:val="0"/>
          <w:numId w:val="35"/>
        </w:numPr>
      </w:pPr>
      <w:r w:rsidRPr="00AD376A">
        <w:t>Nivel_schi: nivelul elevului (începător, intermediar, avansat)</w:t>
      </w:r>
    </w:p>
    <w:p w14:paraId="64D7984D" w14:textId="77777777" w:rsidR="00AD376A" w:rsidRPr="00AD376A" w:rsidRDefault="00AD376A" w:rsidP="00E52FDC">
      <w:pPr>
        <w:pStyle w:val="BodyText10Glossary"/>
        <w:numPr>
          <w:ilvl w:val="0"/>
          <w:numId w:val="35"/>
        </w:numPr>
      </w:pPr>
      <w:r w:rsidRPr="00AD376A">
        <w:t>Data: data lecției</w:t>
      </w:r>
    </w:p>
    <w:p w14:paraId="3DFAB596" w14:textId="77777777" w:rsidR="00AD376A" w:rsidRPr="00AD376A" w:rsidRDefault="00AD376A" w:rsidP="00E52FDC">
      <w:pPr>
        <w:pStyle w:val="BodyText10Glossary"/>
        <w:numPr>
          <w:ilvl w:val="0"/>
          <w:numId w:val="35"/>
        </w:numPr>
      </w:pPr>
      <w:r w:rsidRPr="00AD376A">
        <w:t>Ora: ora lecției</w:t>
      </w:r>
    </w:p>
    <w:p w14:paraId="56151FBF" w14:textId="77777777" w:rsidR="00AD376A" w:rsidRPr="00AD376A" w:rsidRDefault="00AD376A" w:rsidP="00E52FDC">
      <w:pPr>
        <w:pStyle w:val="BodyText10Glossary"/>
        <w:numPr>
          <w:ilvl w:val="0"/>
          <w:numId w:val="35"/>
        </w:numPr>
      </w:pPr>
      <w:r w:rsidRPr="00AD376A">
        <w:t>Durata: durata lecției (în minute)</w:t>
      </w:r>
    </w:p>
    <w:p w14:paraId="3E4FD2E2" w14:textId="77777777" w:rsidR="00956AF4" w:rsidRDefault="00956AF4" w:rsidP="00956AF4">
      <w:pPr>
        <w:pStyle w:val="Heading4"/>
        <w:rPr>
          <w:i/>
          <w:lang w:val="ro-RO"/>
        </w:rPr>
      </w:pPr>
      <w:r w:rsidRPr="00956AF4">
        <w:rPr>
          <w:lang w:val="ro-RO"/>
        </w:rPr>
        <w:t>Obiecte de date și structuri de date rezultante</w:t>
      </w:r>
      <w:bookmarkEnd w:id="37"/>
    </w:p>
    <w:p w14:paraId="713CC769" w14:textId="77777777" w:rsidR="00F72C71" w:rsidRPr="00F72C71" w:rsidRDefault="00F72C71" w:rsidP="00F72C71">
      <w:pPr>
        <w:pStyle w:val="BodyText10Glossary"/>
      </w:pPr>
      <w:r w:rsidRPr="00F72C71">
        <w:t>Utilizatori:</w:t>
      </w:r>
    </w:p>
    <w:p w14:paraId="43BAEBEC" w14:textId="77777777" w:rsidR="00F72C71" w:rsidRPr="00F72C71" w:rsidRDefault="00F72C71" w:rsidP="00E52FDC">
      <w:pPr>
        <w:pStyle w:val="BodyText10Glossary"/>
        <w:numPr>
          <w:ilvl w:val="0"/>
          <w:numId w:val="36"/>
        </w:numPr>
      </w:pPr>
      <w:r w:rsidRPr="00F72C71">
        <w:t>Structură: Entitate</w:t>
      </w:r>
    </w:p>
    <w:p w14:paraId="74F9A269" w14:textId="77777777" w:rsidR="00F72C71" w:rsidRPr="00F72C71" w:rsidRDefault="00F72C71" w:rsidP="00E52FDC">
      <w:pPr>
        <w:pStyle w:val="BodyText10Glossary"/>
        <w:numPr>
          <w:ilvl w:val="0"/>
          <w:numId w:val="36"/>
        </w:numPr>
      </w:pPr>
      <w:r w:rsidRPr="00F72C71">
        <w:t>Atribute:</w:t>
      </w:r>
    </w:p>
    <w:p w14:paraId="27D882A4" w14:textId="77777777" w:rsidR="00F72C71" w:rsidRPr="00F72C71" w:rsidRDefault="00F72C71" w:rsidP="00E52FDC">
      <w:pPr>
        <w:pStyle w:val="BodyText10Glossary"/>
        <w:numPr>
          <w:ilvl w:val="1"/>
          <w:numId w:val="36"/>
        </w:numPr>
      </w:pPr>
      <w:r w:rsidRPr="00F72C71">
        <w:t>ID (int, PK)</w:t>
      </w:r>
    </w:p>
    <w:p w14:paraId="3818A804" w14:textId="77777777" w:rsidR="00F72C71" w:rsidRPr="00F72C71" w:rsidRDefault="00F72C71" w:rsidP="00E52FDC">
      <w:pPr>
        <w:pStyle w:val="BodyText10Glossary"/>
        <w:numPr>
          <w:ilvl w:val="1"/>
          <w:numId w:val="36"/>
        </w:numPr>
      </w:pPr>
      <w:r w:rsidRPr="00F72C71">
        <w:t>Nume (string)</w:t>
      </w:r>
    </w:p>
    <w:p w14:paraId="24F28483" w14:textId="77777777" w:rsidR="00F72C71" w:rsidRPr="00F72C71" w:rsidRDefault="00F72C71" w:rsidP="00E52FDC">
      <w:pPr>
        <w:pStyle w:val="BodyText10Glossary"/>
        <w:numPr>
          <w:ilvl w:val="1"/>
          <w:numId w:val="36"/>
        </w:numPr>
      </w:pPr>
      <w:r w:rsidRPr="00F72C71">
        <w:t>Prenume (string)</w:t>
      </w:r>
    </w:p>
    <w:p w14:paraId="06D24E04" w14:textId="77777777" w:rsidR="00F72C71" w:rsidRPr="00F72C71" w:rsidRDefault="00F72C71" w:rsidP="00E52FDC">
      <w:pPr>
        <w:pStyle w:val="BodyText10Glossary"/>
        <w:numPr>
          <w:ilvl w:val="1"/>
          <w:numId w:val="36"/>
        </w:numPr>
      </w:pPr>
      <w:r w:rsidRPr="00F72C71">
        <w:t>Email (string)</w:t>
      </w:r>
    </w:p>
    <w:p w14:paraId="4D079A50" w14:textId="77777777" w:rsidR="00F72C71" w:rsidRPr="00F72C71" w:rsidRDefault="00F72C71" w:rsidP="00E52FDC">
      <w:pPr>
        <w:pStyle w:val="BodyText10Glossary"/>
        <w:numPr>
          <w:ilvl w:val="1"/>
          <w:numId w:val="36"/>
        </w:numPr>
      </w:pPr>
      <w:r w:rsidRPr="00F72C71">
        <w:lastRenderedPageBreak/>
        <w:t>Parola (string)</w:t>
      </w:r>
    </w:p>
    <w:p w14:paraId="37B7C502" w14:textId="77777777" w:rsidR="00F72C71" w:rsidRPr="00F72C71" w:rsidRDefault="00F72C71" w:rsidP="00E52FDC">
      <w:pPr>
        <w:pStyle w:val="BodyText10Glossary"/>
        <w:numPr>
          <w:ilvl w:val="1"/>
          <w:numId w:val="36"/>
        </w:numPr>
      </w:pPr>
      <w:r w:rsidRPr="00F72C71">
        <w:t>Tip_utilizator (string)</w:t>
      </w:r>
    </w:p>
    <w:p w14:paraId="200D9E51" w14:textId="77777777" w:rsidR="00F72C71" w:rsidRPr="00F72C71" w:rsidRDefault="00F72C71" w:rsidP="00F72C71">
      <w:pPr>
        <w:pStyle w:val="BodyText10Glossary"/>
      </w:pPr>
      <w:r w:rsidRPr="00F72C71">
        <w:t>Instructori:</w:t>
      </w:r>
    </w:p>
    <w:p w14:paraId="457F52EE" w14:textId="77777777" w:rsidR="00F72C71" w:rsidRPr="00F72C71" w:rsidRDefault="00F72C71" w:rsidP="00E52FDC">
      <w:pPr>
        <w:pStyle w:val="BodyText10Glossary"/>
        <w:numPr>
          <w:ilvl w:val="0"/>
          <w:numId w:val="37"/>
        </w:numPr>
      </w:pPr>
      <w:r w:rsidRPr="00F72C71">
        <w:t>Structură: Entitate moștenită din Utilizatori</w:t>
      </w:r>
    </w:p>
    <w:p w14:paraId="409D5591" w14:textId="77777777" w:rsidR="00F72C71" w:rsidRPr="00F72C71" w:rsidRDefault="00F72C71" w:rsidP="00E52FDC">
      <w:pPr>
        <w:pStyle w:val="BodyText10Glossary"/>
        <w:numPr>
          <w:ilvl w:val="0"/>
          <w:numId w:val="37"/>
        </w:numPr>
      </w:pPr>
      <w:r w:rsidRPr="00F72C71">
        <w:t>Atribute suplimentare:</w:t>
      </w:r>
    </w:p>
    <w:p w14:paraId="6EE88519" w14:textId="77777777" w:rsidR="00F72C71" w:rsidRPr="00F72C71" w:rsidRDefault="00F72C71" w:rsidP="00E52FDC">
      <w:pPr>
        <w:pStyle w:val="BodyText10Glossary"/>
        <w:numPr>
          <w:ilvl w:val="1"/>
          <w:numId w:val="37"/>
        </w:numPr>
      </w:pPr>
      <w:r w:rsidRPr="00F72C71">
        <w:t>Specializare (string)</w:t>
      </w:r>
    </w:p>
    <w:p w14:paraId="6946FFB9" w14:textId="77777777" w:rsidR="00F72C71" w:rsidRPr="00F72C71" w:rsidRDefault="00F72C71" w:rsidP="00E52FDC">
      <w:pPr>
        <w:pStyle w:val="BodyText10Glossary"/>
        <w:numPr>
          <w:ilvl w:val="1"/>
          <w:numId w:val="37"/>
        </w:numPr>
      </w:pPr>
      <w:r w:rsidRPr="00F72C71">
        <w:t>Experienta (int)</w:t>
      </w:r>
    </w:p>
    <w:p w14:paraId="63CD4EEC" w14:textId="77777777" w:rsidR="00F72C71" w:rsidRPr="00F72C71" w:rsidRDefault="00F72C71" w:rsidP="00F72C71">
      <w:pPr>
        <w:pStyle w:val="BodyText10Glossary"/>
      </w:pPr>
      <w:r w:rsidRPr="00F72C71">
        <w:t>Elevi:</w:t>
      </w:r>
    </w:p>
    <w:p w14:paraId="56599118" w14:textId="77777777" w:rsidR="00F72C71" w:rsidRPr="00F72C71" w:rsidRDefault="00F72C71" w:rsidP="00E52FDC">
      <w:pPr>
        <w:pStyle w:val="BodyText10Glossary"/>
        <w:numPr>
          <w:ilvl w:val="0"/>
          <w:numId w:val="38"/>
        </w:numPr>
      </w:pPr>
      <w:r w:rsidRPr="00F72C71">
        <w:t>Structură: Entitate moștenită din Utilizatori</w:t>
      </w:r>
    </w:p>
    <w:p w14:paraId="45202BFF" w14:textId="77777777" w:rsidR="00F72C71" w:rsidRPr="00F72C71" w:rsidRDefault="00F72C71" w:rsidP="00E52FDC">
      <w:pPr>
        <w:pStyle w:val="BodyText10Glossary"/>
        <w:numPr>
          <w:ilvl w:val="0"/>
          <w:numId w:val="38"/>
        </w:numPr>
      </w:pPr>
      <w:r w:rsidRPr="00F72C71">
        <w:t>Atribute suplimentare:</w:t>
      </w:r>
    </w:p>
    <w:p w14:paraId="7E44AD26" w14:textId="77777777" w:rsidR="00F72C71" w:rsidRPr="00F72C71" w:rsidRDefault="00F72C71" w:rsidP="00E52FDC">
      <w:pPr>
        <w:pStyle w:val="BodyText10Glossary"/>
        <w:numPr>
          <w:ilvl w:val="1"/>
          <w:numId w:val="38"/>
        </w:numPr>
      </w:pPr>
      <w:r w:rsidRPr="00F72C71">
        <w:t>Nivel_schi (string)</w:t>
      </w:r>
    </w:p>
    <w:p w14:paraId="2BB39101" w14:textId="77777777" w:rsidR="00F72C71" w:rsidRPr="00F72C71" w:rsidRDefault="00F72C71" w:rsidP="00F72C71">
      <w:pPr>
        <w:pStyle w:val="BodyText10Glossary"/>
      </w:pPr>
      <w:r w:rsidRPr="00F72C71">
        <w:t>Lecții:</w:t>
      </w:r>
    </w:p>
    <w:p w14:paraId="22CE9321" w14:textId="77777777" w:rsidR="00F72C71" w:rsidRPr="00F72C71" w:rsidRDefault="00F72C71" w:rsidP="00E52FDC">
      <w:pPr>
        <w:pStyle w:val="BodyText10Glossary"/>
        <w:numPr>
          <w:ilvl w:val="0"/>
          <w:numId w:val="39"/>
        </w:numPr>
      </w:pPr>
      <w:r w:rsidRPr="00F72C71">
        <w:t>Structură: Entitate</w:t>
      </w:r>
    </w:p>
    <w:p w14:paraId="69EF2291" w14:textId="77777777" w:rsidR="00F72C71" w:rsidRPr="00F72C71" w:rsidRDefault="00F72C71" w:rsidP="00E52FDC">
      <w:pPr>
        <w:pStyle w:val="BodyText10Glossary"/>
        <w:numPr>
          <w:ilvl w:val="0"/>
          <w:numId w:val="39"/>
        </w:numPr>
      </w:pPr>
      <w:r w:rsidRPr="00F72C71">
        <w:t>Atribute:</w:t>
      </w:r>
    </w:p>
    <w:p w14:paraId="160DFCC1" w14:textId="77777777" w:rsidR="00F72C71" w:rsidRPr="00F72C71" w:rsidRDefault="00F72C71" w:rsidP="00E52FDC">
      <w:pPr>
        <w:pStyle w:val="BodyText10Glossary"/>
        <w:numPr>
          <w:ilvl w:val="1"/>
          <w:numId w:val="39"/>
        </w:numPr>
      </w:pPr>
      <w:r w:rsidRPr="00F72C71">
        <w:t>ID (int, PK)</w:t>
      </w:r>
    </w:p>
    <w:p w14:paraId="31A6370E" w14:textId="77777777" w:rsidR="00F72C71" w:rsidRPr="00F72C71" w:rsidRDefault="00F72C71" w:rsidP="00E52FDC">
      <w:pPr>
        <w:pStyle w:val="BodyText10Glossary"/>
        <w:numPr>
          <w:ilvl w:val="1"/>
          <w:numId w:val="39"/>
        </w:numPr>
      </w:pPr>
      <w:r w:rsidRPr="00F72C71">
        <w:t>Data (date)</w:t>
      </w:r>
    </w:p>
    <w:p w14:paraId="509ADDBD" w14:textId="77777777" w:rsidR="00F72C71" w:rsidRPr="00F72C71" w:rsidRDefault="00F72C71" w:rsidP="00E52FDC">
      <w:pPr>
        <w:pStyle w:val="BodyText10Glossary"/>
        <w:numPr>
          <w:ilvl w:val="1"/>
          <w:numId w:val="39"/>
        </w:numPr>
      </w:pPr>
      <w:r w:rsidRPr="00F72C71">
        <w:t>Ora (time)</w:t>
      </w:r>
    </w:p>
    <w:p w14:paraId="60398AB4" w14:textId="77777777" w:rsidR="00F72C71" w:rsidRPr="00F72C71" w:rsidRDefault="00F72C71" w:rsidP="00E52FDC">
      <w:pPr>
        <w:pStyle w:val="BodyText10Glossary"/>
        <w:numPr>
          <w:ilvl w:val="1"/>
          <w:numId w:val="39"/>
        </w:numPr>
      </w:pPr>
      <w:r w:rsidRPr="00F72C71">
        <w:t>Durata (int)</w:t>
      </w:r>
    </w:p>
    <w:p w14:paraId="1A8AFC93" w14:textId="77777777" w:rsidR="00F72C71" w:rsidRPr="00F72C71" w:rsidRDefault="00F72C71" w:rsidP="00E52FDC">
      <w:pPr>
        <w:pStyle w:val="BodyText10Glossary"/>
        <w:numPr>
          <w:ilvl w:val="1"/>
          <w:numId w:val="39"/>
        </w:numPr>
      </w:pPr>
      <w:r w:rsidRPr="00F72C71">
        <w:t>ID_instructor (int, FK)</w:t>
      </w:r>
    </w:p>
    <w:p w14:paraId="61085D6E" w14:textId="77777777" w:rsidR="00F72C71" w:rsidRPr="00F72C71" w:rsidRDefault="00F72C71" w:rsidP="00E52FDC">
      <w:pPr>
        <w:pStyle w:val="BodyText10Glossary"/>
        <w:numPr>
          <w:ilvl w:val="1"/>
          <w:numId w:val="39"/>
        </w:numPr>
      </w:pPr>
      <w:r w:rsidRPr="00F72C71">
        <w:t>ID_elev (int, FK)</w:t>
      </w:r>
    </w:p>
    <w:p w14:paraId="18F5307C" w14:textId="77777777" w:rsidR="00F72C71" w:rsidRPr="00F72C71" w:rsidRDefault="00F72C71" w:rsidP="00F72C71">
      <w:pPr>
        <w:pStyle w:val="BodyText10Glossary"/>
      </w:pPr>
      <w:r w:rsidRPr="00F72C71">
        <w:t>Structuri de date majore:</w:t>
      </w:r>
    </w:p>
    <w:p w14:paraId="1151D1A0" w14:textId="77777777" w:rsidR="00F72C71" w:rsidRPr="00F72C71" w:rsidRDefault="00F72C71" w:rsidP="00E52FDC">
      <w:pPr>
        <w:pStyle w:val="BodyText10Glossary"/>
        <w:numPr>
          <w:ilvl w:val="0"/>
          <w:numId w:val="40"/>
        </w:numPr>
      </w:pPr>
      <w:r w:rsidRPr="00F72C71">
        <w:t>Lista de utilizatori: O listă care conține toți utilizatorii din sistem.</w:t>
      </w:r>
    </w:p>
    <w:p w14:paraId="0AE3B308" w14:textId="77777777" w:rsidR="00F72C71" w:rsidRPr="00F72C71" w:rsidRDefault="00F72C71" w:rsidP="00E52FDC">
      <w:pPr>
        <w:pStyle w:val="BodyText10Glossary"/>
        <w:numPr>
          <w:ilvl w:val="0"/>
          <w:numId w:val="40"/>
        </w:numPr>
      </w:pPr>
      <w:r w:rsidRPr="00F72C71">
        <w:t>Lista de instructori: O listă care conține toți instructorii din sistem.</w:t>
      </w:r>
    </w:p>
    <w:p w14:paraId="5C57ED75" w14:textId="77777777" w:rsidR="00F72C71" w:rsidRPr="00F72C71" w:rsidRDefault="00F72C71" w:rsidP="00E52FDC">
      <w:pPr>
        <w:pStyle w:val="BodyText10Glossary"/>
        <w:numPr>
          <w:ilvl w:val="0"/>
          <w:numId w:val="40"/>
        </w:numPr>
      </w:pPr>
      <w:r w:rsidRPr="00F72C71">
        <w:t>Lista de elevi: O listă care conține toți elevii din sistem.</w:t>
      </w:r>
    </w:p>
    <w:p w14:paraId="343D7A25" w14:textId="77777777" w:rsidR="00F72C71" w:rsidRPr="00F72C71" w:rsidRDefault="00F72C71" w:rsidP="00E52FDC">
      <w:pPr>
        <w:pStyle w:val="BodyText10Glossary"/>
        <w:numPr>
          <w:ilvl w:val="0"/>
          <w:numId w:val="40"/>
        </w:numPr>
      </w:pPr>
      <w:r w:rsidRPr="00F72C71">
        <w:t>Lista de lecții: O listă care conține toate lecțiile programate.</w:t>
      </w:r>
    </w:p>
    <w:p w14:paraId="3583B2B6" w14:textId="77777777" w:rsidR="00F72C71" w:rsidRPr="00F72C71" w:rsidRDefault="00F72C71" w:rsidP="00E52FDC">
      <w:pPr>
        <w:pStyle w:val="BodyText10Glossary"/>
        <w:numPr>
          <w:ilvl w:val="0"/>
          <w:numId w:val="40"/>
        </w:numPr>
      </w:pPr>
      <w:r w:rsidRPr="00F72C71">
        <w:t>Calendar: O reprezentare vizuală a programului de lecții.</w:t>
      </w:r>
    </w:p>
    <w:p w14:paraId="33EF4C8C" w14:textId="24B923D8" w:rsidR="00521555" w:rsidRPr="00A114E1" w:rsidRDefault="00521555" w:rsidP="008D0B6D">
      <w:pPr>
        <w:pStyle w:val="InstructionalText"/>
        <w:rPr>
          <w:lang w:val="ro-RO"/>
        </w:rPr>
      </w:pPr>
    </w:p>
    <w:p w14:paraId="33EF4C8D" w14:textId="3CFDEAE4" w:rsidR="00521555" w:rsidRPr="00A114E1" w:rsidRDefault="00956AF4" w:rsidP="00315C8A">
      <w:pPr>
        <w:pStyle w:val="Heading4"/>
        <w:rPr>
          <w:lang w:val="ro-RO"/>
        </w:rPr>
      </w:pPr>
      <w:bookmarkStart w:id="38" w:name="_Toc160527858"/>
      <w:r>
        <w:rPr>
          <w:lang w:val="ro-RO"/>
        </w:rPr>
        <w:t>Fișiere și baze de date</w:t>
      </w:r>
      <w:bookmarkEnd w:id="38"/>
    </w:p>
    <w:p w14:paraId="6687485D" w14:textId="77777777" w:rsidR="00F72C71" w:rsidRPr="00F72C71" w:rsidRDefault="00F72C71" w:rsidP="00F72C71">
      <w:pPr>
        <w:pStyle w:val="BodyText10Glossary"/>
      </w:pPr>
      <w:r w:rsidRPr="00F72C71">
        <w:t>Model de date fizic:</w:t>
      </w:r>
    </w:p>
    <w:p w14:paraId="6EF00E78" w14:textId="77777777" w:rsidR="00F72C71" w:rsidRPr="00F72C71" w:rsidRDefault="00F72C71" w:rsidP="00E52FDC">
      <w:pPr>
        <w:pStyle w:val="BodyText10Glossary"/>
        <w:numPr>
          <w:ilvl w:val="0"/>
          <w:numId w:val="41"/>
        </w:numPr>
      </w:pPr>
      <w:r w:rsidRPr="00F72C71">
        <w:t xml:space="preserve">Sistemul </w:t>
      </w:r>
      <w:proofErr w:type="gramStart"/>
      <w:r w:rsidRPr="00F72C71">
        <w:t>va</w:t>
      </w:r>
      <w:proofErr w:type="gramEnd"/>
      <w:r w:rsidRPr="00F72C71">
        <w:t xml:space="preserve"> utiliza o bază de date MySQL pentru a stoca toate datele.</w:t>
      </w:r>
    </w:p>
    <w:p w14:paraId="0A680703" w14:textId="77777777" w:rsidR="00F72C71" w:rsidRPr="00F72C71" w:rsidRDefault="00F72C71" w:rsidP="00E52FDC">
      <w:pPr>
        <w:pStyle w:val="BodyText10Glossary"/>
        <w:numPr>
          <w:ilvl w:val="0"/>
          <w:numId w:val="41"/>
        </w:numPr>
      </w:pPr>
      <w:r w:rsidRPr="00F72C71">
        <w:t>Baza de date va avea următoarele tabele:</w:t>
      </w:r>
    </w:p>
    <w:p w14:paraId="53E1A37A" w14:textId="77777777" w:rsidR="00F72C71" w:rsidRPr="00F72C71" w:rsidRDefault="00F72C71" w:rsidP="00E52FDC">
      <w:pPr>
        <w:pStyle w:val="BodyText10Glossary"/>
        <w:numPr>
          <w:ilvl w:val="1"/>
          <w:numId w:val="41"/>
        </w:numPr>
      </w:pPr>
      <w:r w:rsidRPr="00F72C71">
        <w:t>Utilizatori</w:t>
      </w:r>
    </w:p>
    <w:p w14:paraId="124971AA" w14:textId="77777777" w:rsidR="00F72C71" w:rsidRPr="00F72C71" w:rsidRDefault="00F72C71" w:rsidP="00E52FDC">
      <w:pPr>
        <w:pStyle w:val="BodyText10Glossary"/>
        <w:numPr>
          <w:ilvl w:val="1"/>
          <w:numId w:val="41"/>
        </w:numPr>
      </w:pPr>
      <w:r w:rsidRPr="00F72C71">
        <w:t>Instructori</w:t>
      </w:r>
    </w:p>
    <w:p w14:paraId="269A4147" w14:textId="77777777" w:rsidR="00F72C71" w:rsidRPr="00F72C71" w:rsidRDefault="00F72C71" w:rsidP="00E52FDC">
      <w:pPr>
        <w:pStyle w:val="BodyText10Glossary"/>
        <w:numPr>
          <w:ilvl w:val="1"/>
          <w:numId w:val="41"/>
        </w:numPr>
      </w:pPr>
      <w:r w:rsidRPr="00F72C71">
        <w:t>Elevi</w:t>
      </w:r>
    </w:p>
    <w:p w14:paraId="06C71551" w14:textId="77777777" w:rsidR="00F72C71" w:rsidRPr="00F72C71" w:rsidRDefault="00F72C71" w:rsidP="00E52FDC">
      <w:pPr>
        <w:pStyle w:val="BodyText10Glossary"/>
        <w:numPr>
          <w:ilvl w:val="1"/>
          <w:numId w:val="41"/>
        </w:numPr>
      </w:pPr>
      <w:r w:rsidRPr="00F72C71">
        <w:t>Lecții</w:t>
      </w:r>
    </w:p>
    <w:p w14:paraId="1E8973B5" w14:textId="77777777" w:rsidR="00F72C71" w:rsidRPr="00F72C71" w:rsidRDefault="00F72C71" w:rsidP="00F72C71">
      <w:pPr>
        <w:pStyle w:val="BodyText10Glossary"/>
      </w:pPr>
      <w:r w:rsidRPr="00F72C71">
        <w:t>Structuri de fișiere:</w:t>
      </w:r>
    </w:p>
    <w:p w14:paraId="1A28B1D6" w14:textId="77777777" w:rsidR="00F72C71" w:rsidRPr="00F72C71" w:rsidRDefault="00F72C71" w:rsidP="00E52FDC">
      <w:pPr>
        <w:pStyle w:val="BodyText10Glossary"/>
        <w:numPr>
          <w:ilvl w:val="0"/>
          <w:numId w:val="42"/>
        </w:numPr>
      </w:pPr>
      <w:r w:rsidRPr="00F72C71">
        <w:lastRenderedPageBreak/>
        <w:t xml:space="preserve">Fișierele de log vor fi utilizate pentru </w:t>
      </w:r>
      <w:proofErr w:type="gramStart"/>
      <w:r w:rsidRPr="00F72C71">
        <w:t>a</w:t>
      </w:r>
      <w:proofErr w:type="gramEnd"/>
      <w:r w:rsidRPr="00F72C71">
        <w:t xml:space="preserve"> înregistra toate activitățile din sistem.</w:t>
      </w:r>
    </w:p>
    <w:p w14:paraId="263B125F" w14:textId="77777777" w:rsidR="00F72C71" w:rsidRPr="00F72C71" w:rsidRDefault="00F72C71" w:rsidP="00E52FDC">
      <w:pPr>
        <w:pStyle w:val="BodyText10Glossary"/>
        <w:numPr>
          <w:ilvl w:val="0"/>
          <w:numId w:val="42"/>
        </w:numPr>
      </w:pPr>
      <w:r w:rsidRPr="00F72C71">
        <w:t>Fișierele de configurare vor fi utilizate pentru a stoca setările de sistem.</w:t>
      </w:r>
    </w:p>
    <w:p w14:paraId="2FE72E56" w14:textId="2A9CB9D1" w:rsidR="00956AF4" w:rsidRPr="00956AF4" w:rsidRDefault="00956AF4" w:rsidP="00956AF4">
      <w:pPr>
        <w:pStyle w:val="InstructionalText"/>
        <w:rPr>
          <w:lang w:val="ro-RO"/>
        </w:rPr>
      </w:pPr>
    </w:p>
    <w:p w14:paraId="33EF4C8F" w14:textId="5B995ACF" w:rsidR="00521555" w:rsidRPr="00A114E1" w:rsidRDefault="00956AF4" w:rsidP="00315C8A">
      <w:pPr>
        <w:pStyle w:val="Heading5"/>
        <w:rPr>
          <w:lang w:val="ro-RO"/>
        </w:rPr>
      </w:pPr>
      <w:r>
        <w:rPr>
          <w:lang w:val="ro-RO"/>
        </w:rPr>
        <w:t>Baze de date</w:t>
      </w:r>
    </w:p>
    <w:p w14:paraId="4A914CC6" w14:textId="77777777" w:rsidR="00F72C71" w:rsidRPr="00F72C71" w:rsidRDefault="00F72C71" w:rsidP="00F72C71">
      <w:pPr>
        <w:pStyle w:val="BodyText10Glossary"/>
      </w:pPr>
      <w:r w:rsidRPr="00F72C71">
        <w:t>Tabelul Utilizatori:</w:t>
      </w:r>
    </w:p>
    <w:p w14:paraId="433B30C1" w14:textId="77777777" w:rsidR="00F72C71" w:rsidRPr="00F72C71" w:rsidRDefault="00F72C71" w:rsidP="00E52FDC">
      <w:pPr>
        <w:pStyle w:val="BodyText10Glossary"/>
        <w:numPr>
          <w:ilvl w:val="0"/>
          <w:numId w:val="43"/>
        </w:numPr>
      </w:pPr>
      <w:r w:rsidRPr="00F72C71">
        <w:t>ID: Int, Primary Key</w:t>
      </w:r>
    </w:p>
    <w:p w14:paraId="50CA3A5F" w14:textId="77777777" w:rsidR="00F72C71" w:rsidRPr="00F72C71" w:rsidRDefault="00F72C71" w:rsidP="00E52FDC">
      <w:pPr>
        <w:pStyle w:val="BodyText10Glossary"/>
        <w:numPr>
          <w:ilvl w:val="0"/>
          <w:numId w:val="43"/>
        </w:numPr>
      </w:pPr>
      <w:r w:rsidRPr="00F72C71">
        <w:t>Nume: String(255)</w:t>
      </w:r>
    </w:p>
    <w:p w14:paraId="792E3BAE" w14:textId="77777777" w:rsidR="00F72C71" w:rsidRPr="00F72C71" w:rsidRDefault="00F72C71" w:rsidP="00E52FDC">
      <w:pPr>
        <w:pStyle w:val="BodyText10Glossary"/>
        <w:numPr>
          <w:ilvl w:val="0"/>
          <w:numId w:val="43"/>
        </w:numPr>
      </w:pPr>
      <w:r w:rsidRPr="00F72C71">
        <w:t>Prenume: String(255)</w:t>
      </w:r>
    </w:p>
    <w:p w14:paraId="7DB474FF" w14:textId="77777777" w:rsidR="00F72C71" w:rsidRPr="00F72C71" w:rsidRDefault="00F72C71" w:rsidP="00E52FDC">
      <w:pPr>
        <w:pStyle w:val="BodyText10Glossary"/>
        <w:numPr>
          <w:ilvl w:val="0"/>
          <w:numId w:val="43"/>
        </w:numPr>
      </w:pPr>
      <w:r w:rsidRPr="00F72C71">
        <w:t>Email: String(255)</w:t>
      </w:r>
    </w:p>
    <w:p w14:paraId="0EF96555" w14:textId="77777777" w:rsidR="00F72C71" w:rsidRPr="00F72C71" w:rsidRDefault="00F72C71" w:rsidP="00E52FDC">
      <w:pPr>
        <w:pStyle w:val="BodyText10Glossary"/>
        <w:numPr>
          <w:ilvl w:val="0"/>
          <w:numId w:val="43"/>
        </w:numPr>
      </w:pPr>
      <w:r w:rsidRPr="00F72C71">
        <w:t>Parola: String(255)</w:t>
      </w:r>
    </w:p>
    <w:p w14:paraId="10B129C0" w14:textId="77777777" w:rsidR="00F72C71" w:rsidRPr="00F72C71" w:rsidRDefault="00F72C71" w:rsidP="00E52FDC">
      <w:pPr>
        <w:pStyle w:val="BodyText10Glossary"/>
        <w:numPr>
          <w:ilvl w:val="0"/>
          <w:numId w:val="43"/>
        </w:numPr>
      </w:pPr>
      <w:r w:rsidRPr="00F72C71">
        <w:t>Tip_utilizator: String(255)</w:t>
      </w:r>
    </w:p>
    <w:p w14:paraId="779B633E" w14:textId="77777777" w:rsidR="00F72C71" w:rsidRPr="00F72C71" w:rsidRDefault="00F72C71" w:rsidP="00F72C71">
      <w:pPr>
        <w:pStyle w:val="BodyText10Glossary"/>
      </w:pPr>
      <w:r w:rsidRPr="00F72C71">
        <w:t>Tabelul Instructori:</w:t>
      </w:r>
    </w:p>
    <w:p w14:paraId="1F3B4014" w14:textId="77777777" w:rsidR="00F72C71" w:rsidRPr="00F72C71" w:rsidRDefault="00F72C71" w:rsidP="00E52FDC">
      <w:pPr>
        <w:pStyle w:val="BodyText10Glossary"/>
        <w:numPr>
          <w:ilvl w:val="0"/>
          <w:numId w:val="44"/>
        </w:numPr>
      </w:pPr>
      <w:r w:rsidRPr="00F72C71">
        <w:t>ID: Int, Primary Key, Foreign Key (References Utilizatori.ID)</w:t>
      </w:r>
    </w:p>
    <w:p w14:paraId="3F16112A" w14:textId="77777777" w:rsidR="00F72C71" w:rsidRPr="00F72C71" w:rsidRDefault="00F72C71" w:rsidP="00E52FDC">
      <w:pPr>
        <w:pStyle w:val="BodyText10Glossary"/>
        <w:numPr>
          <w:ilvl w:val="0"/>
          <w:numId w:val="44"/>
        </w:numPr>
      </w:pPr>
      <w:r w:rsidRPr="00F72C71">
        <w:t>Specializare: String(255)</w:t>
      </w:r>
    </w:p>
    <w:p w14:paraId="4C9D4030" w14:textId="77777777" w:rsidR="00F72C71" w:rsidRPr="00F72C71" w:rsidRDefault="00F72C71" w:rsidP="00E52FDC">
      <w:pPr>
        <w:pStyle w:val="BodyText10Glossary"/>
        <w:numPr>
          <w:ilvl w:val="0"/>
          <w:numId w:val="44"/>
        </w:numPr>
      </w:pPr>
      <w:r w:rsidRPr="00F72C71">
        <w:t>Experienta: Int</w:t>
      </w:r>
    </w:p>
    <w:p w14:paraId="47B459AA" w14:textId="77777777" w:rsidR="00F72C71" w:rsidRPr="00F72C71" w:rsidRDefault="00F72C71" w:rsidP="00F72C71">
      <w:pPr>
        <w:pStyle w:val="BodyText10Glossary"/>
      </w:pPr>
      <w:r w:rsidRPr="00F72C71">
        <w:t>Tabelul Elevi:</w:t>
      </w:r>
    </w:p>
    <w:p w14:paraId="6CE09BA2" w14:textId="77777777" w:rsidR="00F72C71" w:rsidRPr="00F72C71" w:rsidRDefault="00F72C71" w:rsidP="00E52FDC">
      <w:pPr>
        <w:pStyle w:val="BodyText10Glossary"/>
        <w:numPr>
          <w:ilvl w:val="0"/>
          <w:numId w:val="45"/>
        </w:numPr>
      </w:pPr>
      <w:r w:rsidRPr="00F72C71">
        <w:t>ID: Int, Primary Key, Foreign Key (References Utilizatori.ID)</w:t>
      </w:r>
    </w:p>
    <w:p w14:paraId="7FBF7DA0" w14:textId="77777777" w:rsidR="00F72C71" w:rsidRPr="00F72C71" w:rsidRDefault="00F72C71" w:rsidP="00E52FDC">
      <w:pPr>
        <w:pStyle w:val="BodyText10Glossary"/>
        <w:numPr>
          <w:ilvl w:val="0"/>
          <w:numId w:val="45"/>
        </w:numPr>
      </w:pPr>
      <w:r w:rsidRPr="00F72C71">
        <w:t>Nivel_schi: String(255)</w:t>
      </w:r>
    </w:p>
    <w:p w14:paraId="704352FE" w14:textId="77777777" w:rsidR="00F72C71" w:rsidRPr="00F72C71" w:rsidRDefault="00F72C71" w:rsidP="00F72C71">
      <w:pPr>
        <w:pStyle w:val="BodyText10Glossary"/>
      </w:pPr>
      <w:r w:rsidRPr="00F72C71">
        <w:t>Tabelul Lecții:</w:t>
      </w:r>
    </w:p>
    <w:p w14:paraId="61D3BB74" w14:textId="77777777" w:rsidR="00F72C71" w:rsidRPr="00F72C71" w:rsidRDefault="00F72C71" w:rsidP="00E52FDC">
      <w:pPr>
        <w:pStyle w:val="BodyText10Glossary"/>
        <w:numPr>
          <w:ilvl w:val="0"/>
          <w:numId w:val="46"/>
        </w:numPr>
      </w:pPr>
      <w:r w:rsidRPr="00F72C71">
        <w:t>ID: Int, Primary Key</w:t>
      </w:r>
    </w:p>
    <w:p w14:paraId="12CB419C" w14:textId="77777777" w:rsidR="00F72C71" w:rsidRPr="00F72C71" w:rsidRDefault="00F72C71" w:rsidP="00E52FDC">
      <w:pPr>
        <w:pStyle w:val="BodyText10Glossary"/>
        <w:numPr>
          <w:ilvl w:val="0"/>
          <w:numId w:val="46"/>
        </w:numPr>
      </w:pPr>
      <w:r w:rsidRPr="00F72C71">
        <w:t>Data: Date</w:t>
      </w:r>
    </w:p>
    <w:p w14:paraId="1AA0C9CD" w14:textId="77777777" w:rsidR="00F72C71" w:rsidRPr="00F72C71" w:rsidRDefault="00F72C71" w:rsidP="00E52FDC">
      <w:pPr>
        <w:pStyle w:val="BodyText10Glossary"/>
        <w:numPr>
          <w:ilvl w:val="0"/>
          <w:numId w:val="46"/>
        </w:numPr>
      </w:pPr>
      <w:r w:rsidRPr="00F72C71">
        <w:t>Ora: Time</w:t>
      </w:r>
    </w:p>
    <w:p w14:paraId="256A85EE" w14:textId="77777777" w:rsidR="00F72C71" w:rsidRPr="00F72C71" w:rsidRDefault="00F72C71" w:rsidP="00E52FDC">
      <w:pPr>
        <w:pStyle w:val="BodyText10Glossary"/>
        <w:numPr>
          <w:ilvl w:val="0"/>
          <w:numId w:val="46"/>
        </w:numPr>
      </w:pPr>
      <w:r w:rsidRPr="00F72C71">
        <w:t>Durata: Int</w:t>
      </w:r>
    </w:p>
    <w:p w14:paraId="02A0C7BE" w14:textId="77777777" w:rsidR="00F72C71" w:rsidRPr="00F72C71" w:rsidRDefault="00F72C71" w:rsidP="00E52FDC">
      <w:pPr>
        <w:pStyle w:val="BodyText10Glossary"/>
        <w:numPr>
          <w:ilvl w:val="0"/>
          <w:numId w:val="46"/>
        </w:numPr>
      </w:pPr>
      <w:r w:rsidRPr="00F72C71">
        <w:t>ID_instructor: Int, Foreign Key (References Instructori.ID)</w:t>
      </w:r>
    </w:p>
    <w:p w14:paraId="6D1B740D" w14:textId="77777777" w:rsidR="00F72C71" w:rsidRPr="00F72C71" w:rsidRDefault="00F72C71" w:rsidP="00E52FDC">
      <w:pPr>
        <w:pStyle w:val="BodyText10Glossary"/>
        <w:numPr>
          <w:ilvl w:val="0"/>
          <w:numId w:val="46"/>
        </w:numPr>
      </w:pPr>
      <w:r w:rsidRPr="00F72C71">
        <w:t>ID_elev: Int, Foreign Key (References Elevi.ID)</w:t>
      </w:r>
    </w:p>
    <w:p w14:paraId="33EF4C91" w14:textId="111911A4" w:rsidR="00521555" w:rsidRPr="00A114E1" w:rsidRDefault="00956AF4" w:rsidP="00315C8A">
      <w:pPr>
        <w:pStyle w:val="Heading5"/>
        <w:rPr>
          <w:lang w:val="ro-RO"/>
        </w:rPr>
      </w:pPr>
      <w:r>
        <w:rPr>
          <w:lang w:val="ro-RO"/>
        </w:rPr>
        <w:t>Fișiere non-DBMS</w:t>
      </w:r>
    </w:p>
    <w:p w14:paraId="7B42B311" w14:textId="77777777" w:rsidR="00F72C71" w:rsidRPr="00F72C71" w:rsidRDefault="00F72C71" w:rsidP="00F72C71">
      <w:pPr>
        <w:pStyle w:val="BodyText10Glossary"/>
      </w:pPr>
      <w:bookmarkStart w:id="39" w:name="_Toc160527859"/>
      <w:r w:rsidRPr="00F72C71">
        <w:t>Fișiere de log:</w:t>
      </w:r>
    </w:p>
    <w:p w14:paraId="48DC7C00" w14:textId="77777777" w:rsidR="00F72C71" w:rsidRPr="00F72C71" w:rsidRDefault="00F72C71" w:rsidP="00E52FDC">
      <w:pPr>
        <w:pStyle w:val="BodyText10Glossary"/>
        <w:numPr>
          <w:ilvl w:val="0"/>
          <w:numId w:val="47"/>
        </w:numPr>
      </w:pPr>
      <w:r w:rsidRPr="00F72C71">
        <w:t>Locație: /var/log/aplicatie</w:t>
      </w:r>
    </w:p>
    <w:p w14:paraId="4D8DEA56" w14:textId="77777777" w:rsidR="00F72C71" w:rsidRPr="00F72C71" w:rsidRDefault="00F72C71" w:rsidP="00E52FDC">
      <w:pPr>
        <w:pStyle w:val="BodyText10Glossary"/>
        <w:numPr>
          <w:ilvl w:val="0"/>
          <w:numId w:val="47"/>
        </w:numPr>
      </w:pPr>
      <w:r w:rsidRPr="00F72C71">
        <w:t>Tip: Text</w:t>
      </w:r>
    </w:p>
    <w:p w14:paraId="5863B304" w14:textId="77777777" w:rsidR="00F72C71" w:rsidRPr="00F72C71" w:rsidRDefault="00F72C71" w:rsidP="00E52FDC">
      <w:pPr>
        <w:pStyle w:val="BodyText10Glossary"/>
        <w:numPr>
          <w:ilvl w:val="0"/>
          <w:numId w:val="47"/>
        </w:numPr>
      </w:pPr>
      <w:r w:rsidRPr="00F72C71">
        <w:t>Utilizare: Înregistrarea tuturor activităților din sistem</w:t>
      </w:r>
    </w:p>
    <w:p w14:paraId="03D78F20" w14:textId="77777777" w:rsidR="00F72C71" w:rsidRPr="00F72C71" w:rsidRDefault="00F72C71" w:rsidP="00E52FDC">
      <w:pPr>
        <w:pStyle w:val="BodyText10Glossary"/>
        <w:numPr>
          <w:ilvl w:val="0"/>
          <w:numId w:val="47"/>
        </w:numPr>
      </w:pPr>
      <w:r w:rsidRPr="00F72C71">
        <w:t>Acces: Citire/scriere</w:t>
      </w:r>
    </w:p>
    <w:p w14:paraId="7F9A7CF6" w14:textId="77777777" w:rsidR="00F72C71" w:rsidRPr="00F72C71" w:rsidRDefault="00F72C71" w:rsidP="00E52FDC">
      <w:pPr>
        <w:pStyle w:val="BodyText10Glossary"/>
        <w:numPr>
          <w:ilvl w:val="0"/>
          <w:numId w:val="47"/>
        </w:numPr>
      </w:pPr>
      <w:r w:rsidRPr="00F72C71">
        <w:t>Module: Toate modulele</w:t>
      </w:r>
    </w:p>
    <w:p w14:paraId="64B8EE5D" w14:textId="77777777" w:rsidR="00F72C71" w:rsidRPr="00F72C71" w:rsidRDefault="00F72C71" w:rsidP="00F72C71">
      <w:pPr>
        <w:pStyle w:val="BodyText10Glossary"/>
      </w:pPr>
      <w:r w:rsidRPr="00F72C71">
        <w:t>Fișiere de configurare:</w:t>
      </w:r>
    </w:p>
    <w:p w14:paraId="259D4F83" w14:textId="77777777" w:rsidR="00F72C71" w:rsidRPr="00F72C71" w:rsidRDefault="00F72C71" w:rsidP="00E52FDC">
      <w:pPr>
        <w:pStyle w:val="BodyText10Glossary"/>
        <w:numPr>
          <w:ilvl w:val="0"/>
          <w:numId w:val="48"/>
        </w:numPr>
      </w:pPr>
      <w:r w:rsidRPr="00F72C71">
        <w:t>Locație: /etc/aplicatie</w:t>
      </w:r>
    </w:p>
    <w:p w14:paraId="1F001362" w14:textId="77777777" w:rsidR="00F72C71" w:rsidRPr="00F72C71" w:rsidRDefault="00F72C71" w:rsidP="00E52FDC">
      <w:pPr>
        <w:pStyle w:val="BodyText10Glossary"/>
        <w:numPr>
          <w:ilvl w:val="0"/>
          <w:numId w:val="48"/>
        </w:numPr>
      </w:pPr>
      <w:r w:rsidRPr="00F72C71">
        <w:t>Tip: INI</w:t>
      </w:r>
    </w:p>
    <w:p w14:paraId="60F45251" w14:textId="77777777" w:rsidR="00F72C71" w:rsidRPr="00F72C71" w:rsidRDefault="00F72C71" w:rsidP="00E52FDC">
      <w:pPr>
        <w:pStyle w:val="BodyText10Glossary"/>
        <w:numPr>
          <w:ilvl w:val="0"/>
          <w:numId w:val="48"/>
        </w:numPr>
      </w:pPr>
      <w:r w:rsidRPr="00F72C71">
        <w:lastRenderedPageBreak/>
        <w:t>Utilizare: Stocarea setărilor de sistem</w:t>
      </w:r>
    </w:p>
    <w:p w14:paraId="1806E4B7" w14:textId="77777777" w:rsidR="00F72C71" w:rsidRPr="00F72C71" w:rsidRDefault="00F72C71" w:rsidP="00E52FDC">
      <w:pPr>
        <w:pStyle w:val="BodyText10Glossary"/>
        <w:numPr>
          <w:ilvl w:val="0"/>
          <w:numId w:val="48"/>
        </w:numPr>
      </w:pPr>
      <w:r w:rsidRPr="00F72C71">
        <w:t>Acces: Citire/scriere</w:t>
      </w:r>
    </w:p>
    <w:p w14:paraId="5B80FA8C" w14:textId="77777777" w:rsidR="00F72C71" w:rsidRPr="00F72C71" w:rsidRDefault="00F72C71" w:rsidP="00E52FDC">
      <w:pPr>
        <w:pStyle w:val="BodyText10Glossary"/>
        <w:numPr>
          <w:ilvl w:val="0"/>
          <w:numId w:val="48"/>
        </w:numPr>
      </w:pPr>
      <w:r w:rsidRPr="00F72C71">
        <w:t>Module: Toate modulele</w:t>
      </w:r>
    </w:p>
    <w:p w14:paraId="33EF4C99" w14:textId="1203E602" w:rsidR="00521555" w:rsidRPr="00A114E1" w:rsidRDefault="00956AF4" w:rsidP="00315C8A">
      <w:pPr>
        <w:pStyle w:val="Heading3"/>
        <w:rPr>
          <w:lang w:val="ro-RO"/>
        </w:rPr>
      </w:pPr>
      <w:r>
        <w:rPr>
          <w:lang w:val="ro-RO"/>
        </w:rPr>
        <w:t>Conversii de date</w:t>
      </w:r>
      <w:bookmarkEnd w:id="39"/>
    </w:p>
    <w:p w14:paraId="49A68733" w14:textId="77777777" w:rsidR="00F72C71" w:rsidRPr="00F72C71" w:rsidRDefault="00F72C71" w:rsidP="00F72C71">
      <w:pPr>
        <w:pStyle w:val="BodyText10Glossary"/>
      </w:pPr>
      <w:bookmarkStart w:id="40" w:name="_Toc160527860"/>
      <w:r w:rsidRPr="00F72C71">
        <w:t>Tipuri de conversii:</w:t>
      </w:r>
    </w:p>
    <w:p w14:paraId="149D8420" w14:textId="77777777" w:rsidR="00F72C71" w:rsidRPr="00F72C71" w:rsidRDefault="00F72C71" w:rsidP="00E52FDC">
      <w:pPr>
        <w:pStyle w:val="BodyText10Glossary"/>
        <w:numPr>
          <w:ilvl w:val="0"/>
          <w:numId w:val="49"/>
        </w:numPr>
      </w:pPr>
      <w:r w:rsidRPr="00F72C71">
        <w:t>Importul datelor despre instructori și elevi din baza de date existentă a școlii de schi.</w:t>
      </w:r>
    </w:p>
    <w:p w14:paraId="79E275DF" w14:textId="77777777" w:rsidR="00F72C71" w:rsidRPr="00F72C71" w:rsidRDefault="00F72C71" w:rsidP="00E52FDC">
      <w:pPr>
        <w:pStyle w:val="BodyText10Glossary"/>
        <w:numPr>
          <w:ilvl w:val="0"/>
          <w:numId w:val="49"/>
        </w:numPr>
      </w:pPr>
      <w:r w:rsidRPr="00F72C71">
        <w:t>Conversia datelor din formatul existent în formatul compatibil cu sistemul nou.</w:t>
      </w:r>
    </w:p>
    <w:p w14:paraId="7FD0D954" w14:textId="77777777" w:rsidR="00F72C71" w:rsidRPr="00F72C71" w:rsidRDefault="00F72C71" w:rsidP="00E52FDC">
      <w:pPr>
        <w:pStyle w:val="BodyText10Glossary"/>
        <w:numPr>
          <w:ilvl w:val="0"/>
          <w:numId w:val="49"/>
        </w:numPr>
      </w:pPr>
      <w:r w:rsidRPr="00F72C71">
        <w:t>Validarea datelor pentru a se asigura acuratețea și completitudinea.</w:t>
      </w:r>
    </w:p>
    <w:p w14:paraId="0A2E6C52" w14:textId="77777777" w:rsidR="00F72C71" w:rsidRPr="00F72C71" w:rsidRDefault="00F72C71" w:rsidP="00F72C71">
      <w:pPr>
        <w:pStyle w:val="BodyText10Glossary"/>
      </w:pPr>
      <w:r w:rsidRPr="00F72C71">
        <w:t>Instrumente și metode:</w:t>
      </w:r>
    </w:p>
    <w:p w14:paraId="31FE428F" w14:textId="77777777" w:rsidR="00F72C71" w:rsidRPr="00F72C71" w:rsidRDefault="00F72C71" w:rsidP="00E52FDC">
      <w:pPr>
        <w:pStyle w:val="BodyText10Glossary"/>
        <w:numPr>
          <w:ilvl w:val="0"/>
          <w:numId w:val="50"/>
        </w:numPr>
      </w:pPr>
      <w:r w:rsidRPr="00F72C71">
        <w:t xml:space="preserve">Se vor utiliza scripturi SQL pentru </w:t>
      </w:r>
      <w:proofErr w:type="gramStart"/>
      <w:r w:rsidRPr="00F72C71">
        <w:t>a</w:t>
      </w:r>
      <w:proofErr w:type="gramEnd"/>
      <w:r w:rsidRPr="00F72C71">
        <w:t xml:space="preserve"> extrage datele din baza de date existentă.</w:t>
      </w:r>
    </w:p>
    <w:p w14:paraId="024C2758" w14:textId="77777777" w:rsidR="00F72C71" w:rsidRPr="00F72C71" w:rsidRDefault="00F72C71" w:rsidP="00E52FDC">
      <w:pPr>
        <w:pStyle w:val="BodyText10Glossary"/>
        <w:numPr>
          <w:ilvl w:val="0"/>
          <w:numId w:val="50"/>
        </w:numPr>
      </w:pPr>
      <w:r w:rsidRPr="00F72C71">
        <w:t xml:space="preserve">Se </w:t>
      </w:r>
      <w:proofErr w:type="gramStart"/>
      <w:r w:rsidRPr="00F72C71">
        <w:t>va</w:t>
      </w:r>
      <w:proofErr w:type="gramEnd"/>
      <w:r w:rsidRPr="00F72C71">
        <w:t xml:space="preserve"> utiliza un program de conversie de date pentru a converti datele în formatul nou.</w:t>
      </w:r>
    </w:p>
    <w:p w14:paraId="3E8E01B5" w14:textId="77777777" w:rsidR="00F72C71" w:rsidRPr="00F72C71" w:rsidRDefault="00F72C71" w:rsidP="00E52FDC">
      <w:pPr>
        <w:pStyle w:val="BodyText10Glossary"/>
        <w:numPr>
          <w:ilvl w:val="0"/>
          <w:numId w:val="50"/>
        </w:numPr>
      </w:pPr>
      <w:r w:rsidRPr="00F72C71">
        <w:t>Se vor utiliza reguli de validare pentru a verifica acuratețea și completitudinea datelor.</w:t>
      </w:r>
    </w:p>
    <w:p w14:paraId="68E45312" w14:textId="77777777" w:rsidR="00F72C71" w:rsidRPr="00F72C71" w:rsidRDefault="00F72C71" w:rsidP="00F72C71">
      <w:pPr>
        <w:pStyle w:val="BodyText10Glossary"/>
      </w:pPr>
      <w:r w:rsidRPr="00F72C71">
        <w:t>Planificare:</w:t>
      </w:r>
    </w:p>
    <w:p w14:paraId="1A53D3F9" w14:textId="77777777" w:rsidR="00F72C71" w:rsidRPr="00F72C71" w:rsidRDefault="00F72C71" w:rsidP="00E52FDC">
      <w:pPr>
        <w:pStyle w:val="BodyText10Glossary"/>
        <w:numPr>
          <w:ilvl w:val="0"/>
          <w:numId w:val="51"/>
        </w:numPr>
      </w:pPr>
      <w:r w:rsidRPr="00F72C71">
        <w:t>Conversiile de date vor fi efectuate înainte de lansarea sistemului nou.</w:t>
      </w:r>
    </w:p>
    <w:p w14:paraId="1CF7C9A8" w14:textId="77777777" w:rsidR="00F72C71" w:rsidRPr="00F72C71" w:rsidRDefault="00F72C71" w:rsidP="00E52FDC">
      <w:pPr>
        <w:pStyle w:val="BodyText10Glossary"/>
        <w:numPr>
          <w:ilvl w:val="0"/>
          <w:numId w:val="51"/>
        </w:numPr>
      </w:pPr>
      <w:r w:rsidRPr="00F72C71">
        <w:t xml:space="preserve">Se </w:t>
      </w:r>
      <w:proofErr w:type="gramStart"/>
      <w:r w:rsidRPr="00F72C71">
        <w:t>va</w:t>
      </w:r>
      <w:proofErr w:type="gramEnd"/>
      <w:r w:rsidRPr="00F72C71">
        <w:t xml:space="preserve"> efectua o testare completă a conversiilor de date pentru a se asigura că datele sunt transferate cu succes.</w:t>
      </w:r>
    </w:p>
    <w:p w14:paraId="33EF4C9B" w14:textId="412EC33B" w:rsidR="00521555" w:rsidRPr="00A114E1" w:rsidRDefault="00956AF4" w:rsidP="00315C8A">
      <w:pPr>
        <w:pStyle w:val="Heading3"/>
        <w:rPr>
          <w:lang w:val="ro-RO"/>
        </w:rPr>
      </w:pPr>
      <w:r>
        <w:rPr>
          <w:lang w:val="ro-RO"/>
        </w:rPr>
        <w:t>Interfețe utilizator</w:t>
      </w:r>
      <w:bookmarkEnd w:id="40"/>
    </w:p>
    <w:p w14:paraId="5D651C8F" w14:textId="77777777" w:rsidR="00F72C71" w:rsidRPr="00F72C71" w:rsidRDefault="00F72C71" w:rsidP="00F72C71">
      <w:pPr>
        <w:pStyle w:val="BodyText10Glossary"/>
      </w:pPr>
      <w:bookmarkStart w:id="41" w:name="_Toc403385959"/>
      <w:bookmarkStart w:id="42" w:name="_Toc160527861"/>
      <w:r w:rsidRPr="00F72C71">
        <w:t>Clase de utilizatori:</w:t>
      </w:r>
    </w:p>
    <w:p w14:paraId="0B0574D7" w14:textId="77777777" w:rsidR="00F72C71" w:rsidRPr="00F72C71" w:rsidRDefault="00F72C71" w:rsidP="00E52FDC">
      <w:pPr>
        <w:pStyle w:val="BodyText10Glossary"/>
        <w:numPr>
          <w:ilvl w:val="0"/>
          <w:numId w:val="52"/>
        </w:numPr>
      </w:pPr>
      <w:r w:rsidRPr="00F72C71">
        <w:t>Instructori</w:t>
      </w:r>
    </w:p>
    <w:p w14:paraId="6B601C3E" w14:textId="77777777" w:rsidR="00F72C71" w:rsidRPr="00F72C71" w:rsidRDefault="00F72C71" w:rsidP="00E52FDC">
      <w:pPr>
        <w:pStyle w:val="BodyText10Glossary"/>
        <w:numPr>
          <w:ilvl w:val="0"/>
          <w:numId w:val="52"/>
        </w:numPr>
      </w:pPr>
      <w:r w:rsidRPr="00F72C71">
        <w:t>Elevi</w:t>
      </w:r>
    </w:p>
    <w:p w14:paraId="612862F1" w14:textId="77777777" w:rsidR="00F72C71" w:rsidRPr="00F72C71" w:rsidRDefault="00F72C71" w:rsidP="00E52FDC">
      <w:pPr>
        <w:pStyle w:val="BodyText10Glossary"/>
        <w:numPr>
          <w:ilvl w:val="0"/>
          <w:numId w:val="52"/>
        </w:numPr>
      </w:pPr>
      <w:r w:rsidRPr="00F72C71">
        <w:t>Administrator</w:t>
      </w:r>
    </w:p>
    <w:p w14:paraId="33EF4C9D" w14:textId="4CA729D1" w:rsidR="00892260" w:rsidRPr="00A114E1" w:rsidRDefault="00892260" w:rsidP="00315C8A">
      <w:pPr>
        <w:pStyle w:val="Heading4"/>
        <w:rPr>
          <w:lang w:val="ro-RO"/>
        </w:rPr>
      </w:pPr>
      <w:r w:rsidRPr="00A114E1">
        <w:rPr>
          <w:lang w:val="ro-RO"/>
        </w:rPr>
        <w:t>In</w:t>
      </w:r>
      <w:bookmarkEnd w:id="41"/>
      <w:r w:rsidR="00956AF4">
        <w:rPr>
          <w:lang w:val="ro-RO"/>
        </w:rPr>
        <w:t>trări</w:t>
      </w:r>
      <w:bookmarkEnd w:id="42"/>
    </w:p>
    <w:p w14:paraId="1635AD3E" w14:textId="77777777" w:rsidR="00F72C71" w:rsidRPr="00F72C71" w:rsidRDefault="00F72C71" w:rsidP="00F72C71">
      <w:pPr>
        <w:pStyle w:val="BodyText10Glossary"/>
      </w:pPr>
      <w:bookmarkStart w:id="43" w:name="_Toc160527862"/>
      <w:r w:rsidRPr="00F72C71">
        <w:t>Instructori:</w:t>
      </w:r>
    </w:p>
    <w:p w14:paraId="2443DCEC" w14:textId="77777777" w:rsidR="00F72C71" w:rsidRPr="00F72C71" w:rsidRDefault="00F72C71" w:rsidP="00E52FDC">
      <w:pPr>
        <w:pStyle w:val="BodyText10Glossary"/>
        <w:numPr>
          <w:ilvl w:val="0"/>
          <w:numId w:val="53"/>
        </w:numPr>
      </w:pPr>
      <w:r w:rsidRPr="00F72C71">
        <w:t>Formular de conectare</w:t>
      </w:r>
    </w:p>
    <w:p w14:paraId="5A7F0274" w14:textId="77777777" w:rsidR="00F72C71" w:rsidRPr="00F72C71" w:rsidRDefault="00F72C71" w:rsidP="00E52FDC">
      <w:pPr>
        <w:pStyle w:val="BodyText10Glossary"/>
        <w:numPr>
          <w:ilvl w:val="0"/>
          <w:numId w:val="53"/>
        </w:numPr>
      </w:pPr>
      <w:r w:rsidRPr="00F72C71">
        <w:t>Formular de înregistrare</w:t>
      </w:r>
    </w:p>
    <w:p w14:paraId="558E093C" w14:textId="77777777" w:rsidR="00F72C71" w:rsidRPr="00F72C71" w:rsidRDefault="00F72C71" w:rsidP="00E52FDC">
      <w:pPr>
        <w:pStyle w:val="BodyText10Glossary"/>
        <w:numPr>
          <w:ilvl w:val="0"/>
          <w:numId w:val="53"/>
        </w:numPr>
      </w:pPr>
      <w:r w:rsidRPr="00F72C71">
        <w:t>Calendar pentru programarea lecțiilor</w:t>
      </w:r>
    </w:p>
    <w:p w14:paraId="45052E9E" w14:textId="77777777" w:rsidR="00F72C71" w:rsidRPr="00F72C71" w:rsidRDefault="00F72C71" w:rsidP="00E52FDC">
      <w:pPr>
        <w:pStyle w:val="BodyText10Glossary"/>
        <w:numPr>
          <w:ilvl w:val="0"/>
          <w:numId w:val="53"/>
        </w:numPr>
      </w:pPr>
      <w:r w:rsidRPr="00F72C71">
        <w:t>Formular de rezervare a lecțiilor</w:t>
      </w:r>
    </w:p>
    <w:p w14:paraId="72DA4BD8" w14:textId="77777777" w:rsidR="00F72C71" w:rsidRPr="00F72C71" w:rsidRDefault="00F72C71" w:rsidP="00E52FDC">
      <w:pPr>
        <w:pStyle w:val="BodyText10Glossary"/>
        <w:numPr>
          <w:ilvl w:val="0"/>
          <w:numId w:val="53"/>
        </w:numPr>
      </w:pPr>
      <w:r w:rsidRPr="00F72C71">
        <w:t>Sistem de mesagerie</w:t>
      </w:r>
    </w:p>
    <w:p w14:paraId="3B9CA59D" w14:textId="77777777" w:rsidR="00F72C71" w:rsidRPr="00F72C71" w:rsidRDefault="00F72C71" w:rsidP="00F72C71">
      <w:pPr>
        <w:pStyle w:val="BodyText10Glossary"/>
      </w:pPr>
      <w:r w:rsidRPr="00F72C71">
        <w:t>Elevi:</w:t>
      </w:r>
    </w:p>
    <w:p w14:paraId="038A5387" w14:textId="77777777" w:rsidR="00F72C71" w:rsidRPr="00F72C71" w:rsidRDefault="00F72C71" w:rsidP="00E52FDC">
      <w:pPr>
        <w:pStyle w:val="BodyText10Glossary"/>
        <w:numPr>
          <w:ilvl w:val="0"/>
          <w:numId w:val="54"/>
        </w:numPr>
      </w:pPr>
      <w:r w:rsidRPr="00F72C71">
        <w:t>Formular de conectare</w:t>
      </w:r>
    </w:p>
    <w:p w14:paraId="6CB30D33" w14:textId="77777777" w:rsidR="00F72C71" w:rsidRPr="00F72C71" w:rsidRDefault="00F72C71" w:rsidP="00E52FDC">
      <w:pPr>
        <w:pStyle w:val="BodyText10Glossary"/>
        <w:numPr>
          <w:ilvl w:val="0"/>
          <w:numId w:val="54"/>
        </w:numPr>
      </w:pPr>
      <w:r w:rsidRPr="00F72C71">
        <w:t>Formular de înregistrare</w:t>
      </w:r>
    </w:p>
    <w:p w14:paraId="2C0E4F58" w14:textId="77777777" w:rsidR="00F72C71" w:rsidRPr="00F72C71" w:rsidRDefault="00F72C71" w:rsidP="00E52FDC">
      <w:pPr>
        <w:pStyle w:val="BodyText10Glossary"/>
        <w:numPr>
          <w:ilvl w:val="0"/>
          <w:numId w:val="54"/>
        </w:numPr>
      </w:pPr>
      <w:r w:rsidRPr="00F72C71">
        <w:t>Calendar pentru vizualizarea programului instructorilor</w:t>
      </w:r>
    </w:p>
    <w:p w14:paraId="3C06B983" w14:textId="77777777" w:rsidR="00F72C71" w:rsidRPr="00F72C71" w:rsidRDefault="00F72C71" w:rsidP="00E52FDC">
      <w:pPr>
        <w:pStyle w:val="BodyText10Glossary"/>
        <w:numPr>
          <w:ilvl w:val="0"/>
          <w:numId w:val="54"/>
        </w:numPr>
      </w:pPr>
      <w:r w:rsidRPr="00F72C71">
        <w:t>Formular de rezervare a lecțiilor</w:t>
      </w:r>
    </w:p>
    <w:p w14:paraId="6907A88F" w14:textId="77777777" w:rsidR="00F72C71" w:rsidRPr="00F72C71" w:rsidRDefault="00F72C71" w:rsidP="00E52FDC">
      <w:pPr>
        <w:pStyle w:val="BodyText10Glossary"/>
        <w:numPr>
          <w:ilvl w:val="0"/>
          <w:numId w:val="54"/>
        </w:numPr>
      </w:pPr>
      <w:r w:rsidRPr="00F72C71">
        <w:t>Sistem de mesagerie</w:t>
      </w:r>
    </w:p>
    <w:p w14:paraId="65DA6B36" w14:textId="77777777" w:rsidR="00F72C71" w:rsidRPr="00F72C71" w:rsidRDefault="00F72C71" w:rsidP="00F72C71">
      <w:pPr>
        <w:pStyle w:val="BodyText10Glossary"/>
      </w:pPr>
      <w:r w:rsidRPr="00F72C71">
        <w:t>Administrator:</w:t>
      </w:r>
    </w:p>
    <w:p w14:paraId="074FDABA" w14:textId="77777777" w:rsidR="00F72C71" w:rsidRPr="00F72C71" w:rsidRDefault="00F72C71" w:rsidP="00E52FDC">
      <w:pPr>
        <w:pStyle w:val="BodyText10Glossary"/>
        <w:numPr>
          <w:ilvl w:val="0"/>
          <w:numId w:val="55"/>
        </w:numPr>
      </w:pPr>
      <w:r w:rsidRPr="00F72C71">
        <w:lastRenderedPageBreak/>
        <w:t>Formular de conectare</w:t>
      </w:r>
    </w:p>
    <w:p w14:paraId="1D86B876" w14:textId="77777777" w:rsidR="00F72C71" w:rsidRPr="00F72C71" w:rsidRDefault="00F72C71" w:rsidP="00E52FDC">
      <w:pPr>
        <w:pStyle w:val="BodyText10Glossary"/>
        <w:numPr>
          <w:ilvl w:val="0"/>
          <w:numId w:val="55"/>
        </w:numPr>
      </w:pPr>
      <w:r w:rsidRPr="00F72C71">
        <w:t>Interfață de gestionare a utilizatorilor</w:t>
      </w:r>
    </w:p>
    <w:p w14:paraId="545F44C2" w14:textId="77777777" w:rsidR="00F72C71" w:rsidRPr="00F72C71" w:rsidRDefault="00F72C71" w:rsidP="00E52FDC">
      <w:pPr>
        <w:pStyle w:val="BodyText10Glossary"/>
        <w:numPr>
          <w:ilvl w:val="0"/>
          <w:numId w:val="55"/>
        </w:numPr>
      </w:pPr>
      <w:r w:rsidRPr="00F72C71">
        <w:t>Interfață de monitorizare a performanței sistemului</w:t>
      </w:r>
    </w:p>
    <w:p w14:paraId="65DDA1AA" w14:textId="77777777" w:rsidR="00F72C71" w:rsidRPr="00F72C71" w:rsidRDefault="00F72C71" w:rsidP="00E52FDC">
      <w:pPr>
        <w:pStyle w:val="BodyText10Glossary"/>
        <w:numPr>
          <w:ilvl w:val="0"/>
          <w:numId w:val="55"/>
        </w:numPr>
      </w:pPr>
      <w:r w:rsidRPr="00F72C71">
        <w:t>Interfață de generare a rapoartelor</w:t>
      </w:r>
    </w:p>
    <w:p w14:paraId="028FD2C6" w14:textId="77777777" w:rsidR="00F72C71" w:rsidRPr="00F72C71" w:rsidRDefault="00F72C71" w:rsidP="00E52FDC">
      <w:pPr>
        <w:pStyle w:val="BodyText10Glossary"/>
        <w:numPr>
          <w:ilvl w:val="0"/>
          <w:numId w:val="55"/>
        </w:numPr>
      </w:pPr>
      <w:r w:rsidRPr="00F72C71">
        <w:t>Interfață de configurare a setărilor sistemului</w:t>
      </w:r>
    </w:p>
    <w:p w14:paraId="33EF4CA4" w14:textId="3C0C3F14" w:rsidR="00892260" w:rsidRPr="00A114E1" w:rsidRDefault="00CB525B" w:rsidP="00315C8A">
      <w:pPr>
        <w:pStyle w:val="Heading4"/>
        <w:rPr>
          <w:lang w:val="ro-RO"/>
        </w:rPr>
      </w:pPr>
      <w:r>
        <w:rPr>
          <w:lang w:val="ro-RO"/>
        </w:rPr>
        <w:t>Ieșiri</w:t>
      </w:r>
      <w:bookmarkEnd w:id="43"/>
    </w:p>
    <w:p w14:paraId="7A681126" w14:textId="77777777" w:rsidR="00F72C71" w:rsidRPr="00F72C71" w:rsidRDefault="00F72C71" w:rsidP="00F72C71">
      <w:pPr>
        <w:pStyle w:val="BodyText10Glossary"/>
      </w:pPr>
      <w:bookmarkStart w:id="44" w:name="_Toc160527863"/>
      <w:r w:rsidRPr="00F72C71">
        <w:t>Instructori:</w:t>
      </w:r>
    </w:p>
    <w:p w14:paraId="0566C696" w14:textId="77777777" w:rsidR="00F72C71" w:rsidRPr="00F72C71" w:rsidRDefault="00F72C71" w:rsidP="00E52FDC">
      <w:pPr>
        <w:pStyle w:val="BodyText10Glossary"/>
        <w:numPr>
          <w:ilvl w:val="0"/>
          <w:numId w:val="56"/>
        </w:numPr>
      </w:pPr>
      <w:r w:rsidRPr="00F72C71">
        <w:t>Profilul instructorului</w:t>
      </w:r>
    </w:p>
    <w:p w14:paraId="52DD0BA2" w14:textId="77777777" w:rsidR="00F72C71" w:rsidRPr="00F72C71" w:rsidRDefault="00F72C71" w:rsidP="00E52FDC">
      <w:pPr>
        <w:pStyle w:val="BodyText10Glossary"/>
        <w:numPr>
          <w:ilvl w:val="0"/>
          <w:numId w:val="56"/>
        </w:numPr>
      </w:pPr>
      <w:r w:rsidRPr="00F72C71">
        <w:t>Lista lecțiilor programate</w:t>
      </w:r>
    </w:p>
    <w:p w14:paraId="051426F6" w14:textId="77777777" w:rsidR="00F72C71" w:rsidRPr="00F72C71" w:rsidRDefault="00F72C71" w:rsidP="00E52FDC">
      <w:pPr>
        <w:pStyle w:val="BodyText10Glossary"/>
        <w:numPr>
          <w:ilvl w:val="0"/>
          <w:numId w:val="56"/>
        </w:numPr>
      </w:pPr>
      <w:r w:rsidRPr="00F72C71">
        <w:t>Confirmarea rezervărilor</w:t>
      </w:r>
    </w:p>
    <w:p w14:paraId="71276E6D" w14:textId="77777777" w:rsidR="00F72C71" w:rsidRPr="00F72C71" w:rsidRDefault="00F72C71" w:rsidP="00E52FDC">
      <w:pPr>
        <w:pStyle w:val="BodyText10Glossary"/>
        <w:numPr>
          <w:ilvl w:val="0"/>
          <w:numId w:val="56"/>
        </w:numPr>
      </w:pPr>
      <w:r w:rsidRPr="00F72C71">
        <w:t>Mesaje de notificare</w:t>
      </w:r>
    </w:p>
    <w:p w14:paraId="10C43B3E" w14:textId="77777777" w:rsidR="00F72C71" w:rsidRPr="00F72C71" w:rsidRDefault="00F72C71" w:rsidP="00F72C71">
      <w:pPr>
        <w:pStyle w:val="BodyText10Glossary"/>
      </w:pPr>
      <w:r w:rsidRPr="00F72C71">
        <w:t>Elevi:</w:t>
      </w:r>
    </w:p>
    <w:p w14:paraId="532185E0" w14:textId="77777777" w:rsidR="00F72C71" w:rsidRPr="00F72C71" w:rsidRDefault="00F72C71" w:rsidP="00E52FDC">
      <w:pPr>
        <w:pStyle w:val="BodyText10Glossary"/>
        <w:numPr>
          <w:ilvl w:val="0"/>
          <w:numId w:val="57"/>
        </w:numPr>
      </w:pPr>
      <w:r w:rsidRPr="00F72C71">
        <w:t>Profilul elevului</w:t>
      </w:r>
    </w:p>
    <w:p w14:paraId="4819BFBC" w14:textId="77777777" w:rsidR="00F72C71" w:rsidRPr="00F72C71" w:rsidRDefault="00F72C71" w:rsidP="00E52FDC">
      <w:pPr>
        <w:pStyle w:val="BodyText10Glossary"/>
        <w:numPr>
          <w:ilvl w:val="0"/>
          <w:numId w:val="57"/>
        </w:numPr>
      </w:pPr>
      <w:r w:rsidRPr="00F72C71">
        <w:t>Lista lecțiilor disponibile</w:t>
      </w:r>
    </w:p>
    <w:p w14:paraId="1EDD7594" w14:textId="77777777" w:rsidR="00F72C71" w:rsidRPr="00F72C71" w:rsidRDefault="00F72C71" w:rsidP="00E52FDC">
      <w:pPr>
        <w:pStyle w:val="BodyText10Glossary"/>
        <w:numPr>
          <w:ilvl w:val="0"/>
          <w:numId w:val="57"/>
        </w:numPr>
      </w:pPr>
      <w:r w:rsidRPr="00F72C71">
        <w:t>Confirmarea rezervărilor</w:t>
      </w:r>
    </w:p>
    <w:p w14:paraId="30F45FEB" w14:textId="77777777" w:rsidR="00F72C71" w:rsidRPr="00F72C71" w:rsidRDefault="00F72C71" w:rsidP="00E52FDC">
      <w:pPr>
        <w:pStyle w:val="BodyText10Glossary"/>
        <w:numPr>
          <w:ilvl w:val="0"/>
          <w:numId w:val="57"/>
        </w:numPr>
      </w:pPr>
      <w:r w:rsidRPr="00F72C71">
        <w:t>Mesaje de notificare</w:t>
      </w:r>
    </w:p>
    <w:p w14:paraId="2A109A35" w14:textId="77777777" w:rsidR="00F72C71" w:rsidRPr="00F72C71" w:rsidRDefault="00F72C71" w:rsidP="00F72C71">
      <w:pPr>
        <w:pStyle w:val="BodyText10Glossary"/>
      </w:pPr>
      <w:r w:rsidRPr="00F72C71">
        <w:t>Administrator:</w:t>
      </w:r>
    </w:p>
    <w:p w14:paraId="59F8A2F1" w14:textId="77777777" w:rsidR="00F72C71" w:rsidRPr="00F72C71" w:rsidRDefault="00F72C71" w:rsidP="00E52FDC">
      <w:pPr>
        <w:pStyle w:val="BodyText10Glossary"/>
        <w:numPr>
          <w:ilvl w:val="0"/>
          <w:numId w:val="58"/>
        </w:numPr>
      </w:pPr>
      <w:r w:rsidRPr="00F72C71">
        <w:t>Rapoarte despre utilizatori</w:t>
      </w:r>
    </w:p>
    <w:p w14:paraId="328FE087" w14:textId="77777777" w:rsidR="00F72C71" w:rsidRPr="00F72C71" w:rsidRDefault="00F72C71" w:rsidP="00E52FDC">
      <w:pPr>
        <w:pStyle w:val="BodyText10Glossary"/>
        <w:numPr>
          <w:ilvl w:val="0"/>
          <w:numId w:val="58"/>
        </w:numPr>
      </w:pPr>
      <w:r w:rsidRPr="00F72C71">
        <w:t>Rapoarte despre performanța sistemului</w:t>
      </w:r>
    </w:p>
    <w:p w14:paraId="54A560E0" w14:textId="77777777" w:rsidR="00F72C71" w:rsidRPr="00F72C71" w:rsidRDefault="00F72C71" w:rsidP="00E52FDC">
      <w:pPr>
        <w:pStyle w:val="BodyText10Glossary"/>
        <w:numPr>
          <w:ilvl w:val="0"/>
          <w:numId w:val="58"/>
        </w:numPr>
      </w:pPr>
      <w:r w:rsidRPr="00F72C71">
        <w:t>Setări de sistem</w:t>
      </w:r>
    </w:p>
    <w:p w14:paraId="33EF4CAB" w14:textId="02684B3C" w:rsidR="00521555" w:rsidRPr="00A114E1" w:rsidRDefault="00956AF4" w:rsidP="00315C8A">
      <w:pPr>
        <w:pStyle w:val="Heading3"/>
        <w:rPr>
          <w:lang w:val="ro-RO"/>
        </w:rPr>
      </w:pPr>
      <w:r>
        <w:rPr>
          <w:lang w:val="ro-RO"/>
        </w:rPr>
        <w:t>Proiectarea interfețelor cu utilizatorul</w:t>
      </w:r>
      <w:bookmarkEnd w:id="44"/>
    </w:p>
    <w:p w14:paraId="18C3CAA2" w14:textId="77777777" w:rsidR="00F72C71" w:rsidRPr="00F72C71" w:rsidRDefault="00F72C71" w:rsidP="00F72C71">
      <w:pPr>
        <w:pStyle w:val="BodyText10Glossary"/>
      </w:pPr>
      <w:r w:rsidRPr="00F72C71">
        <w:t>Principii de design:</w:t>
      </w:r>
    </w:p>
    <w:p w14:paraId="2A416372" w14:textId="77777777" w:rsidR="00F72C71" w:rsidRPr="00F72C71" w:rsidRDefault="00F72C71" w:rsidP="00E52FDC">
      <w:pPr>
        <w:pStyle w:val="BodyText10Glossary"/>
        <w:numPr>
          <w:ilvl w:val="0"/>
          <w:numId w:val="59"/>
        </w:numPr>
      </w:pPr>
      <w:r w:rsidRPr="00F72C71">
        <w:t>Ușurință de utilizare</w:t>
      </w:r>
    </w:p>
    <w:p w14:paraId="2990E7E7" w14:textId="77777777" w:rsidR="00F72C71" w:rsidRPr="00F72C71" w:rsidRDefault="00F72C71" w:rsidP="00E52FDC">
      <w:pPr>
        <w:pStyle w:val="BodyText10Glossary"/>
        <w:numPr>
          <w:ilvl w:val="0"/>
          <w:numId w:val="59"/>
        </w:numPr>
      </w:pPr>
      <w:r w:rsidRPr="00F72C71">
        <w:t>Interfață intuitivă</w:t>
      </w:r>
    </w:p>
    <w:p w14:paraId="371D5A71" w14:textId="77777777" w:rsidR="00F72C71" w:rsidRPr="00F72C71" w:rsidRDefault="00F72C71" w:rsidP="00E52FDC">
      <w:pPr>
        <w:pStyle w:val="BodyText10Glossary"/>
        <w:numPr>
          <w:ilvl w:val="0"/>
          <w:numId w:val="59"/>
        </w:numPr>
      </w:pPr>
      <w:r w:rsidRPr="00F72C71">
        <w:t>Design receptiv (adaptabil la diferite dispozitive)</w:t>
      </w:r>
    </w:p>
    <w:p w14:paraId="7C236C80" w14:textId="77777777" w:rsidR="00F72C71" w:rsidRPr="00F72C71" w:rsidRDefault="00F72C71" w:rsidP="00E52FDC">
      <w:pPr>
        <w:pStyle w:val="BodyText10Glossary"/>
        <w:numPr>
          <w:ilvl w:val="0"/>
          <w:numId w:val="59"/>
        </w:numPr>
      </w:pPr>
      <w:r w:rsidRPr="00F72C71">
        <w:t>Accesibilitate</w:t>
      </w:r>
    </w:p>
    <w:p w14:paraId="76066754" w14:textId="77777777" w:rsidR="00F72C71" w:rsidRPr="00F72C71" w:rsidRDefault="00F72C71" w:rsidP="00F72C71">
      <w:pPr>
        <w:pStyle w:val="BodyText10Glossary"/>
      </w:pPr>
      <w:r w:rsidRPr="00F72C71">
        <w:t>Instrumente de design:</w:t>
      </w:r>
    </w:p>
    <w:p w14:paraId="6EB6F308" w14:textId="77777777" w:rsidR="00F72C71" w:rsidRPr="00F72C71" w:rsidRDefault="00F72C71" w:rsidP="00E52FDC">
      <w:pPr>
        <w:pStyle w:val="BodyText10Glossary"/>
        <w:numPr>
          <w:ilvl w:val="0"/>
          <w:numId w:val="60"/>
        </w:numPr>
      </w:pPr>
      <w:r w:rsidRPr="00F72C71">
        <w:t>Figma</w:t>
      </w:r>
    </w:p>
    <w:p w14:paraId="7B965AEF" w14:textId="77777777" w:rsidR="00F72C71" w:rsidRPr="00F72C71" w:rsidRDefault="00F72C71" w:rsidP="00E52FDC">
      <w:pPr>
        <w:pStyle w:val="BodyText10Glossary"/>
        <w:numPr>
          <w:ilvl w:val="0"/>
          <w:numId w:val="60"/>
        </w:numPr>
      </w:pPr>
      <w:r w:rsidRPr="00F72C71">
        <w:t>Adobe XD</w:t>
      </w:r>
    </w:p>
    <w:p w14:paraId="522B8BB8" w14:textId="77777777" w:rsidR="00F72C71" w:rsidRPr="00F72C71" w:rsidRDefault="00F72C71" w:rsidP="00E52FDC">
      <w:pPr>
        <w:pStyle w:val="BodyText10Glossary"/>
        <w:numPr>
          <w:ilvl w:val="0"/>
          <w:numId w:val="60"/>
        </w:numPr>
      </w:pPr>
      <w:r w:rsidRPr="00F72C71">
        <w:t>Prototipuri:</w:t>
      </w:r>
    </w:p>
    <w:p w14:paraId="6B9BE649" w14:textId="77777777" w:rsidR="00F72C71" w:rsidRPr="00F72C71" w:rsidRDefault="00F72C71" w:rsidP="00E52FDC">
      <w:pPr>
        <w:pStyle w:val="BodyText10Glossary"/>
        <w:numPr>
          <w:ilvl w:val="0"/>
          <w:numId w:val="60"/>
        </w:numPr>
      </w:pPr>
      <w:r w:rsidRPr="00F72C71">
        <w:t>Se vor crea prototipuri interactive pentru a testa și valida designul interfețelor.</w:t>
      </w:r>
    </w:p>
    <w:p w14:paraId="56DE738E" w14:textId="77777777" w:rsidR="00F72C71" w:rsidRPr="00F72C71" w:rsidRDefault="00F72C71" w:rsidP="00F72C71">
      <w:pPr>
        <w:pStyle w:val="BodyText10Glossary"/>
      </w:pPr>
      <w:r w:rsidRPr="00F72C71">
        <w:t>Testare:</w:t>
      </w:r>
    </w:p>
    <w:p w14:paraId="2F04044D" w14:textId="77777777" w:rsidR="00F72C71" w:rsidRPr="00F72C71" w:rsidRDefault="00F72C71" w:rsidP="00E52FDC">
      <w:pPr>
        <w:pStyle w:val="BodyText10Glossary"/>
        <w:numPr>
          <w:ilvl w:val="0"/>
          <w:numId w:val="61"/>
        </w:numPr>
      </w:pPr>
      <w:r w:rsidRPr="00F72C71">
        <w:t>Se vor efectua teste de utilizare cu utilizatori reali pentru a se asigura că interfețele sunt ușor de utilizat și intuitive.</w:t>
      </w:r>
    </w:p>
    <w:p w14:paraId="33EF4CAC" w14:textId="4D3D9E3F" w:rsidR="00892260" w:rsidRPr="00A114E1" w:rsidRDefault="00892260" w:rsidP="008D0B6D">
      <w:pPr>
        <w:pStyle w:val="InstructionalText"/>
        <w:rPr>
          <w:lang w:val="ro-RO"/>
        </w:rPr>
      </w:pPr>
    </w:p>
    <w:p w14:paraId="33EF4CAF" w14:textId="3D1A0A8D" w:rsidR="00892260" w:rsidRPr="00A114E1" w:rsidRDefault="00FB5801" w:rsidP="00315C8A">
      <w:pPr>
        <w:pStyle w:val="Heading2"/>
        <w:rPr>
          <w:lang w:val="ro-RO"/>
        </w:rPr>
      </w:pPr>
      <w:bookmarkStart w:id="45" w:name="_Toc160527864"/>
      <w:r w:rsidRPr="00A114E1">
        <w:rPr>
          <w:lang w:val="ro-RO"/>
        </w:rPr>
        <w:lastRenderedPageBreak/>
        <w:t>Scenarii de utilizare</w:t>
      </w:r>
      <w:bookmarkEnd w:id="45"/>
    </w:p>
    <w:p w14:paraId="46531E47" w14:textId="77777777" w:rsidR="00F72C71" w:rsidRPr="00F72C71" w:rsidRDefault="00F72C71" w:rsidP="00F72C71">
      <w:pPr>
        <w:pStyle w:val="BodyText10Glossary"/>
      </w:pPr>
      <w:bookmarkStart w:id="46" w:name="_Toc160527865"/>
      <w:r w:rsidRPr="00F72C71">
        <w:t xml:space="preserve">Scenariu 1: Rezervare lecție de către </w:t>
      </w:r>
      <w:proofErr w:type="gramStart"/>
      <w:r w:rsidRPr="00F72C71">
        <w:t>un</w:t>
      </w:r>
      <w:proofErr w:type="gramEnd"/>
      <w:r w:rsidRPr="00F72C71">
        <w:t xml:space="preserve"> elev</w:t>
      </w:r>
    </w:p>
    <w:p w14:paraId="7DBD5B76" w14:textId="77777777" w:rsidR="00F72C71" w:rsidRPr="00F72C71" w:rsidRDefault="00F72C71" w:rsidP="00F72C71">
      <w:pPr>
        <w:pStyle w:val="BodyText10Glossary"/>
      </w:pPr>
      <w:r w:rsidRPr="00F72C71">
        <w:t>Utilizator: Elev</w:t>
      </w:r>
    </w:p>
    <w:p w14:paraId="646ABD9E" w14:textId="77777777" w:rsidR="00F72C71" w:rsidRPr="00F72C71" w:rsidRDefault="00F72C71" w:rsidP="00F72C71">
      <w:pPr>
        <w:pStyle w:val="BodyText10Glossary"/>
      </w:pPr>
      <w:r w:rsidRPr="00F72C71">
        <w:t>Descriere:</w:t>
      </w:r>
    </w:p>
    <w:p w14:paraId="6DF94B0F" w14:textId="77777777" w:rsidR="00F72C71" w:rsidRPr="00F72C71" w:rsidRDefault="00F72C71" w:rsidP="00E52FDC">
      <w:pPr>
        <w:pStyle w:val="BodyText10Glossary"/>
        <w:numPr>
          <w:ilvl w:val="0"/>
          <w:numId w:val="61"/>
        </w:numPr>
      </w:pPr>
      <w:r w:rsidRPr="00F72C71">
        <w:t>Elevul se conectează la sistem folosind formularul de conectare.</w:t>
      </w:r>
    </w:p>
    <w:p w14:paraId="0FC17789" w14:textId="77777777" w:rsidR="00F72C71" w:rsidRPr="00F72C71" w:rsidRDefault="00F72C71" w:rsidP="00E52FDC">
      <w:pPr>
        <w:pStyle w:val="BodyText10Glossary"/>
        <w:numPr>
          <w:ilvl w:val="0"/>
          <w:numId w:val="61"/>
        </w:numPr>
      </w:pPr>
      <w:r w:rsidRPr="00F72C71">
        <w:t>Elevul accesează calendarul pentru a vizualiza programul instructorilor.</w:t>
      </w:r>
    </w:p>
    <w:p w14:paraId="0C138AA1" w14:textId="77777777" w:rsidR="00F72C71" w:rsidRPr="00F72C71" w:rsidRDefault="00F72C71" w:rsidP="00E52FDC">
      <w:pPr>
        <w:pStyle w:val="BodyText10Glossary"/>
        <w:numPr>
          <w:ilvl w:val="0"/>
          <w:numId w:val="61"/>
        </w:numPr>
      </w:pPr>
      <w:r w:rsidRPr="00F72C71">
        <w:t xml:space="preserve">Elevul selectează </w:t>
      </w:r>
      <w:proofErr w:type="gramStart"/>
      <w:r w:rsidRPr="00F72C71">
        <w:t>un</w:t>
      </w:r>
      <w:proofErr w:type="gramEnd"/>
      <w:r w:rsidRPr="00F72C71">
        <w:t xml:space="preserve"> instructor și o zi și oră dorită pentru lecție.</w:t>
      </w:r>
    </w:p>
    <w:p w14:paraId="64B9FD61" w14:textId="77777777" w:rsidR="00F72C71" w:rsidRPr="00F72C71" w:rsidRDefault="00F72C71" w:rsidP="00E52FDC">
      <w:pPr>
        <w:pStyle w:val="BodyText10Glossary"/>
        <w:numPr>
          <w:ilvl w:val="0"/>
          <w:numId w:val="61"/>
        </w:numPr>
      </w:pPr>
      <w:r w:rsidRPr="00F72C71">
        <w:t>Elevul completează formularul de rezervare a lecției, introducând detaliile personale și preferințele pentru lecție.</w:t>
      </w:r>
    </w:p>
    <w:p w14:paraId="4E3A6999" w14:textId="77777777" w:rsidR="00F72C71" w:rsidRPr="00F72C71" w:rsidRDefault="00F72C71" w:rsidP="00E52FDC">
      <w:pPr>
        <w:pStyle w:val="BodyText10Glossary"/>
        <w:numPr>
          <w:ilvl w:val="0"/>
          <w:numId w:val="61"/>
        </w:numPr>
      </w:pPr>
      <w:r w:rsidRPr="00F72C71">
        <w:t>Sistemul verifică disponibilitatea instructorului și validează datele introduse de elev.</w:t>
      </w:r>
    </w:p>
    <w:p w14:paraId="31F1F9FC" w14:textId="77777777" w:rsidR="00F72C71" w:rsidRPr="00F72C71" w:rsidRDefault="00F72C71" w:rsidP="00E52FDC">
      <w:pPr>
        <w:pStyle w:val="BodyText10Glossary"/>
        <w:numPr>
          <w:ilvl w:val="0"/>
          <w:numId w:val="61"/>
        </w:numPr>
      </w:pPr>
      <w:r w:rsidRPr="00F72C71">
        <w:t xml:space="preserve">Dacă rezervarea </w:t>
      </w:r>
      <w:proofErr w:type="gramStart"/>
      <w:r w:rsidRPr="00F72C71">
        <w:t>este</w:t>
      </w:r>
      <w:proofErr w:type="gramEnd"/>
      <w:r w:rsidRPr="00F72C71">
        <w:t xml:space="preserve"> validă, sistemul o confirmă și trimite un email de confirmare elevului.</w:t>
      </w:r>
    </w:p>
    <w:p w14:paraId="2B100580" w14:textId="17BD7874" w:rsidR="00F72C71" w:rsidRDefault="00F72C71" w:rsidP="00E52FDC">
      <w:pPr>
        <w:pStyle w:val="BodyText10Glossary"/>
        <w:numPr>
          <w:ilvl w:val="0"/>
          <w:numId w:val="61"/>
        </w:numPr>
      </w:pPr>
      <w:r w:rsidRPr="00F72C71">
        <w:t xml:space="preserve">Lecția </w:t>
      </w:r>
      <w:proofErr w:type="gramStart"/>
      <w:r w:rsidRPr="00F72C71">
        <w:t>este</w:t>
      </w:r>
      <w:proofErr w:type="gramEnd"/>
      <w:r w:rsidRPr="00F72C71">
        <w:t xml:space="preserve"> programată în calendarul instructorului.</w:t>
      </w:r>
    </w:p>
    <w:p w14:paraId="5AC2B495" w14:textId="77777777" w:rsidR="00654A48" w:rsidRPr="00654A48" w:rsidRDefault="00654A48" w:rsidP="00654A48">
      <w:pPr>
        <w:pStyle w:val="BodyText10"/>
      </w:pPr>
    </w:p>
    <w:p w14:paraId="20AFC7E2" w14:textId="77777777" w:rsidR="00F72C71" w:rsidRPr="00F72C71" w:rsidRDefault="00F72C71" w:rsidP="00F72C71">
      <w:pPr>
        <w:pStyle w:val="BodyText10Glossary"/>
      </w:pPr>
      <w:r w:rsidRPr="00F72C71">
        <w:t xml:space="preserve">Scenariu 2: Anulare lecție de către </w:t>
      </w:r>
      <w:proofErr w:type="gramStart"/>
      <w:r w:rsidRPr="00F72C71">
        <w:t>un</w:t>
      </w:r>
      <w:proofErr w:type="gramEnd"/>
      <w:r w:rsidRPr="00F72C71">
        <w:t xml:space="preserve"> elev</w:t>
      </w:r>
    </w:p>
    <w:p w14:paraId="1293EE6A" w14:textId="77777777" w:rsidR="00F72C71" w:rsidRPr="00F72C71" w:rsidRDefault="00F72C71" w:rsidP="00F72C71">
      <w:pPr>
        <w:pStyle w:val="BodyText10Glossary"/>
      </w:pPr>
      <w:r w:rsidRPr="00F72C71">
        <w:t>Utilizator: Elev</w:t>
      </w:r>
    </w:p>
    <w:p w14:paraId="502E0CA8" w14:textId="77777777" w:rsidR="00F72C71" w:rsidRPr="00F72C71" w:rsidRDefault="00F72C71" w:rsidP="00F72C71">
      <w:pPr>
        <w:pStyle w:val="BodyText10Glossary"/>
      </w:pPr>
      <w:r w:rsidRPr="00F72C71">
        <w:t>Descriere:</w:t>
      </w:r>
    </w:p>
    <w:p w14:paraId="11A8730F" w14:textId="77777777" w:rsidR="00F72C71" w:rsidRPr="00F72C71" w:rsidRDefault="00F72C71" w:rsidP="00E52FDC">
      <w:pPr>
        <w:pStyle w:val="BodyText10Glossary"/>
        <w:numPr>
          <w:ilvl w:val="0"/>
          <w:numId w:val="62"/>
        </w:numPr>
      </w:pPr>
      <w:r w:rsidRPr="00F72C71">
        <w:t>Elevul se conectează la sistem folosind formularul de conectare.</w:t>
      </w:r>
    </w:p>
    <w:p w14:paraId="0652BAC1" w14:textId="77777777" w:rsidR="00F72C71" w:rsidRPr="00F72C71" w:rsidRDefault="00F72C71" w:rsidP="00E52FDC">
      <w:pPr>
        <w:pStyle w:val="BodyText10Glossary"/>
        <w:numPr>
          <w:ilvl w:val="0"/>
          <w:numId w:val="62"/>
        </w:numPr>
      </w:pPr>
      <w:r w:rsidRPr="00F72C71">
        <w:t>Elevul accesează profilul său și vizualizează lista lecțiilor programate.</w:t>
      </w:r>
    </w:p>
    <w:p w14:paraId="2ED32959" w14:textId="77777777" w:rsidR="00F72C71" w:rsidRPr="00F72C71" w:rsidRDefault="00F72C71" w:rsidP="00E52FDC">
      <w:pPr>
        <w:pStyle w:val="BodyText10Glossary"/>
        <w:numPr>
          <w:ilvl w:val="0"/>
          <w:numId w:val="62"/>
        </w:numPr>
      </w:pPr>
      <w:r w:rsidRPr="00F72C71">
        <w:t xml:space="preserve">Elevul selectează lecția pe care dorește </w:t>
      </w:r>
      <w:proofErr w:type="gramStart"/>
      <w:r w:rsidRPr="00F72C71">
        <w:t>să</w:t>
      </w:r>
      <w:proofErr w:type="gramEnd"/>
      <w:r w:rsidRPr="00F72C71">
        <w:t xml:space="preserve"> o anuleze.</w:t>
      </w:r>
    </w:p>
    <w:p w14:paraId="75E60DC0" w14:textId="77777777" w:rsidR="00F72C71" w:rsidRPr="00F72C71" w:rsidRDefault="00F72C71" w:rsidP="00E52FDC">
      <w:pPr>
        <w:pStyle w:val="BodyText10Glossary"/>
        <w:numPr>
          <w:ilvl w:val="0"/>
          <w:numId w:val="62"/>
        </w:numPr>
      </w:pPr>
      <w:r w:rsidRPr="00F72C71">
        <w:t>Sistemul afișează o confirmare pentru anularea lecției.</w:t>
      </w:r>
    </w:p>
    <w:p w14:paraId="15AA7776" w14:textId="77777777" w:rsidR="00F72C71" w:rsidRPr="00F72C71" w:rsidRDefault="00F72C71" w:rsidP="00E52FDC">
      <w:pPr>
        <w:pStyle w:val="BodyText10Glossary"/>
        <w:numPr>
          <w:ilvl w:val="0"/>
          <w:numId w:val="62"/>
        </w:numPr>
      </w:pPr>
      <w:r w:rsidRPr="00F72C71">
        <w:t>Elevul confirmă anularea lecției.</w:t>
      </w:r>
    </w:p>
    <w:p w14:paraId="47B5B552" w14:textId="7B4F7C18" w:rsidR="00F72C71" w:rsidRDefault="00F72C71" w:rsidP="00E52FDC">
      <w:pPr>
        <w:pStyle w:val="BodyText10Glossary"/>
        <w:numPr>
          <w:ilvl w:val="0"/>
          <w:numId w:val="62"/>
        </w:numPr>
      </w:pPr>
      <w:r w:rsidRPr="00F72C71">
        <w:t xml:space="preserve">Sistemul anulează rezervarea din calendarul instructorului și trimite </w:t>
      </w:r>
      <w:proofErr w:type="gramStart"/>
      <w:r w:rsidRPr="00F72C71">
        <w:t>un</w:t>
      </w:r>
      <w:proofErr w:type="gramEnd"/>
      <w:r w:rsidRPr="00F72C71">
        <w:t xml:space="preserve"> email de confirmare elevului.</w:t>
      </w:r>
    </w:p>
    <w:p w14:paraId="33589F01" w14:textId="77777777" w:rsidR="00654A48" w:rsidRPr="00654A48" w:rsidRDefault="00654A48" w:rsidP="00654A48">
      <w:pPr>
        <w:pStyle w:val="BodyText10"/>
      </w:pPr>
    </w:p>
    <w:p w14:paraId="20F9E142" w14:textId="77777777" w:rsidR="00F72C71" w:rsidRPr="00F72C71" w:rsidRDefault="00F72C71" w:rsidP="00F72C71">
      <w:pPr>
        <w:pStyle w:val="BodyText10Glossary"/>
      </w:pPr>
      <w:r w:rsidRPr="00F72C71">
        <w:t xml:space="preserve">Scenariu 3: Vizualizare program de către </w:t>
      </w:r>
      <w:proofErr w:type="gramStart"/>
      <w:r w:rsidRPr="00F72C71">
        <w:t>un</w:t>
      </w:r>
      <w:proofErr w:type="gramEnd"/>
      <w:r w:rsidRPr="00F72C71">
        <w:t xml:space="preserve"> instructor</w:t>
      </w:r>
    </w:p>
    <w:p w14:paraId="2D436BFB" w14:textId="77777777" w:rsidR="00F72C71" w:rsidRPr="00F72C71" w:rsidRDefault="00F72C71" w:rsidP="00F72C71">
      <w:pPr>
        <w:pStyle w:val="BodyText10Glossary"/>
      </w:pPr>
      <w:r w:rsidRPr="00F72C71">
        <w:t>Utilizator: Instructor</w:t>
      </w:r>
    </w:p>
    <w:p w14:paraId="0E924F35" w14:textId="77777777" w:rsidR="00F72C71" w:rsidRPr="00F72C71" w:rsidRDefault="00F72C71" w:rsidP="00F72C71">
      <w:pPr>
        <w:pStyle w:val="BodyText10Glossary"/>
      </w:pPr>
      <w:r w:rsidRPr="00F72C71">
        <w:t>Descriere:</w:t>
      </w:r>
    </w:p>
    <w:p w14:paraId="1DF5619F" w14:textId="77777777" w:rsidR="00F72C71" w:rsidRPr="00F72C71" w:rsidRDefault="00F72C71" w:rsidP="00E52FDC">
      <w:pPr>
        <w:pStyle w:val="BodyText10Glossary"/>
        <w:numPr>
          <w:ilvl w:val="0"/>
          <w:numId w:val="63"/>
        </w:numPr>
      </w:pPr>
      <w:r w:rsidRPr="00F72C71">
        <w:t>Instructorul se conectează la sistem folosind formularul de conectare.</w:t>
      </w:r>
    </w:p>
    <w:p w14:paraId="69AEE188" w14:textId="77777777" w:rsidR="00F72C71" w:rsidRPr="00F72C71" w:rsidRDefault="00F72C71" w:rsidP="00E52FDC">
      <w:pPr>
        <w:pStyle w:val="BodyText10Glossary"/>
        <w:numPr>
          <w:ilvl w:val="0"/>
          <w:numId w:val="63"/>
        </w:numPr>
      </w:pPr>
      <w:r w:rsidRPr="00F72C71">
        <w:t>Instructorul accesează profilul său și vizualizează programul de predare.</w:t>
      </w:r>
    </w:p>
    <w:p w14:paraId="750F1743" w14:textId="77777777" w:rsidR="00F72C71" w:rsidRPr="00F72C71" w:rsidRDefault="00F72C71" w:rsidP="00E52FDC">
      <w:pPr>
        <w:pStyle w:val="BodyText10Glossary"/>
        <w:numPr>
          <w:ilvl w:val="0"/>
          <w:numId w:val="63"/>
        </w:numPr>
      </w:pPr>
      <w:r w:rsidRPr="00F72C71">
        <w:t>Programul afișează detaliile lecțiilor programate, precum și numele elevilor.</w:t>
      </w:r>
    </w:p>
    <w:p w14:paraId="5EFC6504" w14:textId="77777777" w:rsidR="00F72C71" w:rsidRPr="00F72C71" w:rsidRDefault="00F72C71" w:rsidP="00E52FDC">
      <w:pPr>
        <w:pStyle w:val="BodyText10Glossary"/>
        <w:numPr>
          <w:ilvl w:val="0"/>
          <w:numId w:val="63"/>
        </w:numPr>
      </w:pPr>
      <w:r w:rsidRPr="00F72C71">
        <w:t>Instructorul poate accepta sau respinge rezervările de lecții.</w:t>
      </w:r>
    </w:p>
    <w:p w14:paraId="13BC3814" w14:textId="48BAEBEE" w:rsidR="00F72C71" w:rsidRDefault="00F72C71" w:rsidP="00E52FDC">
      <w:pPr>
        <w:pStyle w:val="BodyText10Glossary"/>
        <w:numPr>
          <w:ilvl w:val="0"/>
          <w:numId w:val="63"/>
        </w:numPr>
      </w:pPr>
      <w:r w:rsidRPr="00F72C71">
        <w:t>Instructorul poate marca lecțiile ca fiind finalizate.</w:t>
      </w:r>
    </w:p>
    <w:p w14:paraId="45F9DF41" w14:textId="77777777" w:rsidR="00654A48" w:rsidRPr="00654A48" w:rsidRDefault="00654A48" w:rsidP="00654A48">
      <w:pPr>
        <w:pStyle w:val="BodyText10"/>
      </w:pPr>
    </w:p>
    <w:p w14:paraId="36C000C7" w14:textId="77777777" w:rsidR="00F72C71" w:rsidRPr="00F72C71" w:rsidRDefault="00F72C71" w:rsidP="00F72C71">
      <w:pPr>
        <w:pStyle w:val="BodyText10Glossary"/>
      </w:pPr>
      <w:r w:rsidRPr="00F72C71">
        <w:t>Scenariu 4: Generare raport de către administrator</w:t>
      </w:r>
    </w:p>
    <w:p w14:paraId="7EEA9DE4" w14:textId="77777777" w:rsidR="00F72C71" w:rsidRPr="00F72C71" w:rsidRDefault="00F72C71" w:rsidP="00F72C71">
      <w:pPr>
        <w:pStyle w:val="BodyText10Glossary"/>
      </w:pPr>
      <w:r w:rsidRPr="00F72C71">
        <w:t>Utilizator: Administrator</w:t>
      </w:r>
    </w:p>
    <w:p w14:paraId="09B83E99" w14:textId="77777777" w:rsidR="00F72C71" w:rsidRPr="00F72C71" w:rsidRDefault="00F72C71" w:rsidP="00F72C71">
      <w:pPr>
        <w:pStyle w:val="BodyText10Glossary"/>
      </w:pPr>
      <w:r w:rsidRPr="00F72C71">
        <w:t>Descriere:</w:t>
      </w:r>
    </w:p>
    <w:p w14:paraId="7C463657" w14:textId="77777777" w:rsidR="00F72C71" w:rsidRPr="00F72C71" w:rsidRDefault="00F72C71" w:rsidP="00E52FDC">
      <w:pPr>
        <w:pStyle w:val="BodyText10Glossary"/>
        <w:numPr>
          <w:ilvl w:val="0"/>
          <w:numId w:val="64"/>
        </w:numPr>
      </w:pPr>
      <w:r w:rsidRPr="00F72C71">
        <w:lastRenderedPageBreak/>
        <w:t>Administratorul se conectează la sistem folosind formularul de conectare.</w:t>
      </w:r>
    </w:p>
    <w:p w14:paraId="2C9FA1BD" w14:textId="77777777" w:rsidR="00F72C71" w:rsidRPr="00F72C71" w:rsidRDefault="00F72C71" w:rsidP="00E52FDC">
      <w:pPr>
        <w:pStyle w:val="BodyText10Glossary"/>
        <w:numPr>
          <w:ilvl w:val="0"/>
          <w:numId w:val="64"/>
        </w:numPr>
      </w:pPr>
      <w:r w:rsidRPr="00F72C71">
        <w:t>Administratorul accesează interfața de generare a rapoartelor.</w:t>
      </w:r>
    </w:p>
    <w:p w14:paraId="030CAC80" w14:textId="77777777" w:rsidR="00F72C71" w:rsidRPr="00F72C71" w:rsidRDefault="00F72C71" w:rsidP="00E52FDC">
      <w:pPr>
        <w:pStyle w:val="BodyText10Glossary"/>
        <w:numPr>
          <w:ilvl w:val="0"/>
          <w:numId w:val="64"/>
        </w:numPr>
      </w:pPr>
      <w:r w:rsidRPr="00F72C71">
        <w:t>Administratorul selectează tipul de raport dorit (ex: raport cu lecțiile programate, raport cu elevii înscriși).</w:t>
      </w:r>
    </w:p>
    <w:p w14:paraId="18426000" w14:textId="77777777" w:rsidR="00F72C71" w:rsidRPr="00F72C71" w:rsidRDefault="00F72C71" w:rsidP="00E52FDC">
      <w:pPr>
        <w:pStyle w:val="BodyText10Glossary"/>
        <w:numPr>
          <w:ilvl w:val="0"/>
          <w:numId w:val="64"/>
        </w:numPr>
      </w:pPr>
      <w:r w:rsidRPr="00F72C71">
        <w:t>Sistemul generează raportul în format PDF.</w:t>
      </w:r>
    </w:p>
    <w:p w14:paraId="4569AE01" w14:textId="77777777" w:rsidR="00F72C71" w:rsidRPr="00F72C71" w:rsidRDefault="00F72C71" w:rsidP="00E52FDC">
      <w:pPr>
        <w:pStyle w:val="BodyText10Glossary"/>
        <w:numPr>
          <w:ilvl w:val="0"/>
          <w:numId w:val="64"/>
        </w:numPr>
      </w:pPr>
      <w:r w:rsidRPr="00F72C71">
        <w:t>Administratorul poate descărca și vizualiza raportul.</w:t>
      </w:r>
    </w:p>
    <w:p w14:paraId="33EF4CB3" w14:textId="46898BF5" w:rsidR="00CC07F2" w:rsidRPr="00A114E1" w:rsidRDefault="00FB5801" w:rsidP="00315C8A">
      <w:pPr>
        <w:pStyle w:val="Heading2"/>
        <w:rPr>
          <w:lang w:val="ro-RO"/>
        </w:rPr>
      </w:pPr>
      <w:r w:rsidRPr="00A114E1">
        <w:rPr>
          <w:lang w:val="ro-RO"/>
        </w:rPr>
        <w:lastRenderedPageBreak/>
        <w:t>Proiectare de detaliu</w:t>
      </w:r>
      <w:bookmarkEnd w:id="46"/>
    </w:p>
    <w:p w14:paraId="33EF4CB5" w14:textId="7A14449E" w:rsidR="00CC07F2" w:rsidRDefault="00FB5801" w:rsidP="00315C8A">
      <w:pPr>
        <w:pStyle w:val="Heading3"/>
        <w:rPr>
          <w:lang w:val="ro-RO"/>
        </w:rPr>
      </w:pPr>
      <w:bookmarkStart w:id="47" w:name="_Toc160527866"/>
      <w:r w:rsidRPr="00A114E1">
        <w:rPr>
          <w:lang w:val="ro-RO"/>
        </w:rPr>
        <w:t>Proiectare hardware de detaliu</w:t>
      </w:r>
      <w:bookmarkEnd w:id="47"/>
    </w:p>
    <w:p w14:paraId="779ECC6F" w14:textId="77777777" w:rsidR="00654A48" w:rsidRPr="00654A48" w:rsidRDefault="00654A48" w:rsidP="00654A48">
      <w:pPr>
        <w:pStyle w:val="BodyText10Glossary"/>
      </w:pPr>
      <w:r w:rsidRPr="00654A48">
        <w:t>Server: Dell PowerEdge R7525</w:t>
      </w:r>
    </w:p>
    <w:p w14:paraId="2215A713" w14:textId="77777777" w:rsidR="00654A48" w:rsidRPr="00654A48" w:rsidRDefault="00654A48" w:rsidP="00E52FDC">
      <w:pPr>
        <w:pStyle w:val="BodyText10Glossary"/>
        <w:numPr>
          <w:ilvl w:val="0"/>
          <w:numId w:val="65"/>
        </w:numPr>
      </w:pPr>
      <w:r w:rsidRPr="00654A48">
        <w:t>Procesor: AMD EPYC 7773X 64-core</w:t>
      </w:r>
    </w:p>
    <w:p w14:paraId="33B75B58" w14:textId="77777777" w:rsidR="00654A48" w:rsidRPr="00654A48" w:rsidRDefault="00654A48" w:rsidP="00E52FDC">
      <w:pPr>
        <w:pStyle w:val="BodyText10Glossary"/>
        <w:numPr>
          <w:ilvl w:val="0"/>
          <w:numId w:val="65"/>
        </w:numPr>
      </w:pPr>
      <w:r w:rsidRPr="00654A48">
        <w:t>Memorie RAM: 256 GB DDR4 ECC</w:t>
      </w:r>
    </w:p>
    <w:p w14:paraId="1C3817D6" w14:textId="77777777" w:rsidR="00654A48" w:rsidRPr="00654A48" w:rsidRDefault="00654A48" w:rsidP="00E52FDC">
      <w:pPr>
        <w:pStyle w:val="BodyText10Glossary"/>
        <w:numPr>
          <w:ilvl w:val="0"/>
          <w:numId w:val="65"/>
        </w:numPr>
      </w:pPr>
      <w:r w:rsidRPr="00654A48">
        <w:t>Stocare: 2 x 8 TB HDD SATA</w:t>
      </w:r>
    </w:p>
    <w:p w14:paraId="2EF7308E" w14:textId="77777777" w:rsidR="00654A48" w:rsidRPr="00654A48" w:rsidRDefault="00654A48" w:rsidP="00654A48">
      <w:pPr>
        <w:pStyle w:val="BodyText10Glossary"/>
      </w:pPr>
      <w:r w:rsidRPr="00654A48">
        <w:t>Stocare în rețea: Synology NAS DS1821+</w:t>
      </w:r>
    </w:p>
    <w:p w14:paraId="5C0E79D2" w14:textId="77777777" w:rsidR="00654A48" w:rsidRPr="00654A48" w:rsidRDefault="00654A48" w:rsidP="00E52FDC">
      <w:pPr>
        <w:pStyle w:val="BodyText10Glossary"/>
        <w:numPr>
          <w:ilvl w:val="0"/>
          <w:numId w:val="66"/>
        </w:numPr>
      </w:pPr>
      <w:r w:rsidRPr="00654A48">
        <w:t>8 bay-uri pentru HDD</w:t>
      </w:r>
    </w:p>
    <w:p w14:paraId="32645D02" w14:textId="77777777" w:rsidR="00654A48" w:rsidRPr="00654A48" w:rsidRDefault="00654A48" w:rsidP="00E52FDC">
      <w:pPr>
        <w:pStyle w:val="BodyText10Glossary"/>
        <w:numPr>
          <w:ilvl w:val="0"/>
          <w:numId w:val="66"/>
        </w:numPr>
      </w:pPr>
      <w:r w:rsidRPr="00654A48">
        <w:t>Capacitate totală de stocare: 48 TB</w:t>
      </w:r>
    </w:p>
    <w:p w14:paraId="4F50E8E5" w14:textId="77777777" w:rsidR="00654A48" w:rsidRPr="00654A48" w:rsidRDefault="00654A48" w:rsidP="00654A48">
      <w:pPr>
        <w:pStyle w:val="BodyText10Glossary"/>
      </w:pPr>
      <w:r w:rsidRPr="00654A48">
        <w:t>Switch de rețea: Cisco Catalyst 3750E</w:t>
      </w:r>
    </w:p>
    <w:p w14:paraId="6E038ADB" w14:textId="77777777" w:rsidR="00654A48" w:rsidRPr="00654A48" w:rsidRDefault="00654A48" w:rsidP="00E52FDC">
      <w:pPr>
        <w:pStyle w:val="BodyText10Glossary"/>
        <w:numPr>
          <w:ilvl w:val="0"/>
          <w:numId w:val="67"/>
        </w:numPr>
      </w:pPr>
      <w:r w:rsidRPr="00654A48">
        <w:t>24 de porturi Gigabit Ethernet</w:t>
      </w:r>
    </w:p>
    <w:p w14:paraId="18F2E275" w14:textId="77777777" w:rsidR="00654A48" w:rsidRPr="00654A48" w:rsidRDefault="00654A48" w:rsidP="00E52FDC">
      <w:pPr>
        <w:pStyle w:val="BodyText10Glossary"/>
        <w:numPr>
          <w:ilvl w:val="0"/>
          <w:numId w:val="67"/>
        </w:numPr>
      </w:pPr>
      <w:r w:rsidRPr="00654A48">
        <w:t>2 porturi Gigabit Ethernet SFP</w:t>
      </w:r>
    </w:p>
    <w:p w14:paraId="38E64F63" w14:textId="77777777" w:rsidR="00654A48" w:rsidRPr="00654A48" w:rsidRDefault="00654A48" w:rsidP="00654A48">
      <w:pPr>
        <w:pStyle w:val="BodyText10Glossary"/>
      </w:pPr>
      <w:r w:rsidRPr="00654A48">
        <w:rPr>
          <w:b/>
          <w:bCs/>
        </w:rPr>
        <w:t>Specificații:</w:t>
      </w:r>
    </w:p>
    <w:p w14:paraId="76805B3C" w14:textId="77777777" w:rsidR="00654A48" w:rsidRPr="00654A48" w:rsidRDefault="00654A48" w:rsidP="00E52FDC">
      <w:pPr>
        <w:pStyle w:val="BodyText10Glossary"/>
        <w:numPr>
          <w:ilvl w:val="0"/>
          <w:numId w:val="68"/>
        </w:numPr>
      </w:pPr>
      <w:r w:rsidRPr="00654A48">
        <w:rPr>
          <w:b/>
          <w:bCs/>
        </w:rPr>
        <w:t>Server:</w:t>
      </w:r>
    </w:p>
    <w:p w14:paraId="3538F792" w14:textId="77777777" w:rsidR="00654A48" w:rsidRPr="00654A48" w:rsidRDefault="00654A48" w:rsidP="00E52FDC">
      <w:pPr>
        <w:pStyle w:val="BodyText10Glossary"/>
        <w:numPr>
          <w:ilvl w:val="1"/>
          <w:numId w:val="68"/>
        </w:numPr>
      </w:pPr>
      <w:r w:rsidRPr="00654A48">
        <w:t>Cerințe de alimentare: 800W</w:t>
      </w:r>
    </w:p>
    <w:p w14:paraId="657E6FBB" w14:textId="77777777" w:rsidR="00654A48" w:rsidRPr="00654A48" w:rsidRDefault="00654A48" w:rsidP="00E52FDC">
      <w:pPr>
        <w:pStyle w:val="BodyText10Glossary"/>
        <w:numPr>
          <w:ilvl w:val="1"/>
          <w:numId w:val="68"/>
        </w:numPr>
      </w:pPr>
      <w:r w:rsidRPr="00654A48">
        <w:t>Impedanțe și stări logice ale semnalului: Conform specificațiilor PCIe 4.0</w:t>
      </w:r>
    </w:p>
    <w:p w14:paraId="3E915504" w14:textId="77777777" w:rsidR="00654A48" w:rsidRPr="00654A48" w:rsidRDefault="00654A48" w:rsidP="00E52FDC">
      <w:pPr>
        <w:pStyle w:val="BodyText10Glossary"/>
        <w:numPr>
          <w:ilvl w:val="1"/>
          <w:numId w:val="68"/>
        </w:numPr>
      </w:pPr>
      <w:r w:rsidRPr="00654A48">
        <w:t>Specificații ale conectorilor: 2 x RJ-45 1GbE, 1 x RJ-45 10GbE</w:t>
      </w:r>
    </w:p>
    <w:p w14:paraId="68774C7F" w14:textId="77777777" w:rsidR="00654A48" w:rsidRPr="00654A48" w:rsidRDefault="00654A48" w:rsidP="00E52FDC">
      <w:pPr>
        <w:pStyle w:val="BodyText10Glossary"/>
        <w:numPr>
          <w:ilvl w:val="1"/>
          <w:numId w:val="68"/>
        </w:numPr>
      </w:pPr>
      <w:r w:rsidRPr="00654A48">
        <w:t>Specificații ale spațiului de memorie: 256 GB DDR4 ECC</w:t>
      </w:r>
    </w:p>
    <w:p w14:paraId="43BEA05E" w14:textId="77777777" w:rsidR="00654A48" w:rsidRPr="00654A48" w:rsidRDefault="00654A48" w:rsidP="00E52FDC">
      <w:pPr>
        <w:pStyle w:val="BodyText10Glossary"/>
        <w:numPr>
          <w:ilvl w:val="1"/>
          <w:numId w:val="68"/>
        </w:numPr>
      </w:pPr>
      <w:r w:rsidRPr="00654A48">
        <w:t>Cerințe ale procesorului: AMD EPYC 7773X 64-core</w:t>
      </w:r>
    </w:p>
    <w:p w14:paraId="031B1623" w14:textId="77777777" w:rsidR="00654A48" w:rsidRPr="00654A48" w:rsidRDefault="00654A48" w:rsidP="00E52FDC">
      <w:pPr>
        <w:pStyle w:val="BodyText10Glossary"/>
        <w:numPr>
          <w:ilvl w:val="0"/>
          <w:numId w:val="68"/>
        </w:numPr>
      </w:pPr>
      <w:r w:rsidRPr="00654A48">
        <w:rPr>
          <w:b/>
          <w:bCs/>
        </w:rPr>
        <w:t>Stocare în rețea:</w:t>
      </w:r>
    </w:p>
    <w:p w14:paraId="412CE3FA" w14:textId="77777777" w:rsidR="00654A48" w:rsidRPr="00654A48" w:rsidRDefault="00654A48" w:rsidP="00E52FDC">
      <w:pPr>
        <w:pStyle w:val="BodyText10Glossary"/>
        <w:numPr>
          <w:ilvl w:val="1"/>
          <w:numId w:val="68"/>
        </w:numPr>
      </w:pPr>
      <w:r w:rsidRPr="00654A48">
        <w:t>Cerințe de alimentare: 300W</w:t>
      </w:r>
    </w:p>
    <w:p w14:paraId="7232CE8D" w14:textId="77777777" w:rsidR="00654A48" w:rsidRPr="00654A48" w:rsidRDefault="00654A48" w:rsidP="00E52FDC">
      <w:pPr>
        <w:pStyle w:val="BodyText10Glossary"/>
        <w:numPr>
          <w:ilvl w:val="1"/>
          <w:numId w:val="68"/>
        </w:numPr>
      </w:pPr>
      <w:r w:rsidRPr="00654A48">
        <w:t>Specificații ale conectorilor: 2 x RJ-45 1GbE</w:t>
      </w:r>
    </w:p>
    <w:p w14:paraId="222AFB2C" w14:textId="77777777" w:rsidR="00654A48" w:rsidRPr="00654A48" w:rsidRDefault="00654A48" w:rsidP="00E52FDC">
      <w:pPr>
        <w:pStyle w:val="BodyText10Glossary"/>
        <w:numPr>
          <w:ilvl w:val="1"/>
          <w:numId w:val="68"/>
        </w:numPr>
      </w:pPr>
      <w:r w:rsidRPr="00654A48">
        <w:t>Specificații ale spațiului de stocare: 8 bay-uri pentru HDD SATA</w:t>
      </w:r>
    </w:p>
    <w:p w14:paraId="65F29BE0" w14:textId="77777777" w:rsidR="00654A48" w:rsidRPr="00654A48" w:rsidRDefault="00654A48" w:rsidP="00E52FDC">
      <w:pPr>
        <w:pStyle w:val="BodyText10Glossary"/>
        <w:numPr>
          <w:ilvl w:val="0"/>
          <w:numId w:val="68"/>
        </w:numPr>
      </w:pPr>
      <w:r w:rsidRPr="00654A48">
        <w:rPr>
          <w:b/>
          <w:bCs/>
        </w:rPr>
        <w:t>Switch de rețea:</w:t>
      </w:r>
    </w:p>
    <w:p w14:paraId="2752D8DD" w14:textId="77777777" w:rsidR="00654A48" w:rsidRPr="00654A48" w:rsidRDefault="00654A48" w:rsidP="00E52FDC">
      <w:pPr>
        <w:pStyle w:val="BodyText10Glossary"/>
        <w:numPr>
          <w:ilvl w:val="1"/>
          <w:numId w:val="68"/>
        </w:numPr>
      </w:pPr>
      <w:r w:rsidRPr="00654A48">
        <w:t>Cerințe de alimentare: 450W</w:t>
      </w:r>
    </w:p>
    <w:p w14:paraId="30564CC2" w14:textId="77777777" w:rsidR="00654A48" w:rsidRPr="00654A48" w:rsidRDefault="00654A48" w:rsidP="00E52FDC">
      <w:pPr>
        <w:pStyle w:val="BodyText10Glossary"/>
        <w:numPr>
          <w:ilvl w:val="1"/>
          <w:numId w:val="68"/>
        </w:numPr>
      </w:pPr>
      <w:r w:rsidRPr="00654A48">
        <w:t>Specificații ale conectorilor: 24 x RJ-45 1GbE, 2 x SFP Gigabit Ethernet</w:t>
      </w:r>
    </w:p>
    <w:p w14:paraId="769954A3" w14:textId="77777777" w:rsidR="00654A48" w:rsidRPr="00654A48" w:rsidRDefault="00654A48" w:rsidP="00654A48">
      <w:pPr>
        <w:rPr>
          <w:lang w:val="ro-RO"/>
        </w:rPr>
      </w:pPr>
    </w:p>
    <w:p w14:paraId="33EF4CC2" w14:textId="0E43C8BD" w:rsidR="00CC07F2" w:rsidRDefault="00E07013" w:rsidP="00315C8A">
      <w:pPr>
        <w:pStyle w:val="Heading3"/>
        <w:rPr>
          <w:lang w:val="ro-RO"/>
        </w:rPr>
      </w:pPr>
      <w:bookmarkStart w:id="48" w:name="_Toc160527867"/>
      <w:r w:rsidRPr="00A114E1">
        <w:rPr>
          <w:lang w:val="ro-RO"/>
        </w:rPr>
        <w:t>Proiectare software de deatliu</w:t>
      </w:r>
      <w:bookmarkEnd w:id="48"/>
    </w:p>
    <w:p w14:paraId="7F32EF86" w14:textId="77777777" w:rsidR="00654A48" w:rsidRPr="00654A48" w:rsidRDefault="00654A48" w:rsidP="00654A48">
      <w:pPr>
        <w:pStyle w:val="BodyText10Glossary"/>
      </w:pPr>
      <w:r w:rsidRPr="00654A48">
        <w:t>Servicii software:</w:t>
      </w:r>
    </w:p>
    <w:p w14:paraId="601BF644" w14:textId="77777777" w:rsidR="00654A48" w:rsidRPr="00654A48" w:rsidRDefault="00654A48" w:rsidP="00E52FDC">
      <w:pPr>
        <w:pStyle w:val="BodyText10Glossary"/>
        <w:numPr>
          <w:ilvl w:val="0"/>
          <w:numId w:val="69"/>
        </w:numPr>
      </w:pPr>
      <w:r w:rsidRPr="00654A48">
        <w:t>Serviciul de autentificare:</w:t>
      </w:r>
    </w:p>
    <w:p w14:paraId="2BC38205" w14:textId="77777777" w:rsidR="00654A48" w:rsidRPr="00654A48" w:rsidRDefault="00654A48" w:rsidP="00E52FDC">
      <w:pPr>
        <w:pStyle w:val="BodyText10Glossary"/>
        <w:numPr>
          <w:ilvl w:val="1"/>
          <w:numId w:val="69"/>
        </w:numPr>
      </w:pPr>
      <w:r w:rsidRPr="00654A48">
        <w:t>Identificator: AuthService</w:t>
      </w:r>
    </w:p>
    <w:p w14:paraId="065FC233" w14:textId="77777777" w:rsidR="00654A48" w:rsidRPr="00654A48" w:rsidRDefault="00654A48" w:rsidP="00E52FDC">
      <w:pPr>
        <w:pStyle w:val="BodyText10Glossary"/>
        <w:numPr>
          <w:ilvl w:val="1"/>
          <w:numId w:val="69"/>
        </w:numPr>
      </w:pPr>
      <w:r w:rsidRPr="00654A48">
        <w:t>Clasificare: Serviciu de date</w:t>
      </w:r>
    </w:p>
    <w:p w14:paraId="22A9E3D7" w14:textId="77777777" w:rsidR="00654A48" w:rsidRPr="00654A48" w:rsidRDefault="00654A48" w:rsidP="00E52FDC">
      <w:pPr>
        <w:pStyle w:val="BodyText10Glossary"/>
        <w:numPr>
          <w:ilvl w:val="1"/>
          <w:numId w:val="69"/>
        </w:numPr>
      </w:pPr>
      <w:r w:rsidRPr="00654A48">
        <w:t>Definiție: Autentificarea utilizatorilor în sistem</w:t>
      </w:r>
    </w:p>
    <w:p w14:paraId="6A966341" w14:textId="77777777" w:rsidR="00654A48" w:rsidRPr="00654A48" w:rsidRDefault="00654A48" w:rsidP="00E52FDC">
      <w:pPr>
        <w:pStyle w:val="BodyText10Glossary"/>
        <w:numPr>
          <w:ilvl w:val="1"/>
          <w:numId w:val="69"/>
        </w:numPr>
      </w:pPr>
      <w:r w:rsidRPr="00654A48">
        <w:t>Cerințe:</w:t>
      </w:r>
    </w:p>
    <w:p w14:paraId="266A9EA4" w14:textId="77777777" w:rsidR="00654A48" w:rsidRPr="00654A48" w:rsidRDefault="00654A48" w:rsidP="00E52FDC">
      <w:pPr>
        <w:pStyle w:val="BodyText10Glossary"/>
        <w:numPr>
          <w:ilvl w:val="2"/>
          <w:numId w:val="69"/>
        </w:numPr>
      </w:pPr>
      <w:r w:rsidRPr="00654A48">
        <w:t>Să utilizeze un algoritm de criptare puternic pentru parole</w:t>
      </w:r>
    </w:p>
    <w:p w14:paraId="6354ADE0" w14:textId="77777777" w:rsidR="00654A48" w:rsidRPr="00654A48" w:rsidRDefault="00654A48" w:rsidP="00E52FDC">
      <w:pPr>
        <w:pStyle w:val="BodyText10Glossary"/>
        <w:numPr>
          <w:ilvl w:val="2"/>
          <w:numId w:val="69"/>
        </w:numPr>
      </w:pPr>
      <w:r w:rsidRPr="00654A48">
        <w:lastRenderedPageBreak/>
        <w:t>Să permită autentificarea cu mai mulți factori</w:t>
      </w:r>
    </w:p>
    <w:p w14:paraId="429F6256" w14:textId="77777777" w:rsidR="00654A48" w:rsidRPr="00654A48" w:rsidRDefault="00654A48" w:rsidP="00E52FDC">
      <w:pPr>
        <w:pStyle w:val="BodyText10Glossary"/>
        <w:numPr>
          <w:ilvl w:val="1"/>
          <w:numId w:val="69"/>
        </w:numPr>
      </w:pPr>
      <w:r w:rsidRPr="00654A48">
        <w:t>Structuri de date interne:</w:t>
      </w:r>
    </w:p>
    <w:p w14:paraId="778C4FA9" w14:textId="77777777" w:rsidR="00654A48" w:rsidRPr="00654A48" w:rsidRDefault="00654A48" w:rsidP="00E52FDC">
      <w:pPr>
        <w:pStyle w:val="BodyText10Glossary"/>
        <w:numPr>
          <w:ilvl w:val="2"/>
          <w:numId w:val="69"/>
        </w:numPr>
      </w:pPr>
      <w:r w:rsidRPr="00654A48">
        <w:t>Utilizatori (nume, parolă, rol)</w:t>
      </w:r>
    </w:p>
    <w:p w14:paraId="5CD8FF1A" w14:textId="77777777" w:rsidR="00654A48" w:rsidRPr="00654A48" w:rsidRDefault="00654A48" w:rsidP="00E52FDC">
      <w:pPr>
        <w:pStyle w:val="BodyText10Glossary"/>
        <w:numPr>
          <w:ilvl w:val="1"/>
          <w:numId w:val="69"/>
        </w:numPr>
      </w:pPr>
      <w:r w:rsidRPr="00654A48">
        <w:t>Constrângeri:</w:t>
      </w:r>
    </w:p>
    <w:p w14:paraId="0BBF7A44" w14:textId="77777777" w:rsidR="00654A48" w:rsidRPr="00654A48" w:rsidRDefault="00654A48" w:rsidP="00E52FDC">
      <w:pPr>
        <w:pStyle w:val="BodyText10Glossary"/>
        <w:numPr>
          <w:ilvl w:val="2"/>
          <w:numId w:val="69"/>
        </w:numPr>
      </w:pPr>
      <w:r w:rsidRPr="00654A48">
        <w:t>Parolele trebuie să aibă o lungime minimă de 8 caractere</w:t>
      </w:r>
    </w:p>
    <w:p w14:paraId="4BC232CF" w14:textId="77777777" w:rsidR="00654A48" w:rsidRPr="00654A48" w:rsidRDefault="00654A48" w:rsidP="00E52FDC">
      <w:pPr>
        <w:pStyle w:val="BodyText10Glossary"/>
        <w:numPr>
          <w:ilvl w:val="2"/>
          <w:numId w:val="69"/>
        </w:numPr>
      </w:pPr>
      <w:r w:rsidRPr="00654A48">
        <w:t>Parolele trebuie să conțină cel puțin o majusculă, o minusculă și o cifră</w:t>
      </w:r>
    </w:p>
    <w:p w14:paraId="7423FA33" w14:textId="77777777" w:rsidR="00654A48" w:rsidRPr="00654A48" w:rsidRDefault="00654A48" w:rsidP="00E52FDC">
      <w:pPr>
        <w:pStyle w:val="BodyText10Glossary"/>
        <w:numPr>
          <w:ilvl w:val="1"/>
          <w:numId w:val="69"/>
        </w:numPr>
      </w:pPr>
      <w:r w:rsidRPr="00654A48">
        <w:t>Compoziție:</w:t>
      </w:r>
    </w:p>
    <w:p w14:paraId="23426FEA" w14:textId="77777777" w:rsidR="00654A48" w:rsidRPr="00654A48" w:rsidRDefault="00654A48" w:rsidP="00E52FDC">
      <w:pPr>
        <w:pStyle w:val="BodyText10Glossary"/>
        <w:numPr>
          <w:ilvl w:val="2"/>
          <w:numId w:val="69"/>
        </w:numPr>
      </w:pPr>
      <w:r w:rsidRPr="00654A48">
        <w:t>N/A</w:t>
      </w:r>
    </w:p>
    <w:p w14:paraId="46CC2160" w14:textId="77777777" w:rsidR="00654A48" w:rsidRPr="00654A48" w:rsidRDefault="00654A48" w:rsidP="00E52FDC">
      <w:pPr>
        <w:pStyle w:val="BodyText10Glossary"/>
        <w:numPr>
          <w:ilvl w:val="1"/>
          <w:numId w:val="69"/>
        </w:numPr>
      </w:pPr>
      <w:r w:rsidRPr="00654A48">
        <w:t>Utilizatori/Interacțiuni:</w:t>
      </w:r>
    </w:p>
    <w:p w14:paraId="202930A6" w14:textId="77777777" w:rsidR="00654A48" w:rsidRPr="00654A48" w:rsidRDefault="00654A48" w:rsidP="00E52FDC">
      <w:pPr>
        <w:pStyle w:val="BodyText10Glossary"/>
        <w:numPr>
          <w:ilvl w:val="2"/>
          <w:numId w:val="69"/>
        </w:numPr>
      </w:pPr>
      <w:r w:rsidRPr="00654A48">
        <w:t>Interacționează cu interfața de conectare</w:t>
      </w:r>
    </w:p>
    <w:p w14:paraId="673C22CC" w14:textId="77777777" w:rsidR="00654A48" w:rsidRPr="00654A48" w:rsidRDefault="00654A48" w:rsidP="00E52FDC">
      <w:pPr>
        <w:pStyle w:val="BodyText10Glossary"/>
        <w:numPr>
          <w:ilvl w:val="2"/>
          <w:numId w:val="69"/>
        </w:numPr>
      </w:pPr>
      <w:r w:rsidRPr="00654A48">
        <w:t>Interacționează cu alte servicii care necesită autentificare</w:t>
      </w:r>
    </w:p>
    <w:p w14:paraId="090FEBCA" w14:textId="77777777" w:rsidR="00654A48" w:rsidRPr="00654A48" w:rsidRDefault="00654A48" w:rsidP="00E52FDC">
      <w:pPr>
        <w:pStyle w:val="BodyText10Glossary"/>
        <w:numPr>
          <w:ilvl w:val="1"/>
          <w:numId w:val="69"/>
        </w:numPr>
      </w:pPr>
      <w:r w:rsidRPr="00654A48">
        <w:t>Procesare:</w:t>
      </w:r>
    </w:p>
    <w:p w14:paraId="42D56BA4" w14:textId="77777777" w:rsidR="00654A48" w:rsidRPr="00654A48" w:rsidRDefault="00654A48" w:rsidP="00E52FDC">
      <w:pPr>
        <w:pStyle w:val="BodyText10Glossary"/>
        <w:numPr>
          <w:ilvl w:val="2"/>
          <w:numId w:val="69"/>
        </w:numPr>
      </w:pPr>
      <w:r w:rsidRPr="00654A48">
        <w:t>Verifică parola utilizatorului</w:t>
      </w:r>
    </w:p>
    <w:p w14:paraId="108F4274" w14:textId="77777777" w:rsidR="00654A48" w:rsidRPr="00654A48" w:rsidRDefault="00654A48" w:rsidP="00E52FDC">
      <w:pPr>
        <w:pStyle w:val="BodyText10Glossary"/>
        <w:numPr>
          <w:ilvl w:val="2"/>
          <w:numId w:val="69"/>
        </w:numPr>
      </w:pPr>
      <w:r w:rsidRPr="00654A48">
        <w:t>Generează un jeton de autentificare</w:t>
      </w:r>
    </w:p>
    <w:p w14:paraId="62F527BE" w14:textId="77777777" w:rsidR="00654A48" w:rsidRPr="00654A48" w:rsidRDefault="00654A48" w:rsidP="00E52FDC">
      <w:pPr>
        <w:pStyle w:val="BodyText10Glossary"/>
        <w:numPr>
          <w:ilvl w:val="1"/>
          <w:numId w:val="69"/>
        </w:numPr>
      </w:pPr>
      <w:r w:rsidRPr="00654A48">
        <w:t>Interfețe/Exporturi:</w:t>
      </w:r>
    </w:p>
    <w:p w14:paraId="7202886D" w14:textId="77777777" w:rsidR="00654A48" w:rsidRPr="00654A48" w:rsidRDefault="00654A48" w:rsidP="00E52FDC">
      <w:pPr>
        <w:pStyle w:val="BodyText10Glossary"/>
        <w:numPr>
          <w:ilvl w:val="2"/>
          <w:numId w:val="69"/>
        </w:numPr>
      </w:pPr>
      <w:r w:rsidRPr="00654A48">
        <w:t>Funcție de autentificare(nume, parolă)</w:t>
      </w:r>
    </w:p>
    <w:p w14:paraId="6638A6B8" w14:textId="77777777" w:rsidR="00654A48" w:rsidRPr="00654A48" w:rsidRDefault="00654A48" w:rsidP="00E52FDC">
      <w:pPr>
        <w:pStyle w:val="BodyText10Glossary"/>
        <w:numPr>
          <w:ilvl w:val="2"/>
          <w:numId w:val="69"/>
        </w:numPr>
      </w:pPr>
      <w:r w:rsidRPr="00654A48">
        <w:t>Funcție de validare jeton(jeton)</w:t>
      </w:r>
    </w:p>
    <w:p w14:paraId="2660DB0E" w14:textId="77777777" w:rsidR="00654A48" w:rsidRPr="00654A48" w:rsidRDefault="00654A48" w:rsidP="00E52FDC">
      <w:pPr>
        <w:pStyle w:val="BodyText10Glossary"/>
        <w:numPr>
          <w:ilvl w:val="0"/>
          <w:numId w:val="69"/>
        </w:numPr>
      </w:pPr>
      <w:r w:rsidRPr="00654A48">
        <w:t>Serviciul de gestionare a programului:</w:t>
      </w:r>
    </w:p>
    <w:p w14:paraId="6CC06560" w14:textId="77777777" w:rsidR="00654A48" w:rsidRPr="00654A48" w:rsidRDefault="00654A48" w:rsidP="00E52FDC">
      <w:pPr>
        <w:pStyle w:val="BodyText10Glossary"/>
        <w:numPr>
          <w:ilvl w:val="1"/>
          <w:numId w:val="69"/>
        </w:numPr>
      </w:pPr>
      <w:r w:rsidRPr="00654A48">
        <w:t>Identificator: ScheduleService</w:t>
      </w:r>
    </w:p>
    <w:p w14:paraId="2BFE040B" w14:textId="77777777" w:rsidR="00654A48" w:rsidRPr="00654A48" w:rsidRDefault="00654A48" w:rsidP="00E52FDC">
      <w:pPr>
        <w:pStyle w:val="BodyText10Glossary"/>
        <w:numPr>
          <w:ilvl w:val="1"/>
          <w:numId w:val="69"/>
        </w:numPr>
      </w:pPr>
      <w:r w:rsidRPr="00654A48">
        <w:t>Clasificare: Serviciu de aplicație</w:t>
      </w:r>
    </w:p>
    <w:p w14:paraId="4AEDF0B0" w14:textId="77777777" w:rsidR="00654A48" w:rsidRPr="00654A48" w:rsidRDefault="00654A48" w:rsidP="00E52FDC">
      <w:pPr>
        <w:pStyle w:val="BodyText10Glossary"/>
        <w:numPr>
          <w:ilvl w:val="1"/>
          <w:numId w:val="69"/>
        </w:numPr>
      </w:pPr>
      <w:r w:rsidRPr="00654A48">
        <w:t>Definiție: Permite utilizatorilor să programeze și să gestioneze lecții</w:t>
      </w:r>
    </w:p>
    <w:p w14:paraId="25376FD9" w14:textId="77777777" w:rsidR="00654A48" w:rsidRPr="00654A48" w:rsidRDefault="00654A48" w:rsidP="00E52FDC">
      <w:pPr>
        <w:pStyle w:val="BodyText10Glossary"/>
        <w:numPr>
          <w:ilvl w:val="1"/>
          <w:numId w:val="69"/>
        </w:numPr>
      </w:pPr>
      <w:r w:rsidRPr="00654A48">
        <w:t>Cerințe:</w:t>
      </w:r>
    </w:p>
    <w:p w14:paraId="5ACA9E7D" w14:textId="77777777" w:rsidR="00654A48" w:rsidRPr="00654A48" w:rsidRDefault="00654A48" w:rsidP="00E52FDC">
      <w:pPr>
        <w:pStyle w:val="BodyText10Glossary"/>
        <w:numPr>
          <w:ilvl w:val="2"/>
          <w:numId w:val="69"/>
        </w:numPr>
      </w:pPr>
      <w:r w:rsidRPr="00654A48">
        <w:t>Să permită utilizatorilor să vizualizeze programul instructorilor</w:t>
      </w:r>
    </w:p>
    <w:p w14:paraId="2A2F0644" w14:textId="77777777" w:rsidR="00654A48" w:rsidRPr="00654A48" w:rsidRDefault="00654A48" w:rsidP="00E52FDC">
      <w:pPr>
        <w:pStyle w:val="BodyText10Glossary"/>
        <w:numPr>
          <w:ilvl w:val="2"/>
          <w:numId w:val="69"/>
        </w:numPr>
      </w:pPr>
      <w:r w:rsidRPr="00654A48">
        <w:t>Să permită utilizatorilor să rezerve lecții</w:t>
      </w:r>
    </w:p>
    <w:p w14:paraId="691024E9" w14:textId="77777777" w:rsidR="00654A48" w:rsidRPr="00654A48" w:rsidRDefault="00654A48" w:rsidP="00E52FDC">
      <w:pPr>
        <w:pStyle w:val="BodyText10Glossary"/>
        <w:numPr>
          <w:ilvl w:val="2"/>
          <w:numId w:val="69"/>
        </w:numPr>
      </w:pPr>
      <w:r w:rsidRPr="00654A48">
        <w:t>Să permită instructorilor să accepte sau să respingă rezervările</w:t>
      </w:r>
    </w:p>
    <w:p w14:paraId="2B64E00E" w14:textId="77777777" w:rsidR="00654A48" w:rsidRPr="00654A48" w:rsidRDefault="00654A48" w:rsidP="00E52FDC">
      <w:pPr>
        <w:pStyle w:val="BodyText10Glossary"/>
        <w:numPr>
          <w:ilvl w:val="1"/>
          <w:numId w:val="69"/>
        </w:numPr>
      </w:pPr>
      <w:r w:rsidRPr="00654A48">
        <w:t>Structuri de date interne:</w:t>
      </w:r>
    </w:p>
    <w:p w14:paraId="57F431A8" w14:textId="77777777" w:rsidR="00654A48" w:rsidRPr="00654A48" w:rsidRDefault="00654A48" w:rsidP="00E52FDC">
      <w:pPr>
        <w:pStyle w:val="BodyText10Glossary"/>
        <w:numPr>
          <w:ilvl w:val="2"/>
          <w:numId w:val="69"/>
        </w:numPr>
      </w:pPr>
      <w:r w:rsidRPr="00654A48">
        <w:t>Lecții (data, ora, durata, instructor, elev)</w:t>
      </w:r>
    </w:p>
    <w:p w14:paraId="4E21D931" w14:textId="77777777" w:rsidR="00654A48" w:rsidRPr="00654A48" w:rsidRDefault="00654A48" w:rsidP="00E52FDC">
      <w:pPr>
        <w:pStyle w:val="BodyText10Glossary"/>
        <w:numPr>
          <w:ilvl w:val="1"/>
          <w:numId w:val="69"/>
        </w:numPr>
      </w:pPr>
      <w:r w:rsidRPr="00654A48">
        <w:t>Constrângeri:</w:t>
      </w:r>
    </w:p>
    <w:p w14:paraId="0395FA81" w14:textId="2150CE27" w:rsidR="00654A48" w:rsidRDefault="00654A48" w:rsidP="00E52FDC">
      <w:pPr>
        <w:pStyle w:val="BodyText10Glossary"/>
        <w:numPr>
          <w:ilvl w:val="2"/>
          <w:numId w:val="69"/>
        </w:numPr>
      </w:pPr>
      <w:r w:rsidRPr="00654A48">
        <w:t>lecție nu poate fi rezervată de mai mulți elevi în același</w:t>
      </w:r>
    </w:p>
    <w:p w14:paraId="26239D10" w14:textId="77777777" w:rsidR="00654A48" w:rsidRPr="00654A48" w:rsidRDefault="00654A48" w:rsidP="00E52FDC">
      <w:pPr>
        <w:pStyle w:val="BodyText10Glossary"/>
        <w:numPr>
          <w:ilvl w:val="0"/>
          <w:numId w:val="69"/>
        </w:numPr>
      </w:pPr>
      <w:r w:rsidRPr="00654A48">
        <w:t>Utilizatori/Interacțiuni:</w:t>
      </w:r>
    </w:p>
    <w:p w14:paraId="3F4D2D4E" w14:textId="77777777" w:rsidR="00654A48" w:rsidRPr="00654A48" w:rsidRDefault="00654A48" w:rsidP="00E52FDC">
      <w:pPr>
        <w:pStyle w:val="BodyText10Glossary"/>
        <w:numPr>
          <w:ilvl w:val="1"/>
          <w:numId w:val="69"/>
        </w:numPr>
      </w:pPr>
      <w:r w:rsidRPr="00654A48">
        <w:t>Interacționează cu interfața de vizualizare a programului</w:t>
      </w:r>
    </w:p>
    <w:p w14:paraId="0ECFCF8C" w14:textId="77777777" w:rsidR="00654A48" w:rsidRPr="00654A48" w:rsidRDefault="00654A48" w:rsidP="00E52FDC">
      <w:pPr>
        <w:pStyle w:val="BodyText10Glossary"/>
        <w:numPr>
          <w:ilvl w:val="1"/>
          <w:numId w:val="69"/>
        </w:numPr>
      </w:pPr>
      <w:r w:rsidRPr="00654A48">
        <w:t>Interacționează cu interfața de rezervare a lecțiilor</w:t>
      </w:r>
    </w:p>
    <w:p w14:paraId="5559E8E7" w14:textId="77777777" w:rsidR="00654A48" w:rsidRPr="00654A48" w:rsidRDefault="00654A48" w:rsidP="00E52FDC">
      <w:pPr>
        <w:pStyle w:val="BodyText10Glossary"/>
        <w:numPr>
          <w:ilvl w:val="1"/>
          <w:numId w:val="69"/>
        </w:numPr>
      </w:pPr>
      <w:r w:rsidRPr="00654A48">
        <w:t>Interacționează cu interfața de gestionare a rezervărilor (pentru instructori)</w:t>
      </w:r>
    </w:p>
    <w:p w14:paraId="7548C4D9" w14:textId="77777777" w:rsidR="00654A48" w:rsidRPr="00654A48" w:rsidRDefault="00654A48" w:rsidP="00E52FDC">
      <w:pPr>
        <w:pStyle w:val="BodyText10Glossary"/>
        <w:numPr>
          <w:ilvl w:val="0"/>
          <w:numId w:val="69"/>
        </w:numPr>
      </w:pPr>
      <w:r w:rsidRPr="00654A48">
        <w:t>Procesare:</w:t>
      </w:r>
    </w:p>
    <w:p w14:paraId="03B4BE5C" w14:textId="77777777" w:rsidR="00654A48" w:rsidRPr="00654A48" w:rsidRDefault="00654A48" w:rsidP="00E52FDC">
      <w:pPr>
        <w:pStyle w:val="BodyText10Glossary"/>
        <w:numPr>
          <w:ilvl w:val="1"/>
          <w:numId w:val="69"/>
        </w:numPr>
      </w:pPr>
      <w:r w:rsidRPr="00654A48">
        <w:t>Verifică disponibilitatea instructorului</w:t>
      </w:r>
    </w:p>
    <w:p w14:paraId="47F776E9" w14:textId="77777777" w:rsidR="00654A48" w:rsidRPr="00654A48" w:rsidRDefault="00654A48" w:rsidP="00E52FDC">
      <w:pPr>
        <w:pStyle w:val="BodyText10Glossary"/>
        <w:numPr>
          <w:ilvl w:val="1"/>
          <w:numId w:val="69"/>
        </w:numPr>
      </w:pPr>
      <w:r w:rsidRPr="00654A48">
        <w:t>Creează o rezervare pentru o lecție</w:t>
      </w:r>
    </w:p>
    <w:p w14:paraId="7B9997EA" w14:textId="77777777" w:rsidR="00654A48" w:rsidRPr="00654A48" w:rsidRDefault="00654A48" w:rsidP="00E52FDC">
      <w:pPr>
        <w:pStyle w:val="BodyText10Glossary"/>
        <w:numPr>
          <w:ilvl w:val="1"/>
          <w:numId w:val="69"/>
        </w:numPr>
      </w:pPr>
      <w:r w:rsidRPr="00654A48">
        <w:t>Trimite notificări prin email pentru confirmări și anulări</w:t>
      </w:r>
    </w:p>
    <w:p w14:paraId="4E65F2F4" w14:textId="77777777" w:rsidR="00654A48" w:rsidRPr="00654A48" w:rsidRDefault="00654A48" w:rsidP="00E52FDC">
      <w:pPr>
        <w:pStyle w:val="BodyText10Glossary"/>
        <w:numPr>
          <w:ilvl w:val="0"/>
          <w:numId w:val="69"/>
        </w:numPr>
      </w:pPr>
      <w:r w:rsidRPr="00654A48">
        <w:lastRenderedPageBreak/>
        <w:t>Interfețe/Exporturi:</w:t>
      </w:r>
    </w:p>
    <w:p w14:paraId="382659BA" w14:textId="77777777" w:rsidR="00654A48" w:rsidRPr="00654A48" w:rsidRDefault="00654A48" w:rsidP="00E52FDC">
      <w:pPr>
        <w:pStyle w:val="BodyText10Glossary"/>
        <w:numPr>
          <w:ilvl w:val="1"/>
          <w:numId w:val="69"/>
        </w:numPr>
      </w:pPr>
      <w:r w:rsidRPr="00654A48">
        <w:t>Funcție de vizualizare program(instructor)</w:t>
      </w:r>
    </w:p>
    <w:p w14:paraId="324CFB4E" w14:textId="77777777" w:rsidR="00654A48" w:rsidRPr="00654A48" w:rsidRDefault="00654A48" w:rsidP="00E52FDC">
      <w:pPr>
        <w:pStyle w:val="BodyText10Glossary"/>
        <w:numPr>
          <w:ilvl w:val="1"/>
          <w:numId w:val="69"/>
        </w:numPr>
      </w:pPr>
      <w:r w:rsidRPr="00654A48">
        <w:t>Funcție de rezervare lecție(data, ora, instructor)</w:t>
      </w:r>
    </w:p>
    <w:p w14:paraId="4E51A4CB" w14:textId="77777777" w:rsidR="00654A48" w:rsidRPr="00654A48" w:rsidRDefault="00654A48" w:rsidP="00E52FDC">
      <w:pPr>
        <w:pStyle w:val="BodyText10Glossary"/>
        <w:numPr>
          <w:ilvl w:val="1"/>
          <w:numId w:val="69"/>
        </w:numPr>
      </w:pPr>
      <w:r w:rsidRPr="00654A48">
        <w:t>Funcție de gestionare rezervări(instructor)</w:t>
      </w:r>
    </w:p>
    <w:p w14:paraId="2D2BE833" w14:textId="77777777" w:rsidR="00654A48" w:rsidRPr="00654A48" w:rsidRDefault="00654A48" w:rsidP="00E52FDC">
      <w:pPr>
        <w:pStyle w:val="BodyText10Glossary"/>
        <w:numPr>
          <w:ilvl w:val="0"/>
          <w:numId w:val="69"/>
        </w:numPr>
      </w:pPr>
      <w:r w:rsidRPr="00654A48">
        <w:t>Alte servicii software:</w:t>
      </w:r>
    </w:p>
    <w:p w14:paraId="0877A7F3" w14:textId="77777777" w:rsidR="00654A48" w:rsidRPr="00654A48" w:rsidRDefault="00654A48" w:rsidP="00E52FDC">
      <w:pPr>
        <w:pStyle w:val="BodyText10Glossary"/>
        <w:numPr>
          <w:ilvl w:val="1"/>
          <w:numId w:val="69"/>
        </w:numPr>
      </w:pPr>
      <w:r w:rsidRPr="00654A48">
        <w:t>Serviciul de gestionare a utilizatorilor</w:t>
      </w:r>
    </w:p>
    <w:p w14:paraId="7172CA53" w14:textId="77777777" w:rsidR="00654A48" w:rsidRPr="00654A48" w:rsidRDefault="00654A48" w:rsidP="00E52FDC">
      <w:pPr>
        <w:pStyle w:val="BodyText10Glossary"/>
        <w:numPr>
          <w:ilvl w:val="1"/>
          <w:numId w:val="69"/>
        </w:numPr>
      </w:pPr>
      <w:r w:rsidRPr="00654A48">
        <w:t>Serviciul de notificări</w:t>
      </w:r>
    </w:p>
    <w:p w14:paraId="2B595C03" w14:textId="0002F5FB" w:rsidR="00654A48" w:rsidRPr="00654A48" w:rsidRDefault="00654A48" w:rsidP="00E52FDC">
      <w:pPr>
        <w:pStyle w:val="BodyText10Glossary"/>
        <w:numPr>
          <w:ilvl w:val="1"/>
          <w:numId w:val="69"/>
        </w:numPr>
      </w:pPr>
      <w:r w:rsidRPr="00654A48">
        <w:t>Serviciul de raportare</w:t>
      </w:r>
    </w:p>
    <w:p w14:paraId="5978C0A4" w14:textId="77777777" w:rsidR="00654A48" w:rsidRPr="00654A48" w:rsidRDefault="00654A48" w:rsidP="00654A48">
      <w:pPr>
        <w:rPr>
          <w:lang w:val="ro-RO"/>
        </w:rPr>
      </w:pPr>
    </w:p>
    <w:p w14:paraId="3709F0B3" w14:textId="77777777" w:rsidR="00E07013" w:rsidRPr="00A114E1" w:rsidRDefault="00E07013" w:rsidP="00E07013">
      <w:pPr>
        <w:pStyle w:val="InstructionalTextBullet"/>
        <w:numPr>
          <w:ilvl w:val="0"/>
          <w:numId w:val="0"/>
        </w:numPr>
        <w:ind w:left="720"/>
        <w:rPr>
          <w:szCs w:val="20"/>
          <w:lang w:val="ro-RO" w:eastAsia="ar-SA"/>
        </w:rPr>
      </w:pPr>
    </w:p>
    <w:p w14:paraId="33EF4CCF" w14:textId="31215CF1" w:rsidR="00CC07F2" w:rsidRPr="00A114E1" w:rsidRDefault="00E07013" w:rsidP="00315C8A">
      <w:pPr>
        <w:pStyle w:val="Heading3"/>
        <w:rPr>
          <w:lang w:val="ro-RO"/>
        </w:rPr>
      </w:pPr>
      <w:bookmarkStart w:id="49" w:name="_Toc160527868"/>
      <w:r w:rsidRPr="00A114E1">
        <w:rPr>
          <w:lang w:val="ro-RO"/>
        </w:rPr>
        <w:t>Proiectare detaliată de securitate</w:t>
      </w:r>
      <w:bookmarkEnd w:id="49"/>
    </w:p>
    <w:p w14:paraId="07E150D7" w14:textId="77777777" w:rsidR="00042672" w:rsidRPr="00042672" w:rsidRDefault="00042672" w:rsidP="00E52FDC">
      <w:pPr>
        <w:pStyle w:val="BodyText10Glossary"/>
        <w:numPr>
          <w:ilvl w:val="0"/>
          <w:numId w:val="70"/>
        </w:numPr>
      </w:pPr>
      <w:r w:rsidRPr="00042672">
        <w:t>Autentificare:</w:t>
      </w:r>
    </w:p>
    <w:p w14:paraId="69E6F091" w14:textId="77777777" w:rsidR="00042672" w:rsidRPr="00042672" w:rsidRDefault="00042672" w:rsidP="00E52FDC">
      <w:pPr>
        <w:pStyle w:val="BodyText10Glossary"/>
        <w:numPr>
          <w:ilvl w:val="1"/>
          <w:numId w:val="70"/>
        </w:numPr>
      </w:pPr>
      <w:r w:rsidRPr="00042672">
        <w:t>Utilizarea parolelor criptate</w:t>
      </w:r>
    </w:p>
    <w:p w14:paraId="5BA7C7CF" w14:textId="77777777" w:rsidR="00042672" w:rsidRPr="00042672" w:rsidRDefault="00042672" w:rsidP="00E52FDC">
      <w:pPr>
        <w:pStyle w:val="BodyText10Glossary"/>
        <w:numPr>
          <w:ilvl w:val="1"/>
          <w:numId w:val="70"/>
        </w:numPr>
      </w:pPr>
      <w:r w:rsidRPr="00042672">
        <w:t>Autentificare cu mai mulți factori (opțional)</w:t>
      </w:r>
    </w:p>
    <w:p w14:paraId="4EA947EF" w14:textId="77777777" w:rsidR="00042672" w:rsidRPr="00042672" w:rsidRDefault="00042672" w:rsidP="00E52FDC">
      <w:pPr>
        <w:pStyle w:val="BodyText10Glossary"/>
        <w:numPr>
          <w:ilvl w:val="0"/>
          <w:numId w:val="70"/>
        </w:numPr>
      </w:pPr>
      <w:r w:rsidRPr="00042672">
        <w:t>Autorizare:</w:t>
      </w:r>
    </w:p>
    <w:p w14:paraId="4F397FB4" w14:textId="77777777" w:rsidR="00042672" w:rsidRPr="00042672" w:rsidRDefault="00042672" w:rsidP="00E52FDC">
      <w:pPr>
        <w:pStyle w:val="BodyText10Glossary"/>
        <w:numPr>
          <w:ilvl w:val="1"/>
          <w:numId w:val="70"/>
        </w:numPr>
      </w:pPr>
      <w:r w:rsidRPr="00042672">
        <w:t>Controlul accesului bazat pe roluri</w:t>
      </w:r>
    </w:p>
    <w:p w14:paraId="6BE4FB19" w14:textId="77777777" w:rsidR="00042672" w:rsidRPr="00042672" w:rsidRDefault="00042672" w:rsidP="00E52FDC">
      <w:pPr>
        <w:pStyle w:val="BodyText10Glossary"/>
        <w:numPr>
          <w:ilvl w:val="1"/>
          <w:numId w:val="70"/>
        </w:numPr>
      </w:pPr>
      <w:r w:rsidRPr="00042672">
        <w:t>Permisiuni specifice pentru fiecare funcție a sistemului</w:t>
      </w:r>
    </w:p>
    <w:p w14:paraId="4A81DEB3" w14:textId="77777777" w:rsidR="00042672" w:rsidRPr="00042672" w:rsidRDefault="00042672" w:rsidP="00E52FDC">
      <w:pPr>
        <w:pStyle w:val="BodyText10Glossary"/>
        <w:numPr>
          <w:ilvl w:val="0"/>
          <w:numId w:val="70"/>
        </w:numPr>
      </w:pPr>
      <w:r w:rsidRPr="00042672">
        <w:t>Jurnalizare și auditare:</w:t>
      </w:r>
    </w:p>
    <w:p w14:paraId="7349532A" w14:textId="77777777" w:rsidR="00042672" w:rsidRPr="00042672" w:rsidRDefault="00042672" w:rsidP="00E52FDC">
      <w:pPr>
        <w:pStyle w:val="BodyText10Glossary"/>
        <w:numPr>
          <w:ilvl w:val="1"/>
          <w:numId w:val="70"/>
        </w:numPr>
      </w:pPr>
      <w:r w:rsidRPr="00042672">
        <w:t>Jurnalizarea detaliată a tuturor activităților din sistem</w:t>
      </w:r>
    </w:p>
    <w:p w14:paraId="5F085FCD" w14:textId="77777777" w:rsidR="00042672" w:rsidRPr="00042672" w:rsidRDefault="00042672" w:rsidP="00E52FDC">
      <w:pPr>
        <w:pStyle w:val="BodyText10Glossary"/>
        <w:numPr>
          <w:ilvl w:val="1"/>
          <w:numId w:val="70"/>
        </w:numPr>
      </w:pPr>
      <w:r w:rsidRPr="00042672">
        <w:t>Auditarea regulată a jurnalelor de securitate</w:t>
      </w:r>
    </w:p>
    <w:p w14:paraId="5F502AE4" w14:textId="77777777" w:rsidR="00042672" w:rsidRPr="00042672" w:rsidRDefault="00042672" w:rsidP="00E52FDC">
      <w:pPr>
        <w:pStyle w:val="BodyText10Glossary"/>
        <w:numPr>
          <w:ilvl w:val="0"/>
          <w:numId w:val="70"/>
        </w:numPr>
      </w:pPr>
      <w:r w:rsidRPr="00042672">
        <w:t>Criptare:</w:t>
      </w:r>
    </w:p>
    <w:p w14:paraId="218A4A7E" w14:textId="77777777" w:rsidR="00042672" w:rsidRPr="00042672" w:rsidRDefault="00042672" w:rsidP="00E52FDC">
      <w:pPr>
        <w:pStyle w:val="BodyText10Glossary"/>
        <w:numPr>
          <w:ilvl w:val="1"/>
          <w:numId w:val="70"/>
        </w:numPr>
      </w:pPr>
      <w:r w:rsidRPr="00042672">
        <w:t>Criptarea parolelor</w:t>
      </w:r>
    </w:p>
    <w:p w14:paraId="51587932" w14:textId="77777777" w:rsidR="00042672" w:rsidRPr="00042672" w:rsidRDefault="00042672" w:rsidP="00E52FDC">
      <w:pPr>
        <w:pStyle w:val="BodyText10Glossary"/>
        <w:numPr>
          <w:ilvl w:val="1"/>
          <w:numId w:val="70"/>
        </w:numPr>
      </w:pPr>
      <w:r w:rsidRPr="00042672">
        <w:t>Criptarea datelor sensibile (de exemplu, informații financiare)</w:t>
      </w:r>
    </w:p>
    <w:p w14:paraId="4A2E608F" w14:textId="77777777" w:rsidR="00042672" w:rsidRPr="00042672" w:rsidRDefault="00042672" w:rsidP="00E52FDC">
      <w:pPr>
        <w:pStyle w:val="BodyText10Glossary"/>
        <w:numPr>
          <w:ilvl w:val="0"/>
          <w:numId w:val="70"/>
        </w:numPr>
      </w:pPr>
      <w:r w:rsidRPr="00042672">
        <w:t>Utilizarea porturilor de rețea:</w:t>
      </w:r>
    </w:p>
    <w:p w14:paraId="703B2F47" w14:textId="77777777" w:rsidR="00042672" w:rsidRPr="00042672" w:rsidRDefault="00042672" w:rsidP="00E52FDC">
      <w:pPr>
        <w:pStyle w:val="BodyText10Glossary"/>
        <w:numPr>
          <w:ilvl w:val="1"/>
          <w:numId w:val="70"/>
        </w:numPr>
      </w:pPr>
      <w:r w:rsidRPr="00042672">
        <w:t>Utilizarea porturilor standard pentru HTTP, HTTPS și SSH</w:t>
      </w:r>
    </w:p>
    <w:p w14:paraId="2991B520" w14:textId="77777777" w:rsidR="00042672" w:rsidRPr="00042672" w:rsidRDefault="00042672" w:rsidP="00E52FDC">
      <w:pPr>
        <w:pStyle w:val="BodyText10Glossary"/>
        <w:numPr>
          <w:ilvl w:val="1"/>
          <w:numId w:val="70"/>
        </w:numPr>
      </w:pPr>
      <w:r w:rsidRPr="00042672">
        <w:t>Restricționarea accesului la porturile neutilizate</w:t>
      </w:r>
    </w:p>
    <w:p w14:paraId="55DE49B1" w14:textId="77777777" w:rsidR="00042672" w:rsidRPr="00042672" w:rsidRDefault="00042672" w:rsidP="00E52FDC">
      <w:pPr>
        <w:pStyle w:val="BodyText10Glossary"/>
        <w:numPr>
          <w:ilvl w:val="0"/>
          <w:numId w:val="70"/>
        </w:numPr>
      </w:pPr>
      <w:r w:rsidRPr="00042672">
        <w:t>Detectare și prevenire a intruziunilor:</w:t>
      </w:r>
    </w:p>
    <w:p w14:paraId="4BBDE690" w14:textId="77777777" w:rsidR="00042672" w:rsidRPr="00042672" w:rsidRDefault="00042672" w:rsidP="00E52FDC">
      <w:pPr>
        <w:pStyle w:val="BodyText10Glossary"/>
        <w:numPr>
          <w:ilvl w:val="1"/>
          <w:numId w:val="70"/>
        </w:numPr>
      </w:pPr>
      <w:r w:rsidRPr="00042672">
        <w:t>Implementarea unui sistem de detectare a intruziunilor (IDS)</w:t>
      </w:r>
    </w:p>
    <w:p w14:paraId="4F43054B" w14:textId="0900EA98" w:rsidR="00042672" w:rsidRDefault="00042672" w:rsidP="00E52FDC">
      <w:pPr>
        <w:pStyle w:val="BodyText10Glossary"/>
        <w:numPr>
          <w:ilvl w:val="1"/>
          <w:numId w:val="70"/>
        </w:numPr>
      </w:pPr>
      <w:r w:rsidRPr="00042672">
        <w:t>Implementarea unui sistem de prevenire a intruziunilor (IPS)</w:t>
      </w:r>
    </w:p>
    <w:p w14:paraId="77BF3EB1" w14:textId="77777777" w:rsidR="00042672" w:rsidRPr="00042672" w:rsidRDefault="00042672" w:rsidP="00E52FDC">
      <w:pPr>
        <w:pStyle w:val="BodyText10Glossary"/>
        <w:numPr>
          <w:ilvl w:val="0"/>
          <w:numId w:val="70"/>
        </w:numPr>
      </w:pPr>
      <w:r w:rsidRPr="00042672">
        <w:t>Cerințe/estimări de capacitate și volum:</w:t>
      </w:r>
    </w:p>
    <w:p w14:paraId="7ED51305" w14:textId="77777777" w:rsidR="00042672" w:rsidRPr="00042672" w:rsidRDefault="00042672" w:rsidP="00E52FDC">
      <w:pPr>
        <w:pStyle w:val="BodyText10Glossary"/>
        <w:numPr>
          <w:ilvl w:val="1"/>
          <w:numId w:val="70"/>
        </w:numPr>
      </w:pPr>
      <w:r w:rsidRPr="00042672">
        <w:t>Număr de utilizatori: 100</w:t>
      </w:r>
    </w:p>
    <w:p w14:paraId="4F47976F" w14:textId="77777777" w:rsidR="00042672" w:rsidRPr="00042672" w:rsidRDefault="00042672" w:rsidP="00E52FDC">
      <w:pPr>
        <w:pStyle w:val="BodyText10Glossary"/>
        <w:numPr>
          <w:ilvl w:val="1"/>
          <w:numId w:val="70"/>
        </w:numPr>
      </w:pPr>
      <w:r w:rsidRPr="00042672">
        <w:t>Număr de lecții pe zi: 50</w:t>
      </w:r>
    </w:p>
    <w:p w14:paraId="08895777" w14:textId="77777777" w:rsidR="00042672" w:rsidRPr="00042672" w:rsidRDefault="00042672" w:rsidP="00E52FDC">
      <w:pPr>
        <w:pStyle w:val="BodyText10Glossary"/>
        <w:numPr>
          <w:ilvl w:val="1"/>
          <w:numId w:val="70"/>
        </w:numPr>
      </w:pPr>
      <w:r w:rsidRPr="00042672">
        <w:t>Volum de stocare: 50 GB</w:t>
      </w:r>
    </w:p>
    <w:p w14:paraId="17ED376A" w14:textId="77777777" w:rsidR="00042672" w:rsidRPr="00042672" w:rsidRDefault="00042672" w:rsidP="00E52FDC">
      <w:pPr>
        <w:pStyle w:val="BodyText10Glossary"/>
        <w:numPr>
          <w:ilvl w:val="0"/>
          <w:numId w:val="70"/>
        </w:numPr>
      </w:pPr>
      <w:r w:rsidRPr="00042672">
        <w:t>Așteptări de performanță:</w:t>
      </w:r>
    </w:p>
    <w:p w14:paraId="0273A66B" w14:textId="77777777" w:rsidR="00042672" w:rsidRPr="00042672" w:rsidRDefault="00042672" w:rsidP="00E52FDC">
      <w:pPr>
        <w:pStyle w:val="BodyText10Glossary"/>
        <w:numPr>
          <w:ilvl w:val="1"/>
          <w:numId w:val="70"/>
        </w:numPr>
      </w:pPr>
      <w:r w:rsidRPr="00042672">
        <w:t>Timpul de răspuns pentru autentificare: &lt; 2 secunde</w:t>
      </w:r>
    </w:p>
    <w:p w14:paraId="29C4003C" w14:textId="77777777" w:rsidR="00042672" w:rsidRPr="00042672" w:rsidRDefault="00042672" w:rsidP="00E52FDC">
      <w:pPr>
        <w:pStyle w:val="BodyText10Glossary"/>
        <w:numPr>
          <w:ilvl w:val="1"/>
          <w:numId w:val="70"/>
        </w:numPr>
      </w:pPr>
      <w:r w:rsidRPr="00042672">
        <w:t>Timpul de răspuns pentru rezervarea unei lecții: &lt; 5 secunde</w:t>
      </w:r>
    </w:p>
    <w:p w14:paraId="5F49BB77" w14:textId="77777777" w:rsidR="00042672" w:rsidRPr="00042672" w:rsidRDefault="00042672" w:rsidP="00E52FDC">
      <w:pPr>
        <w:pStyle w:val="BodyText10Glossary"/>
        <w:numPr>
          <w:ilvl w:val="1"/>
          <w:numId w:val="70"/>
        </w:numPr>
      </w:pPr>
      <w:r w:rsidRPr="00042672">
        <w:lastRenderedPageBreak/>
        <w:t>Disponibilitatea sistemului: 99,9%</w:t>
      </w:r>
    </w:p>
    <w:p w14:paraId="2AA9A185" w14:textId="77777777" w:rsidR="00042672" w:rsidRPr="00042672" w:rsidRDefault="00042672" w:rsidP="00E52FDC">
      <w:pPr>
        <w:pStyle w:val="BodyText10Glossary"/>
        <w:numPr>
          <w:ilvl w:val="0"/>
          <w:numId w:val="70"/>
        </w:numPr>
      </w:pPr>
      <w:r w:rsidRPr="00042672">
        <w:t>Cerințe de disponibilitate:</w:t>
      </w:r>
    </w:p>
    <w:p w14:paraId="48A62443" w14:textId="77777777" w:rsidR="00042672" w:rsidRPr="00042672" w:rsidRDefault="00042672" w:rsidP="00E52FDC">
      <w:pPr>
        <w:pStyle w:val="BodyText10Glossary"/>
        <w:numPr>
          <w:ilvl w:val="1"/>
          <w:numId w:val="70"/>
        </w:numPr>
      </w:pPr>
      <w:r w:rsidRPr="00042672">
        <w:t>Sistemul trebuie să fie disponibil 24/7</w:t>
      </w:r>
    </w:p>
    <w:p w14:paraId="28C9F9FB" w14:textId="77777777" w:rsidR="00042672" w:rsidRPr="00042672" w:rsidRDefault="00042672" w:rsidP="00E52FDC">
      <w:pPr>
        <w:pStyle w:val="BodyText10Glossary"/>
        <w:numPr>
          <w:ilvl w:val="1"/>
          <w:numId w:val="70"/>
        </w:numPr>
      </w:pPr>
      <w:r w:rsidRPr="00042672">
        <w:t>Timpul de nefuncționare planificat: &lt; 1 oră pe an</w:t>
      </w:r>
    </w:p>
    <w:p w14:paraId="6787CB47" w14:textId="77777777" w:rsidR="00042672" w:rsidRPr="00042672" w:rsidRDefault="00042672" w:rsidP="00E52FDC">
      <w:pPr>
        <w:pStyle w:val="BodyText10Glossary"/>
        <w:numPr>
          <w:ilvl w:val="0"/>
          <w:numId w:val="70"/>
        </w:numPr>
      </w:pPr>
      <w:r w:rsidRPr="00042672">
        <w:t>Proiectare de performanță:</w:t>
      </w:r>
    </w:p>
    <w:p w14:paraId="5F8E4C5E" w14:textId="77777777" w:rsidR="00042672" w:rsidRPr="00042672" w:rsidRDefault="00042672" w:rsidP="00E52FDC">
      <w:pPr>
        <w:pStyle w:val="BodyText10Glossary"/>
        <w:numPr>
          <w:ilvl w:val="1"/>
          <w:numId w:val="70"/>
        </w:numPr>
      </w:pPr>
      <w:r w:rsidRPr="00042672">
        <w:t>Utilizarea unui server web performant</w:t>
      </w:r>
    </w:p>
    <w:p w14:paraId="7114895D" w14:textId="77777777" w:rsidR="00042672" w:rsidRPr="00042672" w:rsidRDefault="00042672" w:rsidP="00E52FDC">
      <w:pPr>
        <w:pStyle w:val="BodyText10Glossary"/>
        <w:numPr>
          <w:ilvl w:val="1"/>
          <w:numId w:val="70"/>
        </w:numPr>
      </w:pPr>
      <w:r w:rsidRPr="00042672">
        <w:t>Utilizarea unei baze de date scalabile</w:t>
      </w:r>
    </w:p>
    <w:p w14:paraId="3BE69F1C" w14:textId="77777777" w:rsidR="00042672" w:rsidRPr="00042672" w:rsidRDefault="00042672" w:rsidP="00E52FDC">
      <w:pPr>
        <w:pStyle w:val="BodyText10Glossary"/>
        <w:numPr>
          <w:ilvl w:val="1"/>
          <w:numId w:val="70"/>
        </w:numPr>
      </w:pPr>
      <w:r w:rsidRPr="00042672">
        <w:t>Implementarea cache-ului pentru a reduce timpii de răspuns</w:t>
      </w:r>
    </w:p>
    <w:p w14:paraId="1972C56C" w14:textId="77777777" w:rsidR="00042672" w:rsidRPr="00042672" w:rsidRDefault="00042672" w:rsidP="00E52FDC">
      <w:pPr>
        <w:pStyle w:val="BodyText10Glossary"/>
        <w:numPr>
          <w:ilvl w:val="1"/>
          <w:numId w:val="70"/>
        </w:numPr>
      </w:pPr>
      <w:r w:rsidRPr="00042672">
        <w:t>Optimizarea codului pentru a îmbunătăți performanța</w:t>
      </w:r>
    </w:p>
    <w:p w14:paraId="630C8850" w14:textId="77777777" w:rsidR="00042672" w:rsidRPr="00042672" w:rsidRDefault="00042672" w:rsidP="00E52FDC">
      <w:pPr>
        <w:pStyle w:val="BodyText10Glossary"/>
        <w:numPr>
          <w:ilvl w:val="0"/>
          <w:numId w:val="70"/>
        </w:numPr>
      </w:pPr>
      <w:r w:rsidRPr="00042672">
        <w:t>Proiectare de fiabilitate:</w:t>
      </w:r>
    </w:p>
    <w:p w14:paraId="72D65B39" w14:textId="77777777" w:rsidR="00042672" w:rsidRPr="00042672" w:rsidRDefault="00042672" w:rsidP="00E52FDC">
      <w:pPr>
        <w:pStyle w:val="BodyText10Glossary"/>
        <w:numPr>
          <w:ilvl w:val="1"/>
          <w:numId w:val="70"/>
        </w:numPr>
      </w:pPr>
      <w:r w:rsidRPr="00042672">
        <w:t>Utilizarea componentelor hardware de încredere</w:t>
      </w:r>
    </w:p>
    <w:p w14:paraId="247684B5" w14:textId="77777777" w:rsidR="00042672" w:rsidRPr="00042672" w:rsidRDefault="00042672" w:rsidP="00E52FDC">
      <w:pPr>
        <w:pStyle w:val="BodyText10Glossary"/>
        <w:numPr>
          <w:ilvl w:val="1"/>
          <w:numId w:val="70"/>
        </w:numPr>
      </w:pPr>
      <w:r w:rsidRPr="00042672">
        <w:t>Implementarea redundanței pentru componentele critice</w:t>
      </w:r>
    </w:p>
    <w:p w14:paraId="71CDD5EA" w14:textId="77777777" w:rsidR="00042672" w:rsidRPr="00042672" w:rsidRDefault="00042672" w:rsidP="00E52FDC">
      <w:pPr>
        <w:pStyle w:val="BodyText10Glossary"/>
        <w:numPr>
          <w:ilvl w:val="1"/>
          <w:numId w:val="70"/>
        </w:numPr>
      </w:pPr>
      <w:r w:rsidRPr="00042672">
        <w:t>Utilizarea unui sistem de backup și recuperare</w:t>
      </w:r>
    </w:p>
    <w:p w14:paraId="00945AC3" w14:textId="77777777" w:rsidR="00042672" w:rsidRPr="00042672" w:rsidRDefault="00042672" w:rsidP="00E52FDC">
      <w:pPr>
        <w:pStyle w:val="BodyText10Glossary"/>
        <w:numPr>
          <w:ilvl w:val="0"/>
          <w:numId w:val="70"/>
        </w:numPr>
      </w:pPr>
      <w:r w:rsidRPr="00042672">
        <w:t>Proiectare de backup, recuperare și arhivare:</w:t>
      </w:r>
    </w:p>
    <w:p w14:paraId="566A9BEB" w14:textId="77777777" w:rsidR="00042672" w:rsidRPr="00042672" w:rsidRDefault="00042672" w:rsidP="00E52FDC">
      <w:pPr>
        <w:pStyle w:val="BodyText10Glossary"/>
        <w:numPr>
          <w:ilvl w:val="1"/>
          <w:numId w:val="70"/>
        </w:numPr>
      </w:pPr>
      <w:r w:rsidRPr="00042672">
        <w:t>Backup zilnic complet al bazei de date</w:t>
      </w:r>
    </w:p>
    <w:p w14:paraId="52EC5F3D" w14:textId="77777777" w:rsidR="00042672" w:rsidRPr="00042672" w:rsidRDefault="00042672" w:rsidP="00E52FDC">
      <w:pPr>
        <w:pStyle w:val="BodyText10Glossary"/>
        <w:numPr>
          <w:ilvl w:val="1"/>
          <w:numId w:val="70"/>
        </w:numPr>
      </w:pPr>
      <w:r w:rsidRPr="00042672">
        <w:t>Backup incremental al bazei de date la fiecare oră</w:t>
      </w:r>
    </w:p>
    <w:p w14:paraId="510E766F" w14:textId="77777777" w:rsidR="00042672" w:rsidRPr="00042672" w:rsidRDefault="00042672" w:rsidP="00E52FDC">
      <w:pPr>
        <w:pStyle w:val="BodyText10Glossary"/>
        <w:numPr>
          <w:ilvl w:val="1"/>
          <w:numId w:val="70"/>
        </w:numPr>
      </w:pPr>
      <w:r w:rsidRPr="00042672">
        <w:t>Arhivare lunară a datelor istorice</w:t>
      </w:r>
    </w:p>
    <w:p w14:paraId="32E260E8" w14:textId="77777777" w:rsidR="00042672" w:rsidRPr="00042672" w:rsidRDefault="00042672" w:rsidP="00E52FDC">
      <w:pPr>
        <w:pStyle w:val="BodyText10Glossary"/>
        <w:numPr>
          <w:ilvl w:val="0"/>
          <w:numId w:val="70"/>
        </w:numPr>
      </w:pPr>
      <w:r w:rsidRPr="00042672">
        <w:t>Puncte unice de eșec:</w:t>
      </w:r>
    </w:p>
    <w:p w14:paraId="31AC834B" w14:textId="77777777" w:rsidR="00042672" w:rsidRPr="00042672" w:rsidRDefault="00042672" w:rsidP="00E52FDC">
      <w:pPr>
        <w:pStyle w:val="BodyText10Glossary"/>
        <w:numPr>
          <w:ilvl w:val="1"/>
          <w:numId w:val="70"/>
        </w:numPr>
      </w:pPr>
      <w:r w:rsidRPr="00042672">
        <w:t>Serverul principal</w:t>
      </w:r>
    </w:p>
    <w:p w14:paraId="42359403" w14:textId="77777777" w:rsidR="00042672" w:rsidRPr="00042672" w:rsidRDefault="00042672" w:rsidP="00E52FDC">
      <w:pPr>
        <w:pStyle w:val="BodyText10Glossary"/>
        <w:numPr>
          <w:ilvl w:val="1"/>
          <w:numId w:val="70"/>
        </w:numPr>
      </w:pPr>
      <w:r w:rsidRPr="00042672">
        <w:t>Baza de date</w:t>
      </w:r>
    </w:p>
    <w:p w14:paraId="1C7C00AC" w14:textId="77777777" w:rsidR="00042672" w:rsidRPr="00042672" w:rsidRDefault="00042672" w:rsidP="00E52FDC">
      <w:pPr>
        <w:pStyle w:val="BodyText10Glossary"/>
        <w:numPr>
          <w:ilvl w:val="0"/>
          <w:numId w:val="70"/>
        </w:numPr>
      </w:pPr>
      <w:r w:rsidRPr="00042672">
        <w:t>Proiectare de disponibilitate ridicată:</w:t>
      </w:r>
    </w:p>
    <w:p w14:paraId="5C328832" w14:textId="77777777" w:rsidR="00042672" w:rsidRPr="00042672" w:rsidRDefault="00042672" w:rsidP="00E52FDC">
      <w:pPr>
        <w:pStyle w:val="BodyText10Glossary"/>
        <w:numPr>
          <w:ilvl w:val="1"/>
          <w:numId w:val="70"/>
        </w:numPr>
      </w:pPr>
      <w:r w:rsidRPr="00042672">
        <w:t>Clustering pentru serverul principal</w:t>
      </w:r>
    </w:p>
    <w:p w14:paraId="199FCB78" w14:textId="77777777" w:rsidR="00042672" w:rsidRDefault="00042672" w:rsidP="00E52FDC">
      <w:pPr>
        <w:pStyle w:val="BodyText10Glossary"/>
        <w:numPr>
          <w:ilvl w:val="1"/>
          <w:numId w:val="70"/>
        </w:numPr>
      </w:pPr>
      <w:r w:rsidRPr="00042672">
        <w:t>Replic</w:t>
      </w:r>
    </w:p>
    <w:p w14:paraId="224D8440" w14:textId="77777777" w:rsidR="00042672" w:rsidRPr="00042672" w:rsidRDefault="00042672" w:rsidP="00E52FDC">
      <w:pPr>
        <w:pStyle w:val="BodyText10Glossary"/>
        <w:numPr>
          <w:ilvl w:val="0"/>
          <w:numId w:val="70"/>
        </w:numPr>
      </w:pPr>
      <w:r w:rsidRPr="00042672">
        <w:t>Clustering pentru serverul principal:</w:t>
      </w:r>
    </w:p>
    <w:p w14:paraId="12D753EF" w14:textId="77777777" w:rsidR="00042672" w:rsidRPr="00042672" w:rsidRDefault="00042672" w:rsidP="00E52FDC">
      <w:pPr>
        <w:pStyle w:val="BodyText10Glossary"/>
        <w:numPr>
          <w:ilvl w:val="1"/>
          <w:numId w:val="70"/>
        </w:numPr>
      </w:pPr>
      <w:r w:rsidRPr="00042672">
        <w:t>Utilizarea unui cluster de servere pentru a oferi redundanță</w:t>
      </w:r>
    </w:p>
    <w:p w14:paraId="69BBB2A4" w14:textId="77777777" w:rsidR="00042672" w:rsidRPr="00042672" w:rsidRDefault="00042672" w:rsidP="00E52FDC">
      <w:pPr>
        <w:pStyle w:val="BodyText10Glossary"/>
        <w:numPr>
          <w:ilvl w:val="1"/>
          <w:numId w:val="70"/>
        </w:numPr>
      </w:pPr>
      <w:r w:rsidRPr="00042672">
        <w:t>În caz de eșec al unui server, celelalte servere din cluster vor prelua sarcina</w:t>
      </w:r>
    </w:p>
    <w:p w14:paraId="60C12DF8" w14:textId="77777777" w:rsidR="00042672" w:rsidRPr="00042672" w:rsidRDefault="00042672" w:rsidP="00E52FDC">
      <w:pPr>
        <w:pStyle w:val="BodyText10Glossary"/>
        <w:numPr>
          <w:ilvl w:val="0"/>
          <w:numId w:val="70"/>
        </w:numPr>
      </w:pPr>
      <w:r w:rsidRPr="00042672">
        <w:t>Replicare pentru baza de date:</w:t>
      </w:r>
    </w:p>
    <w:p w14:paraId="6E0D6E9D" w14:textId="77777777" w:rsidR="00042672" w:rsidRPr="00042672" w:rsidRDefault="00042672" w:rsidP="00E52FDC">
      <w:pPr>
        <w:pStyle w:val="BodyText10Glossary"/>
        <w:numPr>
          <w:ilvl w:val="1"/>
          <w:numId w:val="70"/>
        </w:numPr>
      </w:pPr>
      <w:r w:rsidRPr="00042672">
        <w:t>Utilizarea replicării bazei de date pentru a oferi redundanță</w:t>
      </w:r>
    </w:p>
    <w:p w14:paraId="14596FFA" w14:textId="77777777" w:rsidR="00042672" w:rsidRPr="00042672" w:rsidRDefault="00042672" w:rsidP="00E52FDC">
      <w:pPr>
        <w:pStyle w:val="BodyText10Glossary"/>
        <w:numPr>
          <w:ilvl w:val="1"/>
          <w:numId w:val="70"/>
        </w:numPr>
      </w:pPr>
      <w:r w:rsidRPr="00042672">
        <w:t>În caz de eșec al bazei de date principale, baza de date secundară va prelua sarcina</w:t>
      </w:r>
    </w:p>
    <w:p w14:paraId="03348EE8" w14:textId="77777777" w:rsidR="00042672" w:rsidRPr="00042672" w:rsidRDefault="00042672" w:rsidP="00042672">
      <w:pPr>
        <w:pStyle w:val="BodyText10"/>
      </w:pPr>
    </w:p>
    <w:p w14:paraId="30BCEE16" w14:textId="77777777" w:rsidR="00E07013" w:rsidRPr="00A114E1" w:rsidRDefault="00E07013" w:rsidP="00E07013">
      <w:pPr>
        <w:pStyle w:val="BodyText"/>
        <w:rPr>
          <w:lang w:val="ro-RO" w:eastAsia="ar-SA"/>
        </w:rPr>
      </w:pPr>
    </w:p>
    <w:p w14:paraId="33EF4CE1" w14:textId="064C731A" w:rsidR="00CC07F2" w:rsidRDefault="00E07013" w:rsidP="00315C8A">
      <w:pPr>
        <w:pStyle w:val="Heading3"/>
        <w:rPr>
          <w:lang w:val="ro-RO"/>
        </w:rPr>
      </w:pPr>
      <w:bookmarkStart w:id="50" w:name="_Toc160527870"/>
      <w:r w:rsidRPr="00A114E1">
        <w:rPr>
          <w:lang w:val="ro-RO"/>
        </w:rPr>
        <w:t>Proiectare detaliată a comunicațiilor interne (între componente)</w:t>
      </w:r>
      <w:bookmarkEnd w:id="50"/>
    </w:p>
    <w:p w14:paraId="0083ECB5" w14:textId="77777777" w:rsidR="00042672" w:rsidRPr="00042672" w:rsidRDefault="00042672" w:rsidP="00E52FDC">
      <w:pPr>
        <w:pStyle w:val="BodyText10Glossary"/>
        <w:numPr>
          <w:ilvl w:val="0"/>
          <w:numId w:val="71"/>
        </w:numPr>
      </w:pPr>
      <w:r w:rsidRPr="00042672">
        <w:t>Numărul de servere și clienți:</w:t>
      </w:r>
    </w:p>
    <w:p w14:paraId="601C84F6" w14:textId="77777777" w:rsidR="00042672" w:rsidRPr="00042672" w:rsidRDefault="00042672" w:rsidP="00E52FDC">
      <w:pPr>
        <w:pStyle w:val="BodyText10Glossary"/>
        <w:numPr>
          <w:ilvl w:val="1"/>
          <w:numId w:val="71"/>
        </w:numPr>
      </w:pPr>
      <w:r w:rsidRPr="00042672">
        <w:t>1 server principal</w:t>
      </w:r>
    </w:p>
    <w:p w14:paraId="4125CDD3" w14:textId="77777777" w:rsidR="00042672" w:rsidRPr="00042672" w:rsidRDefault="00042672" w:rsidP="00E52FDC">
      <w:pPr>
        <w:pStyle w:val="BodyText10Glossary"/>
        <w:numPr>
          <w:ilvl w:val="1"/>
          <w:numId w:val="71"/>
        </w:numPr>
      </w:pPr>
      <w:r w:rsidRPr="00042672">
        <w:t>1 server de rezervă</w:t>
      </w:r>
    </w:p>
    <w:p w14:paraId="6255F1A4" w14:textId="77777777" w:rsidR="00042672" w:rsidRPr="00042672" w:rsidRDefault="00042672" w:rsidP="00E52FDC">
      <w:pPr>
        <w:pStyle w:val="BodyText10Glossary"/>
        <w:numPr>
          <w:ilvl w:val="1"/>
          <w:numId w:val="71"/>
        </w:numPr>
      </w:pPr>
      <w:r w:rsidRPr="00042672">
        <w:t>20 de clienți (stații de lucru)</w:t>
      </w:r>
    </w:p>
    <w:p w14:paraId="16240031" w14:textId="77777777" w:rsidR="00042672" w:rsidRPr="00042672" w:rsidRDefault="00042672" w:rsidP="00E52FDC">
      <w:pPr>
        <w:pStyle w:val="BodyText10Glossary"/>
        <w:numPr>
          <w:ilvl w:val="0"/>
          <w:numId w:val="71"/>
        </w:numPr>
      </w:pPr>
      <w:r w:rsidRPr="00042672">
        <w:lastRenderedPageBreak/>
        <w:t>Specificații pentru cerințele de sincronizare și control al busului:</w:t>
      </w:r>
    </w:p>
    <w:p w14:paraId="7E280295" w14:textId="77777777" w:rsidR="00042672" w:rsidRPr="00042672" w:rsidRDefault="00042672" w:rsidP="00E52FDC">
      <w:pPr>
        <w:pStyle w:val="BodyText10Glossary"/>
        <w:numPr>
          <w:ilvl w:val="1"/>
          <w:numId w:val="71"/>
        </w:numPr>
      </w:pPr>
      <w:r w:rsidRPr="00042672">
        <w:t>Sincronizare NTP pentru a menține ceasurile tuturor serverelor și clienților sincronizate</w:t>
      </w:r>
    </w:p>
    <w:p w14:paraId="5FF80377" w14:textId="77777777" w:rsidR="00042672" w:rsidRPr="00042672" w:rsidRDefault="00042672" w:rsidP="00E52FDC">
      <w:pPr>
        <w:pStyle w:val="BodyText10Glossary"/>
        <w:numPr>
          <w:ilvl w:val="1"/>
          <w:numId w:val="71"/>
        </w:numPr>
      </w:pPr>
      <w:r w:rsidRPr="00042672">
        <w:t>Controlul accesului la magistrală pentru a preveni coliziunile de date</w:t>
      </w:r>
    </w:p>
    <w:p w14:paraId="48A9D774" w14:textId="77777777" w:rsidR="00042672" w:rsidRPr="00042672" w:rsidRDefault="00042672" w:rsidP="00E52FDC">
      <w:pPr>
        <w:pStyle w:val="BodyText10Glossary"/>
        <w:numPr>
          <w:ilvl w:val="0"/>
          <w:numId w:val="71"/>
        </w:numPr>
      </w:pPr>
      <w:r w:rsidRPr="00042672">
        <w:t>Format(e) pentru datele schimbate între componente:</w:t>
      </w:r>
    </w:p>
    <w:p w14:paraId="36BB5435" w14:textId="77777777" w:rsidR="00042672" w:rsidRPr="00042672" w:rsidRDefault="00042672" w:rsidP="00E52FDC">
      <w:pPr>
        <w:pStyle w:val="BodyText10Glossary"/>
        <w:numPr>
          <w:ilvl w:val="1"/>
          <w:numId w:val="71"/>
        </w:numPr>
      </w:pPr>
      <w:r w:rsidRPr="00042672">
        <w:t>JSON</w:t>
      </w:r>
    </w:p>
    <w:p w14:paraId="4B9A51A4" w14:textId="77777777" w:rsidR="00042672" w:rsidRPr="00042672" w:rsidRDefault="00042672" w:rsidP="00E52FDC">
      <w:pPr>
        <w:pStyle w:val="BodyText10Glossary"/>
        <w:numPr>
          <w:ilvl w:val="1"/>
          <w:numId w:val="71"/>
        </w:numPr>
      </w:pPr>
      <w:r w:rsidRPr="00042672">
        <w:t>XML</w:t>
      </w:r>
    </w:p>
    <w:p w14:paraId="36C7EB2F" w14:textId="77777777" w:rsidR="00042672" w:rsidRPr="00042672" w:rsidRDefault="00042672" w:rsidP="00E52FDC">
      <w:pPr>
        <w:pStyle w:val="BodyText10Glossary"/>
        <w:numPr>
          <w:ilvl w:val="0"/>
          <w:numId w:val="71"/>
        </w:numPr>
      </w:pPr>
      <w:r w:rsidRPr="00042672">
        <w:t>Topologia LAN:</w:t>
      </w:r>
    </w:p>
    <w:p w14:paraId="2E9629B1" w14:textId="77777777" w:rsidR="00042672" w:rsidRPr="00042672" w:rsidRDefault="00042672" w:rsidP="00E52FDC">
      <w:pPr>
        <w:pStyle w:val="BodyText10Glossary"/>
        <w:numPr>
          <w:ilvl w:val="1"/>
          <w:numId w:val="71"/>
        </w:numPr>
      </w:pPr>
      <w:r w:rsidRPr="00042672">
        <w:t>Topologie stea</w:t>
      </w:r>
    </w:p>
    <w:p w14:paraId="51CA26F1" w14:textId="77777777" w:rsidR="00042672" w:rsidRPr="00042672" w:rsidRDefault="00042672" w:rsidP="00E52FDC">
      <w:pPr>
        <w:pStyle w:val="BodyText10Glossary"/>
        <w:numPr>
          <w:ilvl w:val="1"/>
          <w:numId w:val="71"/>
        </w:numPr>
      </w:pPr>
      <w:r w:rsidRPr="00042672">
        <w:t>Toate serverele și clienții sunt conectați la un switch central</w:t>
      </w:r>
    </w:p>
    <w:p w14:paraId="5344DBDE" w14:textId="77777777" w:rsidR="00042672" w:rsidRPr="00042672" w:rsidRDefault="00042672" w:rsidP="00E52FDC">
      <w:pPr>
        <w:pStyle w:val="BodyText10Glossary"/>
        <w:numPr>
          <w:ilvl w:val="0"/>
          <w:numId w:val="71"/>
        </w:numPr>
      </w:pPr>
      <w:r w:rsidRPr="00042672">
        <w:t>Considerații suplimentare:</w:t>
      </w:r>
    </w:p>
    <w:p w14:paraId="13B3B835" w14:textId="77777777" w:rsidR="00042672" w:rsidRPr="00042672" w:rsidRDefault="00042672" w:rsidP="00E52FDC">
      <w:pPr>
        <w:pStyle w:val="BodyText10Glossary"/>
        <w:numPr>
          <w:ilvl w:val="1"/>
          <w:numId w:val="71"/>
        </w:numPr>
      </w:pPr>
      <w:r w:rsidRPr="00042672">
        <w:t>Securitate:</w:t>
      </w:r>
    </w:p>
    <w:p w14:paraId="70AE7396" w14:textId="77777777" w:rsidR="00042672" w:rsidRPr="00042672" w:rsidRDefault="00042672" w:rsidP="00E52FDC">
      <w:pPr>
        <w:pStyle w:val="BodyText10Glossary"/>
        <w:numPr>
          <w:ilvl w:val="2"/>
          <w:numId w:val="71"/>
        </w:numPr>
      </w:pPr>
      <w:r w:rsidRPr="00042672">
        <w:t>Implementarea unui firewall pentru a restricționa accesul la rețea</w:t>
      </w:r>
    </w:p>
    <w:p w14:paraId="6F953361" w14:textId="77777777" w:rsidR="00042672" w:rsidRPr="00042672" w:rsidRDefault="00042672" w:rsidP="00E52FDC">
      <w:pPr>
        <w:pStyle w:val="BodyText10Glossary"/>
        <w:numPr>
          <w:ilvl w:val="2"/>
          <w:numId w:val="71"/>
        </w:numPr>
      </w:pPr>
      <w:r w:rsidRPr="00042672">
        <w:t>Utilizarea criptării pentru a proteja datele în tranzit</w:t>
      </w:r>
    </w:p>
    <w:p w14:paraId="49E11409" w14:textId="77777777" w:rsidR="00042672" w:rsidRPr="00042672" w:rsidRDefault="00042672" w:rsidP="00E52FDC">
      <w:pPr>
        <w:pStyle w:val="BodyText10Glossary"/>
        <w:numPr>
          <w:ilvl w:val="1"/>
          <w:numId w:val="71"/>
        </w:numPr>
      </w:pPr>
      <w:r w:rsidRPr="00042672">
        <w:t>Performanță:</w:t>
      </w:r>
    </w:p>
    <w:p w14:paraId="5ACA8A97" w14:textId="77777777" w:rsidR="00042672" w:rsidRPr="00042672" w:rsidRDefault="00042672" w:rsidP="00E52FDC">
      <w:pPr>
        <w:pStyle w:val="BodyText10Glossary"/>
        <w:numPr>
          <w:ilvl w:val="2"/>
          <w:numId w:val="71"/>
        </w:numPr>
      </w:pPr>
      <w:r w:rsidRPr="00042672">
        <w:t>Optimizarea rețelei pentru a minimiza latența</w:t>
      </w:r>
    </w:p>
    <w:p w14:paraId="27339D39" w14:textId="77777777" w:rsidR="00042672" w:rsidRPr="00042672" w:rsidRDefault="00042672" w:rsidP="00E52FDC">
      <w:pPr>
        <w:pStyle w:val="BodyText10Glossary"/>
        <w:numPr>
          <w:ilvl w:val="2"/>
          <w:numId w:val="71"/>
        </w:numPr>
      </w:pPr>
      <w:r w:rsidRPr="00042672">
        <w:t>Utilizarea unui switch de rețea performant</w:t>
      </w:r>
    </w:p>
    <w:p w14:paraId="3DE850DD" w14:textId="77777777" w:rsidR="00042672" w:rsidRPr="00042672" w:rsidRDefault="00042672" w:rsidP="00042672">
      <w:pPr>
        <w:rPr>
          <w:lang w:val="ro-RO"/>
        </w:rPr>
      </w:pPr>
    </w:p>
    <w:p w14:paraId="33EF4CE8" w14:textId="465D4C13" w:rsidR="00213D9A" w:rsidRPr="00A114E1" w:rsidRDefault="00E07013" w:rsidP="00315C8A">
      <w:pPr>
        <w:pStyle w:val="Heading2"/>
        <w:rPr>
          <w:lang w:val="ro-RO"/>
        </w:rPr>
      </w:pPr>
      <w:bookmarkStart w:id="51" w:name="_Toc160527871"/>
      <w:r w:rsidRPr="00A114E1">
        <w:rPr>
          <w:lang w:val="ro-RO"/>
        </w:rPr>
        <w:lastRenderedPageBreak/>
        <w:t>Controale pentru verificarea integrității sistemului</w:t>
      </w:r>
      <w:bookmarkEnd w:id="51"/>
    </w:p>
    <w:p w14:paraId="755720FF" w14:textId="77777777" w:rsidR="00042672" w:rsidRPr="00042672" w:rsidRDefault="00042672" w:rsidP="00E52FDC">
      <w:pPr>
        <w:pStyle w:val="BodyText10Glossary"/>
        <w:numPr>
          <w:ilvl w:val="0"/>
          <w:numId w:val="72"/>
        </w:numPr>
      </w:pPr>
      <w:bookmarkStart w:id="52" w:name="_Toc288057811"/>
      <w:bookmarkStart w:id="53" w:name="_Toc288057812"/>
      <w:bookmarkStart w:id="54" w:name="_Toc288057813"/>
      <w:bookmarkStart w:id="55" w:name="_Toc288057814"/>
      <w:bookmarkStart w:id="56" w:name="_Toc288057839"/>
      <w:bookmarkStart w:id="57" w:name="_Toc288057840"/>
      <w:bookmarkStart w:id="58" w:name="_Toc490026795"/>
      <w:bookmarkEnd w:id="7"/>
      <w:bookmarkEnd w:id="8"/>
      <w:bookmarkEnd w:id="9"/>
      <w:bookmarkEnd w:id="10"/>
      <w:bookmarkEnd w:id="11"/>
      <w:bookmarkEnd w:id="52"/>
      <w:bookmarkEnd w:id="53"/>
      <w:bookmarkEnd w:id="54"/>
      <w:bookmarkEnd w:id="55"/>
      <w:bookmarkEnd w:id="56"/>
      <w:bookmarkEnd w:id="57"/>
      <w:r w:rsidRPr="00042672">
        <w:t>Securitate Internă:</w:t>
      </w:r>
    </w:p>
    <w:p w14:paraId="2A99BB91" w14:textId="77777777" w:rsidR="00042672" w:rsidRPr="00042672" w:rsidRDefault="00042672" w:rsidP="00E52FDC">
      <w:pPr>
        <w:pStyle w:val="BodyText10Glossary"/>
        <w:numPr>
          <w:ilvl w:val="1"/>
          <w:numId w:val="72"/>
        </w:numPr>
      </w:pPr>
      <w:r w:rsidRPr="00042672">
        <w:t>Controlul accesului bazat pe roluri (RBAC):</w:t>
      </w:r>
    </w:p>
    <w:p w14:paraId="66BD76ED" w14:textId="77777777" w:rsidR="00042672" w:rsidRPr="00042672" w:rsidRDefault="00042672" w:rsidP="00E52FDC">
      <w:pPr>
        <w:pStyle w:val="BodyText10Glossary"/>
        <w:numPr>
          <w:ilvl w:val="2"/>
          <w:numId w:val="72"/>
        </w:numPr>
      </w:pPr>
      <w:r w:rsidRPr="00042672">
        <w:t xml:space="preserve">Fiecare utilizator </w:t>
      </w:r>
      <w:proofErr w:type="gramStart"/>
      <w:r w:rsidRPr="00042672">
        <w:t>va</w:t>
      </w:r>
      <w:proofErr w:type="gramEnd"/>
      <w:r w:rsidRPr="00042672">
        <w:t xml:space="preserve"> fi asignat unui rol cu permisiuni specifice.</w:t>
      </w:r>
    </w:p>
    <w:p w14:paraId="0D88465B" w14:textId="77777777" w:rsidR="00042672" w:rsidRPr="00042672" w:rsidRDefault="00042672" w:rsidP="00E52FDC">
      <w:pPr>
        <w:pStyle w:val="BodyText10Glossary"/>
        <w:numPr>
          <w:ilvl w:val="2"/>
          <w:numId w:val="72"/>
        </w:numPr>
      </w:pPr>
      <w:r w:rsidRPr="00042672">
        <w:t xml:space="preserve">Accesul la datele critice </w:t>
      </w:r>
      <w:proofErr w:type="gramStart"/>
      <w:r w:rsidRPr="00042672">
        <w:t>va</w:t>
      </w:r>
      <w:proofErr w:type="gramEnd"/>
      <w:r w:rsidRPr="00042672">
        <w:t xml:space="preserve"> fi restricționat la rolurile care au nevoie de ele.</w:t>
      </w:r>
    </w:p>
    <w:p w14:paraId="3FFFC5E2" w14:textId="77777777" w:rsidR="00042672" w:rsidRPr="00042672" w:rsidRDefault="00042672" w:rsidP="00E52FDC">
      <w:pPr>
        <w:pStyle w:val="BodyText10Glossary"/>
        <w:numPr>
          <w:ilvl w:val="1"/>
          <w:numId w:val="72"/>
        </w:numPr>
      </w:pPr>
      <w:r w:rsidRPr="00042672">
        <w:t>Autentificare:</w:t>
      </w:r>
    </w:p>
    <w:p w14:paraId="52574B1D" w14:textId="77777777" w:rsidR="00042672" w:rsidRPr="00042672" w:rsidRDefault="00042672" w:rsidP="00E52FDC">
      <w:pPr>
        <w:pStyle w:val="BodyText10Glossary"/>
        <w:numPr>
          <w:ilvl w:val="2"/>
          <w:numId w:val="72"/>
        </w:numPr>
      </w:pPr>
      <w:r w:rsidRPr="00042672">
        <w:t>Toți utilizatorii vor fi autentificați prin parole criptate sau autentificare cu mai mulți factori.</w:t>
      </w:r>
    </w:p>
    <w:p w14:paraId="79E97378" w14:textId="77777777" w:rsidR="00042672" w:rsidRPr="00042672" w:rsidRDefault="00042672" w:rsidP="00E52FDC">
      <w:pPr>
        <w:pStyle w:val="BodyText10Glossary"/>
        <w:numPr>
          <w:ilvl w:val="1"/>
          <w:numId w:val="72"/>
        </w:numPr>
      </w:pPr>
      <w:r w:rsidRPr="00042672">
        <w:t>Criptare:</w:t>
      </w:r>
    </w:p>
    <w:p w14:paraId="0BFFBDEE" w14:textId="77777777" w:rsidR="00042672" w:rsidRPr="00042672" w:rsidRDefault="00042672" w:rsidP="00E52FDC">
      <w:pPr>
        <w:pStyle w:val="BodyText10Glossary"/>
        <w:numPr>
          <w:ilvl w:val="2"/>
          <w:numId w:val="72"/>
        </w:numPr>
      </w:pPr>
      <w:r w:rsidRPr="00042672">
        <w:t>Datele critice vor fi criptate la rest și în tranzit.</w:t>
      </w:r>
    </w:p>
    <w:p w14:paraId="6D260656" w14:textId="77777777" w:rsidR="00042672" w:rsidRPr="00042672" w:rsidRDefault="00042672" w:rsidP="00E52FDC">
      <w:pPr>
        <w:pStyle w:val="BodyText10Glossary"/>
        <w:numPr>
          <w:ilvl w:val="1"/>
          <w:numId w:val="72"/>
        </w:numPr>
      </w:pPr>
      <w:r w:rsidRPr="00042672">
        <w:t>Firewall:</w:t>
      </w:r>
    </w:p>
    <w:p w14:paraId="66CDF7E4" w14:textId="77777777" w:rsidR="00042672" w:rsidRPr="00042672" w:rsidRDefault="00042672" w:rsidP="00E52FDC">
      <w:pPr>
        <w:pStyle w:val="BodyText10Glossary"/>
        <w:numPr>
          <w:ilvl w:val="2"/>
          <w:numId w:val="72"/>
        </w:numPr>
      </w:pPr>
      <w:proofErr w:type="gramStart"/>
      <w:r w:rsidRPr="00042672">
        <w:t>Un</w:t>
      </w:r>
      <w:proofErr w:type="gramEnd"/>
      <w:r w:rsidRPr="00042672">
        <w:t xml:space="preserve"> firewall va fi implementat pentru a restricționa accesul la rețea.</w:t>
      </w:r>
    </w:p>
    <w:p w14:paraId="06ABE057" w14:textId="77777777" w:rsidR="00042672" w:rsidRPr="00042672" w:rsidRDefault="00042672" w:rsidP="00E52FDC">
      <w:pPr>
        <w:pStyle w:val="BodyText10Glossary"/>
        <w:numPr>
          <w:ilvl w:val="0"/>
          <w:numId w:val="72"/>
        </w:numPr>
      </w:pPr>
      <w:r w:rsidRPr="00042672">
        <w:t>Proceduri de Audit:</w:t>
      </w:r>
    </w:p>
    <w:p w14:paraId="0ACA1C69" w14:textId="77777777" w:rsidR="00042672" w:rsidRPr="00042672" w:rsidRDefault="00042672" w:rsidP="00E52FDC">
      <w:pPr>
        <w:pStyle w:val="BodyText10Glossary"/>
        <w:numPr>
          <w:ilvl w:val="1"/>
          <w:numId w:val="72"/>
        </w:numPr>
      </w:pPr>
      <w:r w:rsidRPr="00042672">
        <w:t>Jurnalizare detaliată:</w:t>
      </w:r>
    </w:p>
    <w:p w14:paraId="06B0A178" w14:textId="77777777" w:rsidR="00042672" w:rsidRPr="00042672" w:rsidRDefault="00042672" w:rsidP="00E52FDC">
      <w:pPr>
        <w:pStyle w:val="BodyText10Glossary"/>
        <w:numPr>
          <w:ilvl w:val="2"/>
          <w:numId w:val="72"/>
        </w:numPr>
      </w:pPr>
      <w:r w:rsidRPr="00042672">
        <w:t>Toate activitățile din sistem vor fi jurnalizate, inclusiv accesul la datele critice.</w:t>
      </w:r>
    </w:p>
    <w:p w14:paraId="412F2A59" w14:textId="77777777" w:rsidR="00042672" w:rsidRPr="00042672" w:rsidRDefault="00042672" w:rsidP="00E52FDC">
      <w:pPr>
        <w:pStyle w:val="BodyText10Glossary"/>
        <w:numPr>
          <w:ilvl w:val="2"/>
          <w:numId w:val="72"/>
        </w:numPr>
      </w:pPr>
      <w:r w:rsidRPr="00042672">
        <w:t>Jurnalele vor fi stocate pentru o perioadă de timp specificată.</w:t>
      </w:r>
    </w:p>
    <w:p w14:paraId="4978632F" w14:textId="77777777" w:rsidR="00042672" w:rsidRPr="00042672" w:rsidRDefault="00042672" w:rsidP="00E52FDC">
      <w:pPr>
        <w:pStyle w:val="BodyText10Glossary"/>
        <w:numPr>
          <w:ilvl w:val="1"/>
          <w:numId w:val="72"/>
        </w:numPr>
      </w:pPr>
      <w:r w:rsidRPr="00042672">
        <w:t>Auditare regulată:</w:t>
      </w:r>
    </w:p>
    <w:p w14:paraId="2A81ED86" w14:textId="77777777" w:rsidR="00042672" w:rsidRPr="00042672" w:rsidRDefault="00042672" w:rsidP="00E52FDC">
      <w:pPr>
        <w:pStyle w:val="BodyText10Glossary"/>
        <w:numPr>
          <w:ilvl w:val="2"/>
          <w:numId w:val="72"/>
        </w:numPr>
      </w:pPr>
      <w:r w:rsidRPr="00042672">
        <w:t xml:space="preserve">Jurnalele vor fi auditate regulat pentru </w:t>
      </w:r>
      <w:proofErr w:type="gramStart"/>
      <w:r w:rsidRPr="00042672">
        <w:t>a</w:t>
      </w:r>
      <w:proofErr w:type="gramEnd"/>
      <w:r w:rsidRPr="00042672">
        <w:t xml:space="preserve"> identifica orice activitate suspectă.</w:t>
      </w:r>
    </w:p>
    <w:p w14:paraId="5581F349" w14:textId="77777777" w:rsidR="00042672" w:rsidRPr="00042672" w:rsidRDefault="00042672" w:rsidP="00E52FDC">
      <w:pPr>
        <w:pStyle w:val="BodyText10Glossary"/>
        <w:numPr>
          <w:ilvl w:val="1"/>
          <w:numId w:val="72"/>
        </w:numPr>
      </w:pPr>
      <w:r w:rsidRPr="00042672">
        <w:t>Rapoarte de audit:</w:t>
      </w:r>
    </w:p>
    <w:p w14:paraId="755F2DE7" w14:textId="77777777" w:rsidR="00042672" w:rsidRPr="00042672" w:rsidRDefault="00042672" w:rsidP="00E52FDC">
      <w:pPr>
        <w:pStyle w:val="BodyText10Glossary"/>
        <w:numPr>
          <w:ilvl w:val="2"/>
          <w:numId w:val="72"/>
        </w:numPr>
      </w:pPr>
      <w:r w:rsidRPr="00042672">
        <w:t>Rapoarte de audit vor fi generate periodic și distribuite părților interesate.</w:t>
      </w:r>
    </w:p>
    <w:p w14:paraId="5F70F6D2" w14:textId="77777777" w:rsidR="00042672" w:rsidRPr="00042672" w:rsidRDefault="00042672" w:rsidP="00E52FDC">
      <w:pPr>
        <w:pStyle w:val="BodyText10Glossary"/>
        <w:numPr>
          <w:ilvl w:val="0"/>
          <w:numId w:val="72"/>
        </w:numPr>
      </w:pPr>
      <w:r w:rsidRPr="00042672">
        <w:t>Piste de Auditare a Aplicațiilor:</w:t>
      </w:r>
    </w:p>
    <w:p w14:paraId="0BB9B288" w14:textId="77777777" w:rsidR="00042672" w:rsidRPr="00042672" w:rsidRDefault="00042672" w:rsidP="00E52FDC">
      <w:pPr>
        <w:pStyle w:val="BodyText10Glossary"/>
        <w:numPr>
          <w:ilvl w:val="1"/>
          <w:numId w:val="72"/>
        </w:numPr>
      </w:pPr>
      <w:r w:rsidRPr="00042672">
        <w:t>Piste de auditare detaliate:</w:t>
      </w:r>
    </w:p>
    <w:p w14:paraId="6E02AF85" w14:textId="77777777" w:rsidR="00042672" w:rsidRPr="00042672" w:rsidRDefault="00042672" w:rsidP="00E52FDC">
      <w:pPr>
        <w:pStyle w:val="BodyText10Glossary"/>
        <w:numPr>
          <w:ilvl w:val="2"/>
          <w:numId w:val="72"/>
        </w:numPr>
      </w:pPr>
      <w:r w:rsidRPr="00042672">
        <w:t>Pistele de auditare vor fi create pentru toate accesările la datele critice.</w:t>
      </w:r>
    </w:p>
    <w:p w14:paraId="78147048" w14:textId="77777777" w:rsidR="00042672" w:rsidRPr="00042672" w:rsidRDefault="00042672" w:rsidP="00E52FDC">
      <w:pPr>
        <w:pStyle w:val="BodyText10Glossary"/>
        <w:numPr>
          <w:ilvl w:val="2"/>
          <w:numId w:val="72"/>
        </w:numPr>
      </w:pPr>
      <w:r w:rsidRPr="00042672">
        <w:t xml:space="preserve">Pistele de auditare vor include identificatorul utilizatorului, identificatorul terminalului de rețea, data, </w:t>
      </w:r>
      <w:proofErr w:type="gramStart"/>
      <w:r w:rsidRPr="00042672">
        <w:t>ora</w:t>
      </w:r>
      <w:proofErr w:type="gramEnd"/>
      <w:r w:rsidRPr="00042672">
        <w:t xml:space="preserve"> și datele accesate.</w:t>
      </w:r>
    </w:p>
    <w:p w14:paraId="43247ACF" w14:textId="77777777" w:rsidR="00042672" w:rsidRPr="00042672" w:rsidRDefault="00042672" w:rsidP="00E52FDC">
      <w:pPr>
        <w:pStyle w:val="BodyText10Glossary"/>
        <w:numPr>
          <w:ilvl w:val="0"/>
          <w:numId w:val="72"/>
        </w:numPr>
      </w:pPr>
      <w:r w:rsidRPr="00042672">
        <w:t>Tabele Standard pentru Validarea Datelor:</w:t>
      </w:r>
    </w:p>
    <w:p w14:paraId="69882C64" w14:textId="77777777" w:rsidR="00042672" w:rsidRPr="00042672" w:rsidRDefault="00042672" w:rsidP="00E52FDC">
      <w:pPr>
        <w:pStyle w:val="BodyText10Glossary"/>
        <w:numPr>
          <w:ilvl w:val="1"/>
          <w:numId w:val="72"/>
        </w:numPr>
      </w:pPr>
      <w:r w:rsidRPr="00042672">
        <w:t>Tabele standard:</w:t>
      </w:r>
    </w:p>
    <w:p w14:paraId="281BE653" w14:textId="77777777" w:rsidR="00042672" w:rsidRPr="00042672" w:rsidRDefault="00042672" w:rsidP="00E52FDC">
      <w:pPr>
        <w:pStyle w:val="BodyText10Glossary"/>
        <w:numPr>
          <w:ilvl w:val="2"/>
          <w:numId w:val="72"/>
        </w:numPr>
      </w:pPr>
      <w:r w:rsidRPr="00042672">
        <w:t>Tabele standard vor fi utilizate pentru a valida câmpurile de date.</w:t>
      </w:r>
    </w:p>
    <w:p w14:paraId="515FCA81" w14:textId="77777777" w:rsidR="00042672" w:rsidRPr="00042672" w:rsidRDefault="00042672" w:rsidP="00E52FDC">
      <w:pPr>
        <w:pStyle w:val="BodyText10Glossary"/>
        <w:numPr>
          <w:ilvl w:val="2"/>
          <w:numId w:val="72"/>
        </w:numPr>
      </w:pPr>
      <w:r w:rsidRPr="00042672">
        <w:t>Tabelele standard vor include liste de valori valide și reguli de validare.</w:t>
      </w:r>
    </w:p>
    <w:p w14:paraId="62E89439" w14:textId="77777777" w:rsidR="00042672" w:rsidRPr="00042672" w:rsidRDefault="00042672" w:rsidP="00E52FDC">
      <w:pPr>
        <w:pStyle w:val="BodyText10Glossary"/>
        <w:numPr>
          <w:ilvl w:val="0"/>
          <w:numId w:val="72"/>
        </w:numPr>
      </w:pPr>
      <w:r w:rsidRPr="00042672">
        <w:t>Procese de Verificare:</w:t>
      </w:r>
    </w:p>
    <w:p w14:paraId="0F8B34FD" w14:textId="77777777" w:rsidR="00042672" w:rsidRPr="00042672" w:rsidRDefault="00042672" w:rsidP="00E52FDC">
      <w:pPr>
        <w:pStyle w:val="BodyText10Glossary"/>
        <w:numPr>
          <w:ilvl w:val="1"/>
          <w:numId w:val="72"/>
        </w:numPr>
      </w:pPr>
      <w:r w:rsidRPr="00042672">
        <w:t>Verificare încrucișată:</w:t>
      </w:r>
    </w:p>
    <w:p w14:paraId="6A7C7F10" w14:textId="77777777" w:rsidR="00042672" w:rsidRPr="00042672" w:rsidRDefault="00042672" w:rsidP="00E52FDC">
      <w:pPr>
        <w:pStyle w:val="BodyText10Glossary"/>
        <w:numPr>
          <w:ilvl w:val="2"/>
          <w:numId w:val="72"/>
        </w:numPr>
      </w:pPr>
      <w:r w:rsidRPr="00042672">
        <w:t>Datele critice vor fi verificate încrucișat cu alte surse de date pentru a se asigura acuratețea.</w:t>
      </w:r>
    </w:p>
    <w:p w14:paraId="452368A5" w14:textId="77777777" w:rsidR="00042672" w:rsidRPr="00042672" w:rsidRDefault="00042672" w:rsidP="00E52FDC">
      <w:pPr>
        <w:pStyle w:val="BodyText10Glossary"/>
        <w:numPr>
          <w:ilvl w:val="1"/>
          <w:numId w:val="72"/>
        </w:numPr>
      </w:pPr>
      <w:r w:rsidRPr="00042672">
        <w:t>Reconciliere:</w:t>
      </w:r>
    </w:p>
    <w:p w14:paraId="7A7267FE" w14:textId="77777777" w:rsidR="00042672" w:rsidRPr="00042672" w:rsidRDefault="00042672" w:rsidP="00E52FDC">
      <w:pPr>
        <w:pStyle w:val="BodyText10Glossary"/>
        <w:numPr>
          <w:ilvl w:val="2"/>
          <w:numId w:val="72"/>
        </w:numPr>
      </w:pPr>
      <w:r w:rsidRPr="00042672">
        <w:t>Datele critice vor fi reconcileate periodic pentru a se asigura integritatea.</w:t>
      </w:r>
    </w:p>
    <w:p w14:paraId="120C6440" w14:textId="77777777" w:rsidR="00042672" w:rsidRPr="00042672" w:rsidRDefault="00042672" w:rsidP="00E52FDC">
      <w:pPr>
        <w:pStyle w:val="BodyText10Glossary"/>
        <w:numPr>
          <w:ilvl w:val="0"/>
          <w:numId w:val="72"/>
        </w:numPr>
      </w:pPr>
      <w:r w:rsidRPr="00042672">
        <w:t>Identificarea Informațiilor de Auditare:</w:t>
      </w:r>
    </w:p>
    <w:p w14:paraId="006EB12A" w14:textId="77777777" w:rsidR="00042672" w:rsidRPr="00042672" w:rsidRDefault="00042672" w:rsidP="00E52FDC">
      <w:pPr>
        <w:pStyle w:val="BodyText10Glossary"/>
        <w:numPr>
          <w:ilvl w:val="1"/>
          <w:numId w:val="72"/>
        </w:numPr>
      </w:pPr>
      <w:r w:rsidRPr="00042672">
        <w:t>Informații de identificare:</w:t>
      </w:r>
    </w:p>
    <w:p w14:paraId="318F376E" w14:textId="77777777" w:rsidR="00042672" w:rsidRPr="00042672" w:rsidRDefault="00042672" w:rsidP="00E52FDC">
      <w:pPr>
        <w:pStyle w:val="BodyText10Glossary"/>
        <w:numPr>
          <w:ilvl w:val="2"/>
          <w:numId w:val="72"/>
        </w:numPr>
      </w:pPr>
      <w:r w:rsidRPr="00042672">
        <w:lastRenderedPageBreak/>
        <w:t xml:space="preserve">Toate informațiile de auditare vor include identificatorul utilizatorului, identificatorul terminalului de rețea, data, </w:t>
      </w:r>
      <w:proofErr w:type="gramStart"/>
      <w:r w:rsidRPr="00042672">
        <w:t>ora</w:t>
      </w:r>
      <w:proofErr w:type="gramEnd"/>
      <w:r w:rsidRPr="00042672">
        <w:t xml:space="preserve"> și datele accesate.</w:t>
      </w:r>
    </w:p>
    <w:p w14:paraId="5E4E4004" w14:textId="77777777" w:rsidR="00042672" w:rsidRPr="00042672" w:rsidRDefault="00042672" w:rsidP="00E52FDC">
      <w:pPr>
        <w:pStyle w:val="BodyText10Glossary"/>
        <w:numPr>
          <w:ilvl w:val="1"/>
          <w:numId w:val="72"/>
        </w:numPr>
      </w:pPr>
      <w:r w:rsidRPr="00042672">
        <w:t>Considerații suplimentare:</w:t>
      </w:r>
    </w:p>
    <w:p w14:paraId="7AFAC29D" w14:textId="77777777" w:rsidR="00042672" w:rsidRPr="00042672" w:rsidRDefault="00042672" w:rsidP="00E52FDC">
      <w:pPr>
        <w:pStyle w:val="BodyText10Glossary"/>
        <w:numPr>
          <w:ilvl w:val="2"/>
          <w:numId w:val="72"/>
        </w:numPr>
      </w:pPr>
      <w:r w:rsidRPr="00042672">
        <w:t>Securitate fizică:</w:t>
      </w:r>
    </w:p>
    <w:p w14:paraId="0108EB70" w14:textId="77777777" w:rsidR="00042672" w:rsidRPr="00042672" w:rsidRDefault="00042672" w:rsidP="00E52FDC">
      <w:pPr>
        <w:pStyle w:val="BodyText10Glossary"/>
        <w:numPr>
          <w:ilvl w:val="3"/>
          <w:numId w:val="72"/>
        </w:numPr>
      </w:pPr>
      <w:r w:rsidRPr="00042672">
        <w:t xml:space="preserve">Accesul la serverele care stochează datele critice </w:t>
      </w:r>
      <w:proofErr w:type="gramStart"/>
      <w:r w:rsidRPr="00042672">
        <w:t>va</w:t>
      </w:r>
      <w:proofErr w:type="gramEnd"/>
      <w:r w:rsidRPr="00042672">
        <w:t xml:space="preserve"> fi restricționat.</w:t>
      </w:r>
    </w:p>
    <w:p w14:paraId="4E3CD877" w14:textId="77777777" w:rsidR="00042672" w:rsidRPr="00042672" w:rsidRDefault="00042672" w:rsidP="00E52FDC">
      <w:pPr>
        <w:pStyle w:val="BodyText10Glossary"/>
        <w:numPr>
          <w:ilvl w:val="1"/>
          <w:numId w:val="72"/>
        </w:numPr>
      </w:pPr>
      <w:r w:rsidRPr="00042672">
        <w:t>Backup și recuperare:</w:t>
      </w:r>
    </w:p>
    <w:p w14:paraId="0F493097" w14:textId="77777777" w:rsidR="00042672" w:rsidRPr="00042672" w:rsidRDefault="00042672" w:rsidP="00E52FDC">
      <w:pPr>
        <w:pStyle w:val="BodyText10Glossary"/>
        <w:numPr>
          <w:ilvl w:val="2"/>
          <w:numId w:val="72"/>
        </w:numPr>
      </w:pPr>
      <w:r w:rsidRPr="00042672">
        <w:t>Datele critice vor fi salvate în mod regulat.</w:t>
      </w:r>
    </w:p>
    <w:p w14:paraId="05D9CA41" w14:textId="77777777" w:rsidR="00042672" w:rsidRPr="00042672" w:rsidRDefault="00042672" w:rsidP="00E52FDC">
      <w:pPr>
        <w:pStyle w:val="BodyText10Glossary"/>
        <w:numPr>
          <w:ilvl w:val="1"/>
          <w:numId w:val="72"/>
        </w:numPr>
      </w:pPr>
      <w:r w:rsidRPr="00042672">
        <w:t>Plan de răspuns la incidente:</w:t>
      </w:r>
    </w:p>
    <w:p w14:paraId="0F30D856" w14:textId="77777777" w:rsidR="00042672" w:rsidRPr="00042672" w:rsidRDefault="00042672" w:rsidP="00E52FDC">
      <w:pPr>
        <w:pStyle w:val="BodyText10Glossary"/>
        <w:numPr>
          <w:ilvl w:val="2"/>
          <w:numId w:val="72"/>
        </w:numPr>
      </w:pPr>
      <w:proofErr w:type="gramStart"/>
      <w:r w:rsidRPr="00042672">
        <w:t>Un</w:t>
      </w:r>
      <w:proofErr w:type="gramEnd"/>
      <w:r w:rsidRPr="00042672">
        <w:t xml:space="preserve"> plan de răspuns la incidente va fi implementat pentru a face față incidentelor de securitate.</w:t>
      </w:r>
    </w:p>
    <w:p w14:paraId="42818D90" w14:textId="36CEEEB1" w:rsidR="00F36E8F" w:rsidRPr="00A114E1" w:rsidRDefault="00F36E8F" w:rsidP="00F36E8F">
      <w:pPr>
        <w:pStyle w:val="BodyText"/>
        <w:rPr>
          <w:lang w:val="ro-RO" w:eastAsia="ar-SA"/>
        </w:rPr>
        <w:sectPr w:rsidR="00F36E8F" w:rsidRPr="00A114E1" w:rsidSect="001C72DC">
          <w:headerReference w:type="default" r:id="rId15"/>
          <w:headerReference w:type="first" r:id="rId16"/>
          <w:footerReference w:type="first" r:id="rId17"/>
          <w:pgSz w:w="12240" w:h="15840" w:code="1"/>
          <w:pgMar w:top="1440" w:right="1440" w:bottom="1440" w:left="1440" w:header="504" w:footer="504" w:gutter="0"/>
          <w:pgNumType w:start="1"/>
          <w:cols w:space="720"/>
          <w:docGrid w:linePitch="360"/>
        </w:sectPr>
      </w:pPr>
    </w:p>
    <w:p w14:paraId="3707F4A0" w14:textId="77777777" w:rsidR="00805FEC" w:rsidRPr="00A114E1" w:rsidRDefault="00805FEC" w:rsidP="00805FEC">
      <w:pPr>
        <w:pStyle w:val="BodyText"/>
        <w:rPr>
          <w:lang w:val="ro-RO"/>
        </w:rPr>
      </w:pPr>
      <w:bookmarkStart w:id="59" w:name="FEAReferenceModel"/>
      <w:bookmarkStart w:id="60" w:name="_Toc395081362"/>
      <w:bookmarkStart w:id="61" w:name="_Toc395092000"/>
      <w:bookmarkStart w:id="62" w:name="_Toc395093009"/>
      <w:bookmarkStart w:id="63" w:name="_Toc395095146"/>
      <w:bookmarkStart w:id="64" w:name="_Toc395107345"/>
      <w:bookmarkStart w:id="65" w:name="_Toc395163185"/>
      <w:bookmarkStart w:id="66" w:name="_Toc395165903"/>
      <w:bookmarkStart w:id="67" w:name="_Toc395166938"/>
      <w:bookmarkStart w:id="68" w:name="_Toc395168739"/>
      <w:bookmarkStart w:id="69" w:name="_Toc395170179"/>
      <w:bookmarkStart w:id="70" w:name="_Toc395769966"/>
      <w:bookmarkStart w:id="71" w:name="_Toc395773787"/>
      <w:bookmarkStart w:id="72" w:name="_Toc395775526"/>
      <w:bookmarkStart w:id="73" w:name="_Toc395779302"/>
      <w:bookmarkStart w:id="74" w:name="_Toc395780408"/>
      <w:bookmarkStart w:id="75" w:name="_Toc395792887"/>
      <w:bookmarkStart w:id="76" w:name="_Toc403385974"/>
      <w:bookmarkStart w:id="77" w:name="RecordOfChanges"/>
    </w:p>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14:paraId="2EC52AC7" w14:textId="77777777" w:rsidR="00805FEC" w:rsidRPr="00A114E1" w:rsidRDefault="00805FEC" w:rsidP="00805FEC">
      <w:pPr>
        <w:pStyle w:val="BodyText"/>
        <w:rPr>
          <w:lang w:val="ro-RO"/>
        </w:rPr>
      </w:pPr>
    </w:p>
    <w:sectPr w:rsidR="00805FEC" w:rsidRPr="00A114E1" w:rsidSect="001C72DC">
      <w:headerReference w:type="default" r:id="rId18"/>
      <w:headerReference w:type="first" r:id="rId19"/>
      <w:footerReference w:type="first" r:id="rId20"/>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9618D0" w14:textId="77777777" w:rsidR="009C57BE" w:rsidRDefault="009C57BE">
      <w:r>
        <w:separator/>
      </w:r>
    </w:p>
    <w:p w14:paraId="3E42CCFD" w14:textId="77777777" w:rsidR="009C57BE" w:rsidRDefault="009C57BE"/>
    <w:p w14:paraId="23BECF31" w14:textId="77777777" w:rsidR="009C57BE" w:rsidRDefault="009C57BE"/>
  </w:endnote>
  <w:endnote w:type="continuationSeparator" w:id="0">
    <w:p w14:paraId="4F5990C9" w14:textId="77777777" w:rsidR="009C57BE" w:rsidRDefault="009C57BE">
      <w:r>
        <w:continuationSeparator/>
      </w:r>
    </w:p>
    <w:p w14:paraId="3A145D8A" w14:textId="77777777" w:rsidR="009C57BE" w:rsidRDefault="009C57BE"/>
    <w:p w14:paraId="3A554DE7" w14:textId="77777777" w:rsidR="009C57BE" w:rsidRDefault="009C57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4A941" w14:textId="599DE076" w:rsidR="00F72C71" w:rsidRDefault="00F72C71" w:rsidP="008315B9">
    <w:pPr>
      <w:pStyle w:val="Footer"/>
      <w:tabs>
        <w:tab w:val="left" w:pos="7395"/>
      </w:tabs>
      <w:spacing w:before="120"/>
    </w:pPr>
    <w:r>
      <w:t>Documentul de proiectare</w:t>
    </w:r>
    <w:r>
      <w:tab/>
    </w:r>
    <w:r>
      <w:fldChar w:fldCharType="begin"/>
    </w:r>
    <w:r>
      <w:instrText xml:space="preserve"> PAGE   \* MERGEFORMAT </w:instrText>
    </w:r>
    <w:r>
      <w:fldChar w:fldCharType="separate"/>
    </w:r>
    <w:r w:rsidR="00601F16">
      <w:rPr>
        <w:noProof/>
      </w:rPr>
      <w:t>18</w:t>
    </w:r>
    <w:r>
      <w:rPr>
        <w:noProof/>
      </w:rPr>
      <w:fldChar w:fldCharType="end"/>
    </w:r>
    <w:r>
      <w:tab/>
      <w:t>&lt;Nume proiect&gt;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F72C71" w14:paraId="0680C109" w14:textId="77777777" w:rsidTr="74F2E074">
      <w:trPr>
        <w:trHeight w:val="300"/>
      </w:trPr>
      <w:tc>
        <w:tcPr>
          <w:tcW w:w="3120" w:type="dxa"/>
        </w:tcPr>
        <w:p w14:paraId="7227DD39" w14:textId="2BE180BF" w:rsidR="00F72C71" w:rsidRDefault="00F72C71" w:rsidP="74F2E074">
          <w:pPr>
            <w:pStyle w:val="Header"/>
            <w:ind w:left="-115"/>
          </w:pPr>
        </w:p>
      </w:tc>
      <w:tc>
        <w:tcPr>
          <w:tcW w:w="3120" w:type="dxa"/>
        </w:tcPr>
        <w:p w14:paraId="4C35C1C0" w14:textId="4A0A517C" w:rsidR="00F72C71" w:rsidRDefault="00F72C71" w:rsidP="74F2E074">
          <w:pPr>
            <w:pStyle w:val="Header"/>
            <w:jc w:val="center"/>
          </w:pPr>
        </w:p>
      </w:tc>
      <w:tc>
        <w:tcPr>
          <w:tcW w:w="3120" w:type="dxa"/>
        </w:tcPr>
        <w:p w14:paraId="23477CAD" w14:textId="07123138" w:rsidR="00F72C71" w:rsidRDefault="00F72C71" w:rsidP="74F2E074">
          <w:pPr>
            <w:pStyle w:val="Header"/>
            <w:ind w:right="-115"/>
            <w:jc w:val="right"/>
          </w:pPr>
        </w:p>
      </w:tc>
    </w:tr>
  </w:tbl>
  <w:p w14:paraId="0810CD7E" w14:textId="456D57FA" w:rsidR="00F72C71" w:rsidRDefault="00F72C71" w:rsidP="74F2E0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F72C71" w14:paraId="2BE188B5" w14:textId="77777777" w:rsidTr="74F2E074">
      <w:trPr>
        <w:trHeight w:val="300"/>
      </w:trPr>
      <w:tc>
        <w:tcPr>
          <w:tcW w:w="3120" w:type="dxa"/>
        </w:tcPr>
        <w:p w14:paraId="26E8D656" w14:textId="2AD71B50" w:rsidR="00F72C71" w:rsidRDefault="00F72C71" w:rsidP="74F2E074">
          <w:pPr>
            <w:pStyle w:val="Header"/>
            <w:ind w:left="-115"/>
          </w:pPr>
        </w:p>
      </w:tc>
      <w:tc>
        <w:tcPr>
          <w:tcW w:w="3120" w:type="dxa"/>
        </w:tcPr>
        <w:p w14:paraId="5E3DB4F8" w14:textId="6E234D7E" w:rsidR="00F72C71" w:rsidRDefault="00F72C71" w:rsidP="74F2E074">
          <w:pPr>
            <w:pStyle w:val="Header"/>
            <w:jc w:val="center"/>
          </w:pPr>
        </w:p>
      </w:tc>
      <w:tc>
        <w:tcPr>
          <w:tcW w:w="3120" w:type="dxa"/>
        </w:tcPr>
        <w:p w14:paraId="6AECC94F" w14:textId="2C9930CB" w:rsidR="00F72C71" w:rsidRDefault="00F72C71" w:rsidP="74F2E074">
          <w:pPr>
            <w:pStyle w:val="Header"/>
            <w:ind w:right="-115"/>
            <w:jc w:val="right"/>
          </w:pPr>
        </w:p>
      </w:tc>
    </w:tr>
  </w:tbl>
  <w:p w14:paraId="63A0FB51" w14:textId="30473668" w:rsidR="00F72C71" w:rsidRDefault="00F72C71" w:rsidP="74F2E0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F72C71" w14:paraId="085A4B23" w14:textId="77777777" w:rsidTr="74F2E074">
      <w:trPr>
        <w:trHeight w:val="300"/>
      </w:trPr>
      <w:tc>
        <w:tcPr>
          <w:tcW w:w="3120" w:type="dxa"/>
        </w:tcPr>
        <w:p w14:paraId="1AFCD9EC" w14:textId="1471AA0E" w:rsidR="00F72C71" w:rsidRDefault="00F72C71" w:rsidP="74F2E074">
          <w:pPr>
            <w:pStyle w:val="Header"/>
            <w:ind w:left="-115"/>
          </w:pPr>
        </w:p>
      </w:tc>
      <w:tc>
        <w:tcPr>
          <w:tcW w:w="3120" w:type="dxa"/>
        </w:tcPr>
        <w:p w14:paraId="370A4708" w14:textId="133C6607" w:rsidR="00F72C71" w:rsidRDefault="00F72C71" w:rsidP="74F2E074">
          <w:pPr>
            <w:pStyle w:val="Header"/>
            <w:jc w:val="center"/>
          </w:pPr>
        </w:p>
      </w:tc>
      <w:tc>
        <w:tcPr>
          <w:tcW w:w="3120" w:type="dxa"/>
        </w:tcPr>
        <w:p w14:paraId="35E5D236" w14:textId="31E20070" w:rsidR="00F72C71" w:rsidRDefault="00F72C71" w:rsidP="74F2E074">
          <w:pPr>
            <w:pStyle w:val="Header"/>
            <w:ind w:right="-115"/>
            <w:jc w:val="right"/>
          </w:pPr>
        </w:p>
      </w:tc>
    </w:tr>
  </w:tbl>
  <w:p w14:paraId="5260CC18" w14:textId="11CB2359" w:rsidR="00F72C71" w:rsidRDefault="00F72C71" w:rsidP="74F2E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83282" w14:textId="77777777" w:rsidR="009C57BE" w:rsidRDefault="009C57BE">
      <w:r>
        <w:separator/>
      </w:r>
    </w:p>
    <w:p w14:paraId="2656A608" w14:textId="77777777" w:rsidR="009C57BE" w:rsidRDefault="009C57BE"/>
    <w:p w14:paraId="652C3D99" w14:textId="77777777" w:rsidR="009C57BE" w:rsidRDefault="009C57BE"/>
  </w:footnote>
  <w:footnote w:type="continuationSeparator" w:id="0">
    <w:p w14:paraId="6328E85E" w14:textId="77777777" w:rsidR="009C57BE" w:rsidRDefault="009C57BE">
      <w:r>
        <w:continuationSeparator/>
      </w:r>
    </w:p>
    <w:p w14:paraId="33675A75" w14:textId="77777777" w:rsidR="009C57BE" w:rsidRDefault="009C57BE"/>
    <w:p w14:paraId="1F05FB18" w14:textId="77777777" w:rsidR="009C57BE" w:rsidRDefault="009C57B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F4E4E" w14:textId="6AA78FC0" w:rsidR="00F72C71" w:rsidRDefault="00F72C71" w:rsidP="00267C5C">
    <w:pPr>
      <w:pStyle w:val="Header"/>
    </w:pPr>
    <w:r>
      <w:tab/>
    </w:r>
    <w:r w:rsidR="009C57BE">
      <w:fldChar w:fldCharType="begin"/>
    </w:r>
    <w:r w:rsidR="009C57BE">
      <w:instrText xml:space="preserve"> STYLEREF  "Front Matter Header"  \* MERGEFORMAT </w:instrText>
    </w:r>
    <w:r w:rsidR="009C57BE">
      <w:fldChar w:fldCharType="separate"/>
    </w:r>
    <w:r w:rsidR="00601F16">
      <w:rPr>
        <w:noProof/>
      </w:rPr>
      <w:t>Cuprins</w:t>
    </w:r>
    <w:r w:rsidR="009C57BE">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F72C71" w14:paraId="60C0322E" w14:textId="77777777" w:rsidTr="74F2E074">
      <w:trPr>
        <w:trHeight w:val="300"/>
      </w:trPr>
      <w:tc>
        <w:tcPr>
          <w:tcW w:w="3120" w:type="dxa"/>
        </w:tcPr>
        <w:p w14:paraId="2552E5E0" w14:textId="05BE6881" w:rsidR="00F72C71" w:rsidRDefault="00F72C71" w:rsidP="74F2E074">
          <w:pPr>
            <w:pStyle w:val="Header"/>
            <w:ind w:left="-115"/>
          </w:pPr>
        </w:p>
      </w:tc>
      <w:tc>
        <w:tcPr>
          <w:tcW w:w="3120" w:type="dxa"/>
        </w:tcPr>
        <w:p w14:paraId="50C18965" w14:textId="3017450F" w:rsidR="00F72C71" w:rsidRDefault="00F72C71" w:rsidP="74F2E074">
          <w:pPr>
            <w:pStyle w:val="Header"/>
            <w:jc w:val="center"/>
          </w:pPr>
        </w:p>
      </w:tc>
      <w:tc>
        <w:tcPr>
          <w:tcW w:w="3120" w:type="dxa"/>
        </w:tcPr>
        <w:p w14:paraId="4A0A41AE" w14:textId="7434F626" w:rsidR="00F72C71" w:rsidRDefault="00F72C71" w:rsidP="74F2E074">
          <w:pPr>
            <w:pStyle w:val="Header"/>
            <w:ind w:right="-115"/>
            <w:jc w:val="right"/>
          </w:pPr>
        </w:p>
      </w:tc>
    </w:tr>
  </w:tbl>
  <w:p w14:paraId="47C75EEE" w14:textId="6A9909D1" w:rsidR="00F72C71" w:rsidRDefault="00F72C71" w:rsidP="74F2E0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46159" w14:textId="58C708F0" w:rsidR="00F72C71" w:rsidRDefault="00F72C71" w:rsidP="00267C5C">
    <w:pPr>
      <w:pStyle w:val="Header"/>
    </w:pPr>
    <w:r>
      <w:t>CMS XLC</w:t>
    </w:r>
    <w:r>
      <w:tab/>
    </w:r>
    <w:r w:rsidR="009C57BE">
      <w:fldChar w:fldCharType="begin"/>
    </w:r>
    <w:r w:rsidR="009C57BE">
      <w:instrText xml:space="preserve"> STYLEREF  "Heading 2"  \* MERGEFORMAT </w:instrText>
    </w:r>
    <w:r w:rsidR="009C57BE">
      <w:fldChar w:fldCharType="separate"/>
    </w:r>
    <w:r w:rsidR="00601F16">
      <w:rPr>
        <w:noProof/>
      </w:rPr>
      <w:t>Proiectare de detaliu</w:t>
    </w:r>
    <w:r w:rsidR="009C57BE">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F72C71" w14:paraId="4E0ED3C7" w14:textId="77777777" w:rsidTr="74F2E074">
      <w:trPr>
        <w:trHeight w:val="300"/>
      </w:trPr>
      <w:tc>
        <w:tcPr>
          <w:tcW w:w="3120" w:type="dxa"/>
        </w:tcPr>
        <w:p w14:paraId="585712FD" w14:textId="773B28C2" w:rsidR="00F72C71" w:rsidRDefault="00F72C71" w:rsidP="74F2E074">
          <w:pPr>
            <w:pStyle w:val="Header"/>
            <w:ind w:left="-115"/>
          </w:pPr>
        </w:p>
      </w:tc>
      <w:tc>
        <w:tcPr>
          <w:tcW w:w="3120" w:type="dxa"/>
        </w:tcPr>
        <w:p w14:paraId="6BB2E127" w14:textId="00C017C9" w:rsidR="00F72C71" w:rsidRDefault="00F72C71" w:rsidP="74F2E074">
          <w:pPr>
            <w:pStyle w:val="Header"/>
            <w:jc w:val="center"/>
          </w:pPr>
        </w:p>
      </w:tc>
      <w:tc>
        <w:tcPr>
          <w:tcW w:w="3120" w:type="dxa"/>
        </w:tcPr>
        <w:p w14:paraId="076DAE89" w14:textId="302761E9" w:rsidR="00F72C71" w:rsidRDefault="00F72C71" w:rsidP="74F2E074">
          <w:pPr>
            <w:pStyle w:val="Header"/>
            <w:ind w:right="-115"/>
            <w:jc w:val="right"/>
          </w:pPr>
        </w:p>
      </w:tc>
    </w:tr>
  </w:tbl>
  <w:p w14:paraId="4243F9B2" w14:textId="567B2A7F" w:rsidR="00F72C71" w:rsidRDefault="00F72C71" w:rsidP="74F2E07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47A6A" w14:textId="3BF2B5B4" w:rsidR="00F72C71" w:rsidRDefault="00F72C71" w:rsidP="00267C5C">
    <w:pPr>
      <w:pStyle w:val="Header"/>
    </w:pPr>
    <w:r>
      <w:tab/>
    </w:r>
    <w:r>
      <w:fldChar w:fldCharType="begin"/>
    </w:r>
    <w:r>
      <w:instrText xml:space="preserve"> STYLEREF  "Back Matter Heading"  \* MERGEFORMAT </w:instrText>
    </w:r>
    <w:r>
      <w:fldChar w:fldCharType="separate"/>
    </w:r>
    <w:r w:rsidR="00601F16">
      <w:rPr>
        <w:b/>
        <w:bCs/>
        <w:noProof/>
      </w:rPr>
      <w:t>Error! No text of specified style in document.</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F72C71" w14:paraId="36F9B509" w14:textId="77777777" w:rsidTr="74F2E074">
      <w:trPr>
        <w:trHeight w:val="300"/>
      </w:trPr>
      <w:tc>
        <w:tcPr>
          <w:tcW w:w="3120" w:type="dxa"/>
        </w:tcPr>
        <w:p w14:paraId="63D0C0AE" w14:textId="6EF23877" w:rsidR="00F72C71" w:rsidRDefault="00F72C71" w:rsidP="74F2E074">
          <w:pPr>
            <w:pStyle w:val="Header"/>
            <w:ind w:left="-115"/>
          </w:pPr>
        </w:p>
      </w:tc>
      <w:tc>
        <w:tcPr>
          <w:tcW w:w="3120" w:type="dxa"/>
        </w:tcPr>
        <w:p w14:paraId="5FCB63C5" w14:textId="6EA334C6" w:rsidR="00F72C71" w:rsidRDefault="00F72C71" w:rsidP="74F2E074">
          <w:pPr>
            <w:pStyle w:val="Header"/>
            <w:jc w:val="center"/>
          </w:pPr>
        </w:p>
      </w:tc>
      <w:tc>
        <w:tcPr>
          <w:tcW w:w="3120" w:type="dxa"/>
        </w:tcPr>
        <w:p w14:paraId="75326A84" w14:textId="6BCE278E" w:rsidR="00F72C71" w:rsidRDefault="00F72C71" w:rsidP="74F2E074">
          <w:pPr>
            <w:pStyle w:val="Header"/>
            <w:ind w:right="-115"/>
            <w:jc w:val="right"/>
          </w:pPr>
        </w:p>
      </w:tc>
    </w:tr>
  </w:tbl>
  <w:p w14:paraId="11C21825" w14:textId="7E440F73" w:rsidR="00F72C71" w:rsidRDefault="00F72C71" w:rsidP="74F2E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1025F52"/>
    <w:multiLevelType w:val="hybridMultilevel"/>
    <w:tmpl w:val="4D98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C49AA"/>
    <w:multiLevelType w:val="hybridMultilevel"/>
    <w:tmpl w:val="603E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97C67"/>
    <w:multiLevelType w:val="hybridMultilevel"/>
    <w:tmpl w:val="AC1EA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E53A7E"/>
    <w:multiLevelType w:val="hybridMultilevel"/>
    <w:tmpl w:val="516E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8"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9"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26E27F1"/>
    <w:multiLevelType w:val="hybridMultilevel"/>
    <w:tmpl w:val="AEF46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83677F"/>
    <w:multiLevelType w:val="hybridMultilevel"/>
    <w:tmpl w:val="7D50D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E466B"/>
    <w:multiLevelType w:val="hybridMultilevel"/>
    <w:tmpl w:val="543AD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C23E9F"/>
    <w:multiLevelType w:val="hybridMultilevel"/>
    <w:tmpl w:val="9A96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1DEE78B6"/>
    <w:multiLevelType w:val="hybridMultilevel"/>
    <w:tmpl w:val="67605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E144E4"/>
    <w:multiLevelType w:val="hybridMultilevel"/>
    <w:tmpl w:val="5A94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243916"/>
    <w:multiLevelType w:val="hybridMultilevel"/>
    <w:tmpl w:val="6DB0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B2734C"/>
    <w:multiLevelType w:val="hybridMultilevel"/>
    <w:tmpl w:val="1AF2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E41255"/>
    <w:multiLevelType w:val="hybridMultilevel"/>
    <w:tmpl w:val="F5B2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FB5746"/>
    <w:multiLevelType w:val="hybridMultilevel"/>
    <w:tmpl w:val="AB5C8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FB41C4"/>
    <w:multiLevelType w:val="hybridMultilevel"/>
    <w:tmpl w:val="9894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23"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4" w15:restartNumberingAfterBreak="0">
    <w:nsid w:val="2E095CDB"/>
    <w:multiLevelType w:val="hybridMultilevel"/>
    <w:tmpl w:val="2460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784106"/>
    <w:multiLevelType w:val="hybridMultilevel"/>
    <w:tmpl w:val="86F4D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8112FC"/>
    <w:multiLevelType w:val="hybridMultilevel"/>
    <w:tmpl w:val="E8B8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6A6E95"/>
    <w:multiLevelType w:val="hybridMultilevel"/>
    <w:tmpl w:val="0F64E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2EB30C3"/>
    <w:multiLevelType w:val="hybridMultilevel"/>
    <w:tmpl w:val="CF6C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2" w15:restartNumberingAfterBreak="0">
    <w:nsid w:val="361630F7"/>
    <w:multiLevelType w:val="hybridMultilevel"/>
    <w:tmpl w:val="7C38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68712A2"/>
    <w:multiLevelType w:val="hybridMultilevel"/>
    <w:tmpl w:val="FD4C0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36" w15:restartNumberingAfterBreak="0">
    <w:nsid w:val="3A9F34AC"/>
    <w:multiLevelType w:val="hybridMultilevel"/>
    <w:tmpl w:val="ABB4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B195B2F"/>
    <w:multiLevelType w:val="hybridMultilevel"/>
    <w:tmpl w:val="C706A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CC22DCE"/>
    <w:multiLevelType w:val="hybridMultilevel"/>
    <w:tmpl w:val="D6EE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DF17550"/>
    <w:multiLevelType w:val="hybridMultilevel"/>
    <w:tmpl w:val="A4F6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46B267F5"/>
    <w:multiLevelType w:val="hybridMultilevel"/>
    <w:tmpl w:val="C95A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45" w15:restartNumberingAfterBreak="0">
    <w:nsid w:val="4C4713CC"/>
    <w:multiLevelType w:val="hybridMultilevel"/>
    <w:tmpl w:val="3DB6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A742EA"/>
    <w:multiLevelType w:val="hybridMultilevel"/>
    <w:tmpl w:val="7CD2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14A3D4F"/>
    <w:multiLevelType w:val="hybridMultilevel"/>
    <w:tmpl w:val="A3EC1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37F6DEE"/>
    <w:multiLevelType w:val="hybridMultilevel"/>
    <w:tmpl w:val="22128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6D7953"/>
    <w:multiLevelType w:val="hybridMultilevel"/>
    <w:tmpl w:val="69A2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7369BF"/>
    <w:multiLevelType w:val="hybridMultilevel"/>
    <w:tmpl w:val="0132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EFA694C"/>
    <w:multiLevelType w:val="hybridMultilevel"/>
    <w:tmpl w:val="91F2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1550C6"/>
    <w:multiLevelType w:val="hybridMultilevel"/>
    <w:tmpl w:val="25BE7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4" w15:restartNumberingAfterBreak="0">
    <w:nsid w:val="628F5423"/>
    <w:multiLevelType w:val="multilevel"/>
    <w:tmpl w:val="0396CFD4"/>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55"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6" w15:restartNumberingAfterBreak="0">
    <w:nsid w:val="68566912"/>
    <w:multiLevelType w:val="hybridMultilevel"/>
    <w:tmpl w:val="1694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7515ED"/>
    <w:multiLevelType w:val="hybridMultilevel"/>
    <w:tmpl w:val="B096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C75125E"/>
    <w:multiLevelType w:val="hybridMultilevel"/>
    <w:tmpl w:val="A1A6F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1935891"/>
    <w:multiLevelType w:val="hybridMultilevel"/>
    <w:tmpl w:val="114E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2643C22"/>
    <w:multiLevelType w:val="hybridMultilevel"/>
    <w:tmpl w:val="238A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2E2124C"/>
    <w:multiLevelType w:val="hybridMultilevel"/>
    <w:tmpl w:val="34B0A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2FB5D1B"/>
    <w:multiLevelType w:val="hybridMultilevel"/>
    <w:tmpl w:val="50E4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8A1EE3"/>
    <w:multiLevelType w:val="hybridMultilevel"/>
    <w:tmpl w:val="49DC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8" w15:restartNumberingAfterBreak="0">
    <w:nsid w:val="78EF45DA"/>
    <w:multiLevelType w:val="hybridMultilevel"/>
    <w:tmpl w:val="11E6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9C1428B"/>
    <w:multiLevelType w:val="hybridMultilevel"/>
    <w:tmpl w:val="37A2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6A702A"/>
    <w:multiLevelType w:val="hybridMultilevel"/>
    <w:tmpl w:val="9DEA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1"/>
  </w:num>
  <w:num w:numId="3">
    <w:abstractNumId w:val="34"/>
  </w:num>
  <w:num w:numId="4">
    <w:abstractNumId w:val="35"/>
  </w:num>
  <w:num w:numId="5">
    <w:abstractNumId w:val="43"/>
  </w:num>
  <w:num w:numId="6">
    <w:abstractNumId w:val="41"/>
  </w:num>
  <w:num w:numId="7">
    <w:abstractNumId w:val="55"/>
  </w:num>
  <w:num w:numId="8">
    <w:abstractNumId w:val="9"/>
  </w:num>
  <w:num w:numId="9">
    <w:abstractNumId w:val="67"/>
  </w:num>
  <w:num w:numId="10">
    <w:abstractNumId w:val="58"/>
  </w:num>
  <w:num w:numId="11">
    <w:abstractNumId w:val="22"/>
  </w:num>
  <w:num w:numId="12">
    <w:abstractNumId w:val="28"/>
  </w:num>
  <w:num w:numId="13">
    <w:abstractNumId w:val="60"/>
  </w:num>
  <w:num w:numId="14">
    <w:abstractNumId w:val="53"/>
  </w:num>
  <w:num w:numId="15">
    <w:abstractNumId w:val="44"/>
  </w:num>
  <w:num w:numId="16">
    <w:abstractNumId w:val="23"/>
  </w:num>
  <w:num w:numId="17">
    <w:abstractNumId w:val="54"/>
  </w:num>
  <w:num w:numId="18">
    <w:abstractNumId w:val="54"/>
  </w:num>
  <w:num w:numId="19">
    <w:abstractNumId w:val="30"/>
  </w:num>
  <w:num w:numId="20">
    <w:abstractNumId w:val="3"/>
  </w:num>
  <w:num w:numId="21">
    <w:abstractNumId w:val="6"/>
  </w:num>
  <w:num w:numId="22">
    <w:abstractNumId w:val="37"/>
  </w:num>
  <w:num w:numId="23">
    <w:abstractNumId w:val="7"/>
  </w:num>
  <w:num w:numId="24">
    <w:abstractNumId w:val="0"/>
  </w:num>
  <w:num w:numId="25">
    <w:abstractNumId w:val="61"/>
  </w:num>
  <w:num w:numId="26">
    <w:abstractNumId w:val="8"/>
  </w:num>
  <w:num w:numId="27">
    <w:abstractNumId w:val="70"/>
  </w:num>
  <w:num w:numId="28">
    <w:abstractNumId w:val="5"/>
  </w:num>
  <w:num w:numId="29">
    <w:abstractNumId w:val="65"/>
  </w:num>
  <w:num w:numId="30">
    <w:abstractNumId w:val="50"/>
  </w:num>
  <w:num w:numId="31">
    <w:abstractNumId w:val="56"/>
  </w:num>
  <w:num w:numId="32">
    <w:abstractNumId w:val="32"/>
  </w:num>
  <w:num w:numId="33">
    <w:abstractNumId w:val="49"/>
  </w:num>
  <w:num w:numId="34">
    <w:abstractNumId w:val="45"/>
  </w:num>
  <w:num w:numId="35">
    <w:abstractNumId w:val="20"/>
  </w:num>
  <w:num w:numId="36">
    <w:abstractNumId w:val="15"/>
  </w:num>
  <w:num w:numId="37">
    <w:abstractNumId w:val="33"/>
  </w:num>
  <w:num w:numId="38">
    <w:abstractNumId w:val="38"/>
  </w:num>
  <w:num w:numId="39">
    <w:abstractNumId w:val="59"/>
  </w:num>
  <w:num w:numId="40">
    <w:abstractNumId w:val="47"/>
  </w:num>
  <w:num w:numId="41">
    <w:abstractNumId w:val="4"/>
  </w:num>
  <w:num w:numId="42">
    <w:abstractNumId w:val="19"/>
  </w:num>
  <w:num w:numId="43">
    <w:abstractNumId w:val="1"/>
  </w:num>
  <w:num w:numId="44">
    <w:abstractNumId w:val="66"/>
  </w:num>
  <w:num w:numId="45">
    <w:abstractNumId w:val="62"/>
  </w:num>
  <w:num w:numId="46">
    <w:abstractNumId w:val="11"/>
  </w:num>
  <w:num w:numId="47">
    <w:abstractNumId w:val="39"/>
  </w:num>
  <w:num w:numId="48">
    <w:abstractNumId w:val="36"/>
  </w:num>
  <w:num w:numId="49">
    <w:abstractNumId w:val="18"/>
  </w:num>
  <w:num w:numId="50">
    <w:abstractNumId w:val="57"/>
  </w:num>
  <w:num w:numId="51">
    <w:abstractNumId w:val="51"/>
  </w:num>
  <w:num w:numId="52">
    <w:abstractNumId w:val="16"/>
  </w:num>
  <w:num w:numId="53">
    <w:abstractNumId w:val="64"/>
  </w:num>
  <w:num w:numId="54">
    <w:abstractNumId w:val="42"/>
  </w:num>
  <w:num w:numId="55">
    <w:abstractNumId w:val="24"/>
  </w:num>
  <w:num w:numId="56">
    <w:abstractNumId w:val="12"/>
  </w:num>
  <w:num w:numId="57">
    <w:abstractNumId w:val="17"/>
  </w:num>
  <w:num w:numId="58">
    <w:abstractNumId w:val="63"/>
  </w:num>
  <w:num w:numId="59">
    <w:abstractNumId w:val="21"/>
  </w:num>
  <w:num w:numId="60">
    <w:abstractNumId w:val="2"/>
  </w:num>
  <w:num w:numId="61">
    <w:abstractNumId w:val="13"/>
  </w:num>
  <w:num w:numId="62">
    <w:abstractNumId w:val="69"/>
  </w:num>
  <w:num w:numId="63">
    <w:abstractNumId w:val="68"/>
  </w:num>
  <w:num w:numId="64">
    <w:abstractNumId w:val="26"/>
  </w:num>
  <w:num w:numId="65">
    <w:abstractNumId w:val="29"/>
  </w:num>
  <w:num w:numId="66">
    <w:abstractNumId w:val="46"/>
  </w:num>
  <w:num w:numId="67">
    <w:abstractNumId w:val="52"/>
  </w:num>
  <w:num w:numId="68">
    <w:abstractNumId w:val="48"/>
  </w:num>
  <w:num w:numId="69">
    <w:abstractNumId w:val="10"/>
  </w:num>
  <w:num w:numId="70">
    <w:abstractNumId w:val="25"/>
  </w:num>
  <w:num w:numId="71">
    <w:abstractNumId w:val="40"/>
  </w:num>
  <w:num w:numId="72">
    <w:abstractNumId w:val="2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removeDateAndTime/>
  <w:hideSpellingErrors/>
  <w:hideGrammaticalErrors/>
  <w:proofState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42672"/>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1F16"/>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54A48"/>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7BE"/>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376A"/>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3DB"/>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2FDC"/>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72C71"/>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 w:val="74F2E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601F16"/>
    <w:pPr>
      <w:keepNext/>
      <w:numPr>
        <w:numId w:val="17"/>
      </w:numPr>
      <w:pBdr>
        <w:bottom w:val="single" w:sz="4" w:space="1" w:color="auto"/>
      </w:pBdr>
      <w:tabs>
        <w:tab w:val="left" w:pos="540"/>
      </w:tabs>
      <w:spacing w:before="100"/>
      <w:jc w:val="center"/>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8"/>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8"/>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8"/>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8"/>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8"/>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8"/>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8"/>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8"/>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601F16"/>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9"/>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0"/>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1"/>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2"/>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3"/>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4"/>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5"/>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19"/>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0"/>
      </w:numPr>
    </w:pPr>
  </w:style>
  <w:style w:type="paragraph" w:customStyle="1" w:styleId="InstructionalTextNumber">
    <w:name w:val="Instructional Text Number"/>
    <w:basedOn w:val="Normal"/>
    <w:qFormat/>
    <w:rsid w:val="00315C8A"/>
    <w:pPr>
      <w:numPr>
        <w:numId w:val="21"/>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2"/>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3"/>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4"/>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5"/>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6"/>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character" w:styleId="Emphasis">
    <w:name w:val="Emphasis"/>
    <w:basedOn w:val="DefaultParagraphFont"/>
    <w:qFormat/>
    <w:rsid w:val="00AD376A"/>
    <w:rPr>
      <w:i/>
      <w:iCs/>
    </w:rPr>
  </w:style>
  <w:style w:type="paragraph" w:styleId="NormalWeb">
    <w:name w:val="Normal (Web)"/>
    <w:basedOn w:val="Normal"/>
    <w:uiPriority w:val="99"/>
    <w:semiHidden/>
    <w:unhideWhenUsed/>
    <w:rsid w:val="00AD376A"/>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AD37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78177">
      <w:bodyDiv w:val="1"/>
      <w:marLeft w:val="0"/>
      <w:marRight w:val="0"/>
      <w:marTop w:val="0"/>
      <w:marBottom w:val="0"/>
      <w:divBdr>
        <w:top w:val="none" w:sz="0" w:space="0" w:color="auto"/>
        <w:left w:val="none" w:sz="0" w:space="0" w:color="auto"/>
        <w:bottom w:val="none" w:sz="0" w:space="0" w:color="auto"/>
        <w:right w:val="none" w:sz="0" w:space="0" w:color="auto"/>
      </w:divBdr>
    </w:div>
    <w:div w:id="149711651">
      <w:bodyDiv w:val="1"/>
      <w:marLeft w:val="0"/>
      <w:marRight w:val="0"/>
      <w:marTop w:val="0"/>
      <w:marBottom w:val="0"/>
      <w:divBdr>
        <w:top w:val="none" w:sz="0" w:space="0" w:color="auto"/>
        <w:left w:val="none" w:sz="0" w:space="0" w:color="auto"/>
        <w:bottom w:val="none" w:sz="0" w:space="0" w:color="auto"/>
        <w:right w:val="none" w:sz="0" w:space="0" w:color="auto"/>
      </w:divBdr>
    </w:div>
    <w:div w:id="188417706">
      <w:bodyDiv w:val="1"/>
      <w:marLeft w:val="0"/>
      <w:marRight w:val="0"/>
      <w:marTop w:val="0"/>
      <w:marBottom w:val="0"/>
      <w:divBdr>
        <w:top w:val="none" w:sz="0" w:space="0" w:color="auto"/>
        <w:left w:val="none" w:sz="0" w:space="0" w:color="auto"/>
        <w:bottom w:val="none" w:sz="0" w:space="0" w:color="auto"/>
        <w:right w:val="none" w:sz="0" w:space="0" w:color="auto"/>
      </w:divBdr>
    </w:div>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216085342">
      <w:bodyDiv w:val="1"/>
      <w:marLeft w:val="0"/>
      <w:marRight w:val="0"/>
      <w:marTop w:val="0"/>
      <w:marBottom w:val="0"/>
      <w:divBdr>
        <w:top w:val="none" w:sz="0" w:space="0" w:color="auto"/>
        <w:left w:val="none" w:sz="0" w:space="0" w:color="auto"/>
        <w:bottom w:val="none" w:sz="0" w:space="0" w:color="auto"/>
        <w:right w:val="none" w:sz="0" w:space="0" w:color="auto"/>
      </w:divBdr>
    </w:div>
    <w:div w:id="232743408">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775564852">
      <w:bodyDiv w:val="1"/>
      <w:marLeft w:val="0"/>
      <w:marRight w:val="0"/>
      <w:marTop w:val="0"/>
      <w:marBottom w:val="0"/>
      <w:divBdr>
        <w:top w:val="none" w:sz="0" w:space="0" w:color="auto"/>
        <w:left w:val="none" w:sz="0" w:space="0" w:color="auto"/>
        <w:bottom w:val="none" w:sz="0" w:space="0" w:color="auto"/>
        <w:right w:val="none" w:sz="0" w:space="0" w:color="auto"/>
      </w:divBdr>
    </w:div>
    <w:div w:id="916598462">
      <w:bodyDiv w:val="1"/>
      <w:marLeft w:val="0"/>
      <w:marRight w:val="0"/>
      <w:marTop w:val="0"/>
      <w:marBottom w:val="0"/>
      <w:divBdr>
        <w:top w:val="none" w:sz="0" w:space="0" w:color="auto"/>
        <w:left w:val="none" w:sz="0" w:space="0" w:color="auto"/>
        <w:bottom w:val="none" w:sz="0" w:space="0" w:color="auto"/>
        <w:right w:val="none" w:sz="0" w:space="0" w:color="auto"/>
      </w:divBdr>
    </w:div>
    <w:div w:id="925963993">
      <w:bodyDiv w:val="1"/>
      <w:marLeft w:val="0"/>
      <w:marRight w:val="0"/>
      <w:marTop w:val="0"/>
      <w:marBottom w:val="0"/>
      <w:divBdr>
        <w:top w:val="none" w:sz="0" w:space="0" w:color="auto"/>
        <w:left w:val="none" w:sz="0" w:space="0" w:color="auto"/>
        <w:bottom w:val="none" w:sz="0" w:space="0" w:color="auto"/>
        <w:right w:val="none" w:sz="0" w:space="0" w:color="auto"/>
      </w:divBdr>
    </w:div>
    <w:div w:id="10238993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32285033">
      <w:bodyDiv w:val="1"/>
      <w:marLeft w:val="0"/>
      <w:marRight w:val="0"/>
      <w:marTop w:val="0"/>
      <w:marBottom w:val="0"/>
      <w:divBdr>
        <w:top w:val="none" w:sz="0" w:space="0" w:color="auto"/>
        <w:left w:val="none" w:sz="0" w:space="0" w:color="auto"/>
        <w:bottom w:val="none" w:sz="0" w:space="0" w:color="auto"/>
        <w:right w:val="none" w:sz="0" w:space="0" w:color="auto"/>
      </w:divBdr>
    </w:div>
    <w:div w:id="1132475893">
      <w:bodyDiv w:val="1"/>
      <w:marLeft w:val="0"/>
      <w:marRight w:val="0"/>
      <w:marTop w:val="0"/>
      <w:marBottom w:val="0"/>
      <w:divBdr>
        <w:top w:val="none" w:sz="0" w:space="0" w:color="auto"/>
        <w:left w:val="none" w:sz="0" w:space="0" w:color="auto"/>
        <w:bottom w:val="none" w:sz="0" w:space="0" w:color="auto"/>
        <w:right w:val="none" w:sz="0" w:space="0" w:color="auto"/>
      </w:divBdr>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256743948">
      <w:bodyDiv w:val="1"/>
      <w:marLeft w:val="0"/>
      <w:marRight w:val="0"/>
      <w:marTop w:val="0"/>
      <w:marBottom w:val="0"/>
      <w:divBdr>
        <w:top w:val="none" w:sz="0" w:space="0" w:color="auto"/>
        <w:left w:val="none" w:sz="0" w:space="0" w:color="auto"/>
        <w:bottom w:val="none" w:sz="0" w:space="0" w:color="auto"/>
        <w:right w:val="none" w:sz="0" w:space="0" w:color="auto"/>
      </w:divBdr>
    </w:div>
    <w:div w:id="1324577791">
      <w:bodyDiv w:val="1"/>
      <w:marLeft w:val="0"/>
      <w:marRight w:val="0"/>
      <w:marTop w:val="0"/>
      <w:marBottom w:val="0"/>
      <w:divBdr>
        <w:top w:val="none" w:sz="0" w:space="0" w:color="auto"/>
        <w:left w:val="none" w:sz="0" w:space="0" w:color="auto"/>
        <w:bottom w:val="none" w:sz="0" w:space="0" w:color="auto"/>
        <w:right w:val="none" w:sz="0" w:space="0" w:color="auto"/>
      </w:divBdr>
    </w:div>
    <w:div w:id="1341355026">
      <w:bodyDiv w:val="1"/>
      <w:marLeft w:val="0"/>
      <w:marRight w:val="0"/>
      <w:marTop w:val="0"/>
      <w:marBottom w:val="0"/>
      <w:divBdr>
        <w:top w:val="none" w:sz="0" w:space="0" w:color="auto"/>
        <w:left w:val="none" w:sz="0" w:space="0" w:color="auto"/>
        <w:bottom w:val="none" w:sz="0" w:space="0" w:color="auto"/>
        <w:right w:val="none" w:sz="0" w:space="0" w:color="auto"/>
      </w:divBdr>
    </w:div>
    <w:div w:id="1359965786">
      <w:bodyDiv w:val="1"/>
      <w:marLeft w:val="0"/>
      <w:marRight w:val="0"/>
      <w:marTop w:val="0"/>
      <w:marBottom w:val="0"/>
      <w:divBdr>
        <w:top w:val="none" w:sz="0" w:space="0" w:color="auto"/>
        <w:left w:val="none" w:sz="0" w:space="0" w:color="auto"/>
        <w:bottom w:val="none" w:sz="0" w:space="0" w:color="auto"/>
        <w:right w:val="none" w:sz="0" w:space="0" w:color="auto"/>
      </w:divBdr>
    </w:div>
    <w:div w:id="1406882290">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427655044">
      <w:bodyDiv w:val="1"/>
      <w:marLeft w:val="0"/>
      <w:marRight w:val="0"/>
      <w:marTop w:val="0"/>
      <w:marBottom w:val="0"/>
      <w:divBdr>
        <w:top w:val="none" w:sz="0" w:space="0" w:color="auto"/>
        <w:left w:val="none" w:sz="0" w:space="0" w:color="auto"/>
        <w:bottom w:val="none" w:sz="0" w:space="0" w:color="auto"/>
        <w:right w:val="none" w:sz="0" w:space="0" w:color="auto"/>
      </w:divBdr>
    </w:div>
    <w:div w:id="1456753639">
      <w:bodyDiv w:val="1"/>
      <w:marLeft w:val="0"/>
      <w:marRight w:val="0"/>
      <w:marTop w:val="0"/>
      <w:marBottom w:val="0"/>
      <w:divBdr>
        <w:top w:val="none" w:sz="0" w:space="0" w:color="auto"/>
        <w:left w:val="none" w:sz="0" w:space="0" w:color="auto"/>
        <w:bottom w:val="none" w:sz="0" w:space="0" w:color="auto"/>
        <w:right w:val="none" w:sz="0" w:space="0" w:color="auto"/>
      </w:divBdr>
    </w:div>
    <w:div w:id="1528637727">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543245610">
      <w:bodyDiv w:val="1"/>
      <w:marLeft w:val="0"/>
      <w:marRight w:val="0"/>
      <w:marTop w:val="0"/>
      <w:marBottom w:val="0"/>
      <w:divBdr>
        <w:top w:val="none" w:sz="0" w:space="0" w:color="auto"/>
        <w:left w:val="none" w:sz="0" w:space="0" w:color="auto"/>
        <w:bottom w:val="none" w:sz="0" w:space="0" w:color="auto"/>
        <w:right w:val="none" w:sz="0" w:space="0" w:color="auto"/>
      </w:divBdr>
    </w:div>
    <w:div w:id="164049822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747921659">
      <w:bodyDiv w:val="1"/>
      <w:marLeft w:val="0"/>
      <w:marRight w:val="0"/>
      <w:marTop w:val="0"/>
      <w:marBottom w:val="0"/>
      <w:divBdr>
        <w:top w:val="none" w:sz="0" w:space="0" w:color="auto"/>
        <w:left w:val="none" w:sz="0" w:space="0" w:color="auto"/>
        <w:bottom w:val="none" w:sz="0" w:space="0" w:color="auto"/>
        <w:right w:val="none" w:sz="0" w:space="0" w:color="auto"/>
      </w:divBdr>
    </w:div>
    <w:div w:id="1765347353">
      <w:bodyDiv w:val="1"/>
      <w:marLeft w:val="0"/>
      <w:marRight w:val="0"/>
      <w:marTop w:val="0"/>
      <w:marBottom w:val="0"/>
      <w:divBdr>
        <w:top w:val="none" w:sz="0" w:space="0" w:color="auto"/>
        <w:left w:val="none" w:sz="0" w:space="0" w:color="auto"/>
        <w:bottom w:val="none" w:sz="0" w:space="0" w:color="auto"/>
        <w:right w:val="none" w:sz="0" w:space="0" w:color="auto"/>
      </w:divBdr>
    </w:div>
    <w:div w:id="1796365688">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1995640129">
      <w:bodyDiv w:val="1"/>
      <w:marLeft w:val="0"/>
      <w:marRight w:val="0"/>
      <w:marTop w:val="0"/>
      <w:marBottom w:val="0"/>
      <w:divBdr>
        <w:top w:val="none" w:sz="0" w:space="0" w:color="auto"/>
        <w:left w:val="none" w:sz="0" w:space="0" w:color="auto"/>
        <w:bottom w:val="none" w:sz="0" w:space="0" w:color="auto"/>
        <w:right w:val="none" w:sz="0" w:space="0" w:color="auto"/>
      </w:divBdr>
    </w:div>
    <w:div w:id="2045792171">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ți un document nou." ma:contentTypeScope="" ma:versionID="e9e64f7c5c6473d6fc1b2d9b42e77ec0">
  <xsd:schema xmlns:xsd="http://www.w3.org/2001/XMLSchema" xmlns:xs="http://www.w3.org/2001/XMLSchema" xmlns:p="http://schemas.microsoft.com/office/2006/metadata/properties" xmlns:ns2="5bb3c9d7-dc2b-42c1-bf28-a8238428affa" targetNamespace="http://schemas.microsoft.com/office/2006/metadata/properties" ma:root="true" ma:fieldsID="e36233a789cab71bec35649e79818815"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78853-92AD-409F-8DEE-706E1EED3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81F0E286-FBA2-42F9-9146-691D0D8DC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57</TotalTime>
  <Pages>24</Pages>
  <Words>4204</Words>
  <Characters>23969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28117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Stefan FIRLAN</cp:lastModifiedBy>
  <cp:revision>6</cp:revision>
  <cp:lastPrinted>2002-11-19T18:54:00Z</cp:lastPrinted>
  <dcterms:created xsi:type="dcterms:W3CDTF">2024-03-05T08:52:00Z</dcterms:created>
  <dcterms:modified xsi:type="dcterms:W3CDTF">2024-04-13T11:55:00Z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